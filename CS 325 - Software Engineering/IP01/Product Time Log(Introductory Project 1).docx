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C0" w:rsidRDefault="00F8251E" w:rsidP="006E3497">
      <w:pPr>
        <w:tabs>
          <w:tab w:val="left" w:pos="6120"/>
        </w:tabs>
      </w:pPr>
      <w:r>
        <w:t>Name:</w:t>
      </w:r>
      <w:r w:rsidRPr="00F8251E">
        <w:t xml:space="preserve"> </w:t>
      </w:r>
      <w:r w:rsidR="00960248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6.45pt;height:18.25pt" o:ole="">
            <v:imagedata r:id="rId7" o:title=""/>
          </v:shape>
          <w:control r:id="rId8" w:name="TextBox1" w:shapeid="_x0000_i1027"/>
        </w:object>
      </w:r>
      <w:r>
        <w:tab/>
        <w:t>Assignment:</w:t>
      </w:r>
      <w:r w:rsidR="00CC1A14">
        <w:t xml:space="preserve">  </w:t>
      </w:r>
      <w:r>
        <w:t xml:space="preserve"> </w:t>
      </w:r>
      <w:sdt>
        <w:sdtPr>
          <w:id w:val="20069402"/>
          <w:placeholder>
            <w:docPart w:val="E12DE37CD12D409CB3E2642F27078502"/>
          </w:placeholder>
          <w:comboBox>
            <w:listItem w:value="Choose an item."/>
            <w:listItem w:displayText="IP01" w:value="IP01"/>
            <w:listItem w:displayText="IP02" w:value="IP02"/>
            <w:listItem w:displayText="TP01" w:value="TP01"/>
            <w:listItem w:displayText="TP02" w:value="TP02"/>
            <w:listItem w:displayText="TP03" w:value="TP03"/>
            <w:listItem w:displayText="TP04" w:value="TP04"/>
          </w:comboBox>
        </w:sdtPr>
        <w:sdtContent>
          <w:r w:rsidR="009B602C">
            <w:t>IP01</w:t>
          </w:r>
        </w:sdtContent>
      </w:sdt>
    </w:p>
    <w:tbl>
      <w:tblPr>
        <w:tblStyle w:val="TableGrid"/>
        <w:tblW w:w="11088" w:type="dxa"/>
        <w:tblLayout w:type="fixed"/>
        <w:tblLook w:val="04A0"/>
      </w:tblPr>
      <w:tblGrid>
        <w:gridCol w:w="1278"/>
        <w:gridCol w:w="738"/>
        <w:gridCol w:w="864"/>
        <w:gridCol w:w="864"/>
        <w:gridCol w:w="864"/>
        <w:gridCol w:w="5130"/>
        <w:gridCol w:w="1350"/>
      </w:tblGrid>
      <w:tr w:rsidR="00637A82" w:rsidRPr="002A4B8C" w:rsidTr="00637A82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E1241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637A82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:rsidR="00637A82" w:rsidRPr="000777D6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630"/>
            <w:placeholder>
              <w:docPart w:val="0A8B2BBCEF71475AB7AB4B46D4597A7C"/>
            </w:placeholder>
            <w:date w:fullDate="2012-08-2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4F7BCE" w:rsidP="00E12415">
                <w:pPr>
                  <w:tabs>
                    <w:tab w:val="left" w:pos="5400"/>
                  </w:tabs>
                  <w:jc w:val="center"/>
                </w:pPr>
                <w:r>
                  <w:rPr>
                    <w:sz w:val="20"/>
                  </w:rPr>
                  <w:t>8/27/2012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:rsidR="00637A82" w:rsidRDefault="004F7BCE" w:rsidP="000777D6">
            <w:pPr>
              <w:tabs>
                <w:tab w:val="left" w:pos="5400"/>
              </w:tabs>
              <w:jc w:val="center"/>
            </w:pPr>
            <w:r>
              <w:t>7:11</w:t>
            </w:r>
          </w:p>
        </w:tc>
        <w:tc>
          <w:tcPr>
            <w:tcW w:w="864" w:type="dxa"/>
            <w:vAlign w:val="center"/>
          </w:tcPr>
          <w:p w:rsidR="00637A82" w:rsidRDefault="004F7BCE" w:rsidP="000777D6">
            <w:pPr>
              <w:tabs>
                <w:tab w:val="left" w:pos="5400"/>
              </w:tabs>
              <w:jc w:val="center"/>
            </w:pPr>
            <w:r>
              <w:t>8:09</w:t>
            </w:r>
          </w:p>
        </w:tc>
        <w:tc>
          <w:tcPr>
            <w:tcW w:w="864" w:type="dxa"/>
            <w:vAlign w:val="center"/>
          </w:tcPr>
          <w:p w:rsidR="00637A82" w:rsidRDefault="004F7BCE" w:rsidP="000777D6">
            <w:pPr>
              <w:tabs>
                <w:tab w:val="left" w:pos="5400"/>
              </w:tabs>
              <w:jc w:val="center"/>
            </w:pPr>
            <w:r>
              <w:t>58</w:t>
            </w:r>
          </w:p>
        </w:tc>
        <w:tc>
          <w:tcPr>
            <w:tcW w:w="5130" w:type="dxa"/>
          </w:tcPr>
          <w:p w:rsidR="00637A82" w:rsidRDefault="004F7BCE" w:rsidP="00CC1A14">
            <w:pPr>
              <w:tabs>
                <w:tab w:val="left" w:pos="5400"/>
              </w:tabs>
            </w:pPr>
            <w:r>
              <w:t>Began the Planning process, drew up initial UML Diagrams</w:t>
            </w:r>
          </w:p>
        </w:tc>
        <w:bookmarkStart w:id="0" w:name="Check1"/>
        <w:tc>
          <w:tcPr>
            <w:tcW w:w="1350" w:type="dxa"/>
            <w:vAlign w:val="center"/>
          </w:tcPr>
          <w:p w:rsidR="00637A82" w:rsidRDefault="00960248" w:rsidP="00637A82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8"/>
            <w:placeholder>
              <w:docPart w:val="DC4765E7F54A42D8B947571B2D07FA2D"/>
            </w:placeholder>
            <w:date w:fullDate="2012-08-2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4F7BCE" w:rsidP="00E12415">
                <w:pPr>
                  <w:jc w:val="center"/>
                </w:pPr>
                <w:r>
                  <w:rPr>
                    <w:sz w:val="20"/>
                  </w:rPr>
                  <w:t>8/27/2012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02</w:t>
            </w:r>
          </w:p>
        </w:tc>
        <w:tc>
          <w:tcPr>
            <w:tcW w:w="864" w:type="dxa"/>
            <w:vAlign w:val="center"/>
          </w:tcPr>
          <w:p w:rsidR="00637A82" w:rsidRDefault="004F7BCE" w:rsidP="000777D6">
            <w:pPr>
              <w:tabs>
                <w:tab w:val="left" w:pos="5400"/>
              </w:tabs>
              <w:jc w:val="center"/>
            </w:pPr>
            <w:r>
              <w:t>8:10</w:t>
            </w:r>
          </w:p>
        </w:tc>
        <w:tc>
          <w:tcPr>
            <w:tcW w:w="864" w:type="dxa"/>
            <w:vAlign w:val="center"/>
          </w:tcPr>
          <w:p w:rsidR="00637A82" w:rsidRDefault="004F7BCE" w:rsidP="000777D6">
            <w:pPr>
              <w:tabs>
                <w:tab w:val="left" w:pos="5400"/>
              </w:tabs>
              <w:jc w:val="center"/>
            </w:pPr>
            <w:r>
              <w:t>8:52</w:t>
            </w:r>
          </w:p>
        </w:tc>
        <w:tc>
          <w:tcPr>
            <w:tcW w:w="864" w:type="dxa"/>
            <w:vAlign w:val="center"/>
          </w:tcPr>
          <w:p w:rsidR="00637A82" w:rsidRDefault="004F7BCE" w:rsidP="000777D6">
            <w:pPr>
              <w:tabs>
                <w:tab w:val="left" w:pos="5400"/>
              </w:tabs>
              <w:jc w:val="center"/>
            </w:pPr>
            <w:r>
              <w:t>42</w:t>
            </w:r>
          </w:p>
        </w:tc>
        <w:tc>
          <w:tcPr>
            <w:tcW w:w="5130" w:type="dxa"/>
          </w:tcPr>
          <w:p w:rsidR="00637A82" w:rsidRDefault="004F7BCE" w:rsidP="00CC1A14">
            <w:pPr>
              <w:tabs>
                <w:tab w:val="left" w:pos="5400"/>
              </w:tabs>
            </w:pPr>
            <w:r>
              <w:t>Familiarized myself with the Java swing code components and designed initial skeleton of input dialog</w:t>
            </w:r>
          </w:p>
        </w:tc>
        <w:tc>
          <w:tcPr>
            <w:tcW w:w="1350" w:type="dxa"/>
            <w:vAlign w:val="center"/>
          </w:tcPr>
          <w:p w:rsidR="00637A82" w:rsidRDefault="00960248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799"/>
            <w:placeholder>
              <w:docPart w:val="D5A24B1A426C41C7B7D35146EBBB6790"/>
            </w:placeholder>
            <w:date w:fullDate="2012-08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8A2623" w:rsidP="00E12415">
                <w:pPr>
                  <w:jc w:val="center"/>
                </w:pPr>
                <w:r>
                  <w:rPr>
                    <w:sz w:val="20"/>
                  </w:rPr>
                  <w:t>8/28/2012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:rsidR="00637A82" w:rsidRDefault="008A2623" w:rsidP="000777D6">
            <w:pPr>
              <w:tabs>
                <w:tab w:val="left" w:pos="5400"/>
              </w:tabs>
              <w:jc w:val="center"/>
            </w:pPr>
            <w:r>
              <w:t>8:</w:t>
            </w:r>
            <w:r w:rsidR="00556CA4">
              <w:t>20</w:t>
            </w:r>
          </w:p>
        </w:tc>
        <w:tc>
          <w:tcPr>
            <w:tcW w:w="864" w:type="dxa"/>
            <w:vAlign w:val="center"/>
          </w:tcPr>
          <w:p w:rsidR="00637A82" w:rsidRDefault="0026759F" w:rsidP="000777D6">
            <w:pPr>
              <w:tabs>
                <w:tab w:val="left" w:pos="5400"/>
              </w:tabs>
              <w:jc w:val="center"/>
            </w:pPr>
            <w:r>
              <w:t>10:20</w:t>
            </w:r>
          </w:p>
        </w:tc>
        <w:tc>
          <w:tcPr>
            <w:tcW w:w="864" w:type="dxa"/>
            <w:vAlign w:val="center"/>
          </w:tcPr>
          <w:p w:rsidR="00637A82" w:rsidRDefault="0026759F" w:rsidP="000777D6">
            <w:pPr>
              <w:tabs>
                <w:tab w:val="left" w:pos="5400"/>
              </w:tabs>
              <w:jc w:val="center"/>
            </w:pPr>
            <w:r>
              <w:t>120</w:t>
            </w:r>
          </w:p>
        </w:tc>
        <w:tc>
          <w:tcPr>
            <w:tcW w:w="5130" w:type="dxa"/>
          </w:tcPr>
          <w:p w:rsidR="00637A82" w:rsidRDefault="0026759F" w:rsidP="00CC1A14">
            <w:pPr>
              <w:tabs>
                <w:tab w:val="left" w:pos="5400"/>
              </w:tabs>
            </w:pPr>
            <w:r>
              <w:t>Implemented the code for Input Dialog</w:t>
            </w:r>
          </w:p>
        </w:tc>
        <w:tc>
          <w:tcPr>
            <w:tcW w:w="1350" w:type="dxa"/>
            <w:vAlign w:val="center"/>
          </w:tcPr>
          <w:p w:rsidR="00637A82" w:rsidRDefault="00960248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0"/>
            <w:placeholder>
              <w:docPart w:val="BFA45183CD8145098E39188B01D8CE6D"/>
            </w:placeholder>
            <w:date w:fullDate="2012-08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1F7532" w:rsidP="00E12415">
                <w:pPr>
                  <w:jc w:val="center"/>
                </w:pPr>
                <w:r>
                  <w:rPr>
                    <w:sz w:val="20"/>
                  </w:rPr>
                  <w:t>8/29/2012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tc>
          <w:tcPr>
            <w:tcW w:w="864" w:type="dxa"/>
            <w:vAlign w:val="center"/>
          </w:tcPr>
          <w:p w:rsidR="00637A82" w:rsidRDefault="001F7532" w:rsidP="000777D6">
            <w:pPr>
              <w:tabs>
                <w:tab w:val="left" w:pos="5400"/>
              </w:tabs>
              <w:jc w:val="center"/>
            </w:pPr>
            <w:r>
              <w:t>6:00</w:t>
            </w:r>
          </w:p>
        </w:tc>
        <w:tc>
          <w:tcPr>
            <w:tcW w:w="864" w:type="dxa"/>
            <w:vAlign w:val="center"/>
          </w:tcPr>
          <w:p w:rsidR="00637A82" w:rsidRDefault="001F7532" w:rsidP="000777D6">
            <w:pPr>
              <w:tabs>
                <w:tab w:val="left" w:pos="5400"/>
              </w:tabs>
              <w:jc w:val="center"/>
            </w:pPr>
            <w:r>
              <w:t>6:30</w:t>
            </w:r>
          </w:p>
        </w:tc>
        <w:tc>
          <w:tcPr>
            <w:tcW w:w="864" w:type="dxa"/>
            <w:vAlign w:val="center"/>
          </w:tcPr>
          <w:p w:rsidR="00637A82" w:rsidRDefault="001F7532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5130" w:type="dxa"/>
          </w:tcPr>
          <w:p w:rsidR="00637A82" w:rsidRDefault="003B524E" w:rsidP="00CC1A14">
            <w:pPr>
              <w:tabs>
                <w:tab w:val="left" w:pos="5400"/>
              </w:tabs>
            </w:pPr>
            <w:r>
              <w:t>Team meeting redesigned UML</w:t>
            </w:r>
          </w:p>
        </w:tc>
        <w:tc>
          <w:tcPr>
            <w:tcW w:w="1350" w:type="dxa"/>
            <w:vAlign w:val="center"/>
          </w:tcPr>
          <w:p w:rsidR="00637A82" w:rsidRDefault="00960248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1"/>
            <w:placeholder>
              <w:docPart w:val="7A35BEA628044FCEA7B7022BC883039C"/>
            </w:placeholder>
            <w:date w:fullDate="2012-08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3B524E" w:rsidP="00E12415">
                <w:pPr>
                  <w:jc w:val="center"/>
                </w:pPr>
                <w:r>
                  <w:rPr>
                    <w:sz w:val="20"/>
                  </w:rPr>
                  <w:t>8/29/2012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:rsidR="00637A82" w:rsidRDefault="001F7532" w:rsidP="000777D6">
            <w:pPr>
              <w:tabs>
                <w:tab w:val="left" w:pos="5400"/>
              </w:tabs>
              <w:jc w:val="center"/>
            </w:pPr>
            <w:r>
              <w:t>8:01</w:t>
            </w:r>
          </w:p>
        </w:tc>
        <w:tc>
          <w:tcPr>
            <w:tcW w:w="864" w:type="dxa"/>
            <w:vAlign w:val="center"/>
          </w:tcPr>
          <w:p w:rsidR="00637A82" w:rsidRDefault="001F7532" w:rsidP="000777D6">
            <w:pPr>
              <w:tabs>
                <w:tab w:val="left" w:pos="5400"/>
              </w:tabs>
              <w:jc w:val="center"/>
            </w:pPr>
            <w:r>
              <w:t>8:</w:t>
            </w:r>
            <w:r w:rsidR="003B524E">
              <w:t>25</w:t>
            </w:r>
          </w:p>
        </w:tc>
        <w:tc>
          <w:tcPr>
            <w:tcW w:w="864" w:type="dxa"/>
            <w:vAlign w:val="center"/>
          </w:tcPr>
          <w:p w:rsidR="00637A82" w:rsidRDefault="003B524E" w:rsidP="000777D6">
            <w:pPr>
              <w:tabs>
                <w:tab w:val="left" w:pos="5400"/>
              </w:tabs>
              <w:jc w:val="center"/>
            </w:pPr>
            <w:r>
              <w:t>24</w:t>
            </w:r>
          </w:p>
        </w:tc>
        <w:tc>
          <w:tcPr>
            <w:tcW w:w="5130" w:type="dxa"/>
          </w:tcPr>
          <w:p w:rsidR="00637A82" w:rsidRDefault="003F4B30" w:rsidP="00CC1A14">
            <w:pPr>
              <w:tabs>
                <w:tab w:val="left" w:pos="5400"/>
              </w:tabs>
            </w:pPr>
            <w:r>
              <w:t>Coded</w:t>
            </w:r>
            <w:r w:rsidR="003D0CB5">
              <w:t xml:space="preserve"> a little more functionality into the Input Dialog</w:t>
            </w:r>
          </w:p>
        </w:tc>
        <w:tc>
          <w:tcPr>
            <w:tcW w:w="1350" w:type="dxa"/>
            <w:vAlign w:val="center"/>
          </w:tcPr>
          <w:p w:rsidR="00637A82" w:rsidRDefault="00960248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3"/>
            <w:placeholder>
              <w:docPart w:val="DA47B52064ED4F108C90EF45F6314577"/>
            </w:placeholder>
            <w:date w:fullDate="2012-09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3D0CB5" w:rsidP="00E12415">
                <w:pPr>
                  <w:jc w:val="center"/>
                </w:pPr>
                <w:r>
                  <w:rPr>
                    <w:sz w:val="20"/>
                  </w:rPr>
                  <w:t>9/1/2012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tc>
          <w:tcPr>
            <w:tcW w:w="864" w:type="dxa"/>
            <w:vAlign w:val="center"/>
          </w:tcPr>
          <w:p w:rsidR="00637A82" w:rsidRDefault="003D0CB5" w:rsidP="000777D6">
            <w:pPr>
              <w:tabs>
                <w:tab w:val="left" w:pos="5400"/>
              </w:tabs>
              <w:jc w:val="center"/>
            </w:pPr>
            <w:r>
              <w:t>7:55</w:t>
            </w:r>
          </w:p>
        </w:tc>
        <w:tc>
          <w:tcPr>
            <w:tcW w:w="864" w:type="dxa"/>
            <w:vAlign w:val="center"/>
          </w:tcPr>
          <w:p w:rsidR="00637A82" w:rsidRDefault="003D0CB5" w:rsidP="000777D6">
            <w:pPr>
              <w:tabs>
                <w:tab w:val="left" w:pos="5400"/>
              </w:tabs>
              <w:jc w:val="center"/>
            </w:pPr>
            <w:r>
              <w:t>8:45</w:t>
            </w:r>
          </w:p>
        </w:tc>
        <w:tc>
          <w:tcPr>
            <w:tcW w:w="864" w:type="dxa"/>
            <w:vAlign w:val="center"/>
          </w:tcPr>
          <w:p w:rsidR="00637A82" w:rsidRDefault="003D0CB5" w:rsidP="000777D6">
            <w:pPr>
              <w:tabs>
                <w:tab w:val="left" w:pos="5400"/>
              </w:tabs>
              <w:jc w:val="center"/>
            </w:pPr>
            <w:r>
              <w:t>50</w:t>
            </w:r>
          </w:p>
        </w:tc>
        <w:tc>
          <w:tcPr>
            <w:tcW w:w="5130" w:type="dxa"/>
          </w:tcPr>
          <w:p w:rsidR="00637A82" w:rsidRDefault="003D0CB5" w:rsidP="00CC1A14">
            <w:pPr>
              <w:tabs>
                <w:tab w:val="left" w:pos="5400"/>
              </w:tabs>
            </w:pPr>
            <w:r>
              <w:t>Received the code from and started to connect the Input Dialog to the Output Dialog</w:t>
            </w:r>
          </w:p>
        </w:tc>
        <w:tc>
          <w:tcPr>
            <w:tcW w:w="1350" w:type="dxa"/>
            <w:vAlign w:val="center"/>
          </w:tcPr>
          <w:p w:rsidR="00637A82" w:rsidRDefault="00960248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4"/>
            <w:placeholder>
              <w:docPart w:val="6429FDD2666E4BA593FE39662E8D3D97"/>
            </w:placeholder>
            <w:date w:fullDate="2012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3D0CB5" w:rsidP="00E12415">
                <w:pPr>
                  <w:jc w:val="center"/>
                </w:pPr>
                <w:r>
                  <w:rPr>
                    <w:sz w:val="20"/>
                  </w:rPr>
                  <w:t>9/2/2012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0777D6">
            <w:pPr>
              <w:tabs>
                <w:tab w:val="left" w:pos="5400"/>
              </w:tabs>
              <w:jc w:val="center"/>
            </w:pPr>
            <w:r>
              <w:t>04</w:t>
            </w:r>
          </w:p>
          <w:p w:rsidR="002C1498" w:rsidRDefault="002C1498" w:rsidP="000777D6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tc>
          <w:tcPr>
            <w:tcW w:w="864" w:type="dxa"/>
            <w:vAlign w:val="center"/>
          </w:tcPr>
          <w:p w:rsidR="00637A82" w:rsidRDefault="00200360" w:rsidP="000777D6">
            <w:pPr>
              <w:tabs>
                <w:tab w:val="left" w:pos="5400"/>
              </w:tabs>
              <w:jc w:val="center"/>
            </w:pPr>
            <w:r>
              <w:t>8:12</w:t>
            </w:r>
          </w:p>
        </w:tc>
        <w:tc>
          <w:tcPr>
            <w:tcW w:w="864" w:type="dxa"/>
            <w:vAlign w:val="center"/>
          </w:tcPr>
          <w:p w:rsidR="00637A82" w:rsidRDefault="00200360" w:rsidP="000777D6">
            <w:pPr>
              <w:tabs>
                <w:tab w:val="left" w:pos="5400"/>
              </w:tabs>
              <w:jc w:val="center"/>
            </w:pPr>
            <w:r>
              <w:t>8:39</w:t>
            </w:r>
          </w:p>
        </w:tc>
        <w:tc>
          <w:tcPr>
            <w:tcW w:w="864" w:type="dxa"/>
            <w:vAlign w:val="center"/>
          </w:tcPr>
          <w:p w:rsidR="00637A82" w:rsidRDefault="00200360" w:rsidP="000777D6">
            <w:pPr>
              <w:tabs>
                <w:tab w:val="left" w:pos="5400"/>
              </w:tabs>
              <w:jc w:val="center"/>
            </w:pPr>
            <w:r>
              <w:t>27</w:t>
            </w:r>
          </w:p>
        </w:tc>
        <w:tc>
          <w:tcPr>
            <w:tcW w:w="5130" w:type="dxa"/>
          </w:tcPr>
          <w:p w:rsidR="00637A82" w:rsidRDefault="003D0CB5" w:rsidP="00CC1A14">
            <w:pPr>
              <w:tabs>
                <w:tab w:val="left" w:pos="5400"/>
              </w:tabs>
            </w:pPr>
            <w:r>
              <w:t xml:space="preserve">Finished </w:t>
            </w:r>
            <w:r w:rsidR="00200360">
              <w:t>connecting the Input and Output Dialog boxes.</w:t>
            </w:r>
            <w:r w:rsidR="002C1498">
              <w:t xml:space="preserve"> Ran basic testing to check my error checking and made sure there was a smooth flow of the parameters.</w:t>
            </w:r>
          </w:p>
        </w:tc>
        <w:tc>
          <w:tcPr>
            <w:tcW w:w="1350" w:type="dxa"/>
            <w:vAlign w:val="center"/>
          </w:tcPr>
          <w:p w:rsidR="00637A82" w:rsidRDefault="00960248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00360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B03D4A">
        <w:trPr>
          <w:trHeight w:val="720"/>
        </w:trPr>
        <w:sdt>
          <w:sdtPr>
            <w:rPr>
              <w:sz w:val="20"/>
            </w:rPr>
            <w:id w:val="39804248"/>
            <w:placeholder>
              <w:docPart w:val="DB03D2884A294D00ABE1CA2B3FBF87EB"/>
            </w:placeholder>
            <w:date w:fullDate="2012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2C1498" w:rsidP="00B03D4A">
                <w:pPr>
                  <w:jc w:val="center"/>
                </w:pPr>
                <w:r>
                  <w:rPr>
                    <w:sz w:val="20"/>
                  </w:rPr>
                  <w:t>9/3/2012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04</w:t>
            </w:r>
          </w:p>
          <w:p w:rsidR="002C1498" w:rsidRDefault="002C1498" w:rsidP="00B03D4A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tc>
          <w:tcPr>
            <w:tcW w:w="864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9:22</w:t>
            </w:r>
          </w:p>
        </w:tc>
        <w:tc>
          <w:tcPr>
            <w:tcW w:w="864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9:45</w:t>
            </w:r>
          </w:p>
        </w:tc>
        <w:tc>
          <w:tcPr>
            <w:tcW w:w="864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23</w:t>
            </w:r>
          </w:p>
        </w:tc>
        <w:tc>
          <w:tcPr>
            <w:tcW w:w="5130" w:type="dxa"/>
          </w:tcPr>
          <w:p w:rsidR="00637A82" w:rsidRDefault="002C1498" w:rsidP="00B03D4A">
            <w:pPr>
              <w:tabs>
                <w:tab w:val="left" w:pos="5400"/>
              </w:tabs>
            </w:pPr>
            <w:r>
              <w:t>Began to integrate the Input Processor into the program and I realized some logic flaws. I sent it back to Darren to recode.</w:t>
            </w:r>
          </w:p>
        </w:tc>
        <w:tc>
          <w:tcPr>
            <w:tcW w:w="1350" w:type="dxa"/>
            <w:vAlign w:val="center"/>
          </w:tcPr>
          <w:p w:rsidR="00637A82" w:rsidRDefault="00C754A9" w:rsidP="00B03D4A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:rsidTr="00B03D4A">
        <w:trPr>
          <w:trHeight w:val="720"/>
        </w:trPr>
        <w:sdt>
          <w:sdtPr>
            <w:rPr>
              <w:sz w:val="20"/>
            </w:rPr>
            <w:id w:val="39804249"/>
            <w:placeholder>
              <w:docPart w:val="097E78797E814CBCB339F2511723F559"/>
            </w:placeholder>
            <w:date w:fullDate="2012-09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2C1498" w:rsidP="00B03D4A">
                <w:pPr>
                  <w:jc w:val="center"/>
                </w:pPr>
                <w:r>
                  <w:rPr>
                    <w:sz w:val="20"/>
                  </w:rPr>
                  <w:t>9/3/2012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864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11:31</w:t>
            </w:r>
          </w:p>
        </w:tc>
        <w:tc>
          <w:tcPr>
            <w:tcW w:w="864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11:59</w:t>
            </w:r>
          </w:p>
        </w:tc>
        <w:tc>
          <w:tcPr>
            <w:tcW w:w="864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28</w:t>
            </w:r>
          </w:p>
        </w:tc>
        <w:tc>
          <w:tcPr>
            <w:tcW w:w="5130" w:type="dxa"/>
          </w:tcPr>
          <w:p w:rsidR="00637A82" w:rsidRDefault="002C1498" w:rsidP="00B03D4A">
            <w:pPr>
              <w:tabs>
                <w:tab w:val="left" w:pos="5400"/>
              </w:tabs>
            </w:pPr>
            <w:r>
              <w:t xml:space="preserve">Began inputting my planning sheet with anticipated times and calculate the times </w:t>
            </w:r>
          </w:p>
        </w:tc>
        <w:tc>
          <w:tcPr>
            <w:tcW w:w="1350" w:type="dxa"/>
            <w:vAlign w:val="center"/>
          </w:tcPr>
          <w:p w:rsidR="00637A82" w:rsidRDefault="00C754A9" w:rsidP="00B03D4A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37A82" w:rsidTr="00B03D4A">
        <w:trPr>
          <w:trHeight w:val="720"/>
        </w:trPr>
        <w:sdt>
          <w:sdtPr>
            <w:rPr>
              <w:sz w:val="20"/>
            </w:rPr>
            <w:id w:val="39804251"/>
            <w:placeholder>
              <w:docPart w:val="E34C685B6D82418B8ECDC7EA0DAA2FB1"/>
            </w:placeholder>
            <w:date w:fullDate="2012-09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2C1498" w:rsidP="00B03D4A">
                <w:pPr>
                  <w:jc w:val="center"/>
                </w:pPr>
                <w:r>
                  <w:rPr>
                    <w:sz w:val="20"/>
                  </w:rPr>
                  <w:t>9/4/2012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tc>
          <w:tcPr>
            <w:tcW w:w="864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12:00</w:t>
            </w:r>
          </w:p>
        </w:tc>
        <w:tc>
          <w:tcPr>
            <w:tcW w:w="864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12:26</w:t>
            </w:r>
          </w:p>
        </w:tc>
        <w:tc>
          <w:tcPr>
            <w:tcW w:w="864" w:type="dxa"/>
            <w:vAlign w:val="center"/>
          </w:tcPr>
          <w:p w:rsidR="00637A82" w:rsidRDefault="002C1498" w:rsidP="00B03D4A">
            <w:pPr>
              <w:tabs>
                <w:tab w:val="left" w:pos="5400"/>
              </w:tabs>
              <w:jc w:val="center"/>
            </w:pPr>
            <w:r>
              <w:t>26</w:t>
            </w:r>
          </w:p>
        </w:tc>
        <w:tc>
          <w:tcPr>
            <w:tcW w:w="5130" w:type="dxa"/>
          </w:tcPr>
          <w:p w:rsidR="00637A82" w:rsidRDefault="00512A77" w:rsidP="00B03D4A">
            <w:pPr>
              <w:tabs>
                <w:tab w:val="left" w:pos="5400"/>
              </w:tabs>
            </w:pPr>
            <w:r>
              <w:t>Same as above.</w:t>
            </w:r>
          </w:p>
        </w:tc>
        <w:tc>
          <w:tcPr>
            <w:tcW w:w="1350" w:type="dxa"/>
            <w:vAlign w:val="center"/>
          </w:tcPr>
          <w:p w:rsidR="00637A82" w:rsidRDefault="00C754A9" w:rsidP="00B03D4A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637A82" w:rsidRPr="0076085B" w:rsidRDefault="00637A82" w:rsidP="00637A82">
      <w:pPr>
        <w:tabs>
          <w:tab w:val="left" w:pos="5400"/>
        </w:tabs>
        <w:spacing w:after="0"/>
        <w:rPr>
          <w:sz w:val="16"/>
        </w:rPr>
      </w:pPr>
    </w:p>
    <w:p w:rsidR="00637A82" w:rsidRPr="0006246F" w:rsidRDefault="00637A82" w:rsidP="00637A82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*Task ID values refer back to those used in the Product Planning Sheet for the corresponding assignment.</w:t>
      </w:r>
    </w:p>
    <w:p w:rsidR="00637A82" w:rsidRPr="0006246F" w:rsidRDefault="00637A82">
      <w:pPr>
        <w:tabs>
          <w:tab w:val="left" w:pos="5400"/>
        </w:tabs>
        <w:rPr>
          <w:rFonts w:cstheme="minorHAnsi"/>
        </w:rPr>
      </w:pPr>
    </w:p>
    <w:sectPr w:rsidR="00637A82" w:rsidRPr="0006246F" w:rsidSect="00093263">
      <w:headerReference w:type="default" r:id="rId9"/>
      <w:footerReference w:type="default" r:id="rId10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009" w:rsidRDefault="00671009" w:rsidP="00F8251E">
      <w:pPr>
        <w:spacing w:after="0" w:line="240" w:lineRule="auto"/>
      </w:pPr>
      <w:r>
        <w:separator/>
      </w:r>
    </w:p>
  </w:endnote>
  <w:endnote w:type="continuationSeparator" w:id="0">
    <w:p w:rsidR="00671009" w:rsidRDefault="00671009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0427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C0DD5" w:rsidRDefault="00637A82" w:rsidP="00637A82">
            <w:pPr>
              <w:pStyle w:val="Footer"/>
              <w:jc w:val="right"/>
            </w:pPr>
            <w:r>
              <w:t xml:space="preserve">Page </w:t>
            </w:r>
            <w:r w:rsidR="009602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60248">
              <w:rPr>
                <w:b/>
                <w:sz w:val="24"/>
                <w:szCs w:val="24"/>
              </w:rPr>
              <w:fldChar w:fldCharType="separate"/>
            </w:r>
            <w:r w:rsidR="00C754A9">
              <w:rPr>
                <w:b/>
                <w:noProof/>
              </w:rPr>
              <w:t>1</w:t>
            </w:r>
            <w:r w:rsidR="0096024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6024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60248">
              <w:rPr>
                <w:b/>
                <w:sz w:val="24"/>
                <w:szCs w:val="24"/>
              </w:rPr>
              <w:fldChar w:fldCharType="separate"/>
            </w:r>
            <w:r w:rsidR="00C754A9">
              <w:rPr>
                <w:b/>
                <w:noProof/>
              </w:rPr>
              <w:t>1</w:t>
            </w:r>
            <w:r w:rsidR="0096024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009" w:rsidRDefault="00671009" w:rsidP="00F8251E">
      <w:pPr>
        <w:spacing w:after="0" w:line="240" w:lineRule="auto"/>
      </w:pPr>
      <w:r>
        <w:separator/>
      </w:r>
    </w:p>
  </w:footnote>
  <w:footnote w:type="continuationSeparator" w:id="0">
    <w:p w:rsidR="00671009" w:rsidRDefault="00671009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B8C" w:rsidRPr="00F8251E" w:rsidRDefault="002A4B8C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>CS325 Pro</w:t>
    </w:r>
    <w:r w:rsidR="00E12415">
      <w:rPr>
        <w:rFonts w:asciiTheme="majorHAnsi" w:hAnsiTheme="majorHAnsi"/>
        <w:b/>
        <w:sz w:val="32"/>
      </w:rPr>
      <w:t>ject Time Log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02C"/>
    <w:rsid w:val="000238DF"/>
    <w:rsid w:val="0006246F"/>
    <w:rsid w:val="000777D6"/>
    <w:rsid w:val="00093263"/>
    <w:rsid w:val="0017110F"/>
    <w:rsid w:val="001A0A16"/>
    <w:rsid w:val="001F7532"/>
    <w:rsid w:val="00200360"/>
    <w:rsid w:val="0026759F"/>
    <w:rsid w:val="002A4B8C"/>
    <w:rsid w:val="002C1498"/>
    <w:rsid w:val="00376904"/>
    <w:rsid w:val="003B524E"/>
    <w:rsid w:val="003D0CB5"/>
    <w:rsid w:val="003F4B30"/>
    <w:rsid w:val="00470E58"/>
    <w:rsid w:val="004F7BCE"/>
    <w:rsid w:val="00512A77"/>
    <w:rsid w:val="00556CA4"/>
    <w:rsid w:val="005D3265"/>
    <w:rsid w:val="00637A82"/>
    <w:rsid w:val="00664DC3"/>
    <w:rsid w:val="00671009"/>
    <w:rsid w:val="006E3497"/>
    <w:rsid w:val="006F4D4D"/>
    <w:rsid w:val="00746EC0"/>
    <w:rsid w:val="0076085B"/>
    <w:rsid w:val="007F1F51"/>
    <w:rsid w:val="00835367"/>
    <w:rsid w:val="00882A33"/>
    <w:rsid w:val="008A2623"/>
    <w:rsid w:val="008D02B8"/>
    <w:rsid w:val="00960248"/>
    <w:rsid w:val="009B602C"/>
    <w:rsid w:val="009D6593"/>
    <w:rsid w:val="00B1340E"/>
    <w:rsid w:val="00B62F60"/>
    <w:rsid w:val="00BC3DE5"/>
    <w:rsid w:val="00BE454C"/>
    <w:rsid w:val="00C754A9"/>
    <w:rsid w:val="00CC0DD5"/>
    <w:rsid w:val="00CC1A14"/>
    <w:rsid w:val="00CC1BEF"/>
    <w:rsid w:val="00DD6D79"/>
    <w:rsid w:val="00E12415"/>
    <w:rsid w:val="00F8251E"/>
    <w:rsid w:val="00FB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ropbox\CS325\CS325%20Project%20Time%20Log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2DE37CD12D409CB3E2642F27078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9451-B8D8-4977-8151-CFF2CAA54B52}"/>
      </w:docPartPr>
      <w:docPartBody>
        <w:p w:rsidR="008A2E94" w:rsidRDefault="008A2E94">
          <w:pPr>
            <w:pStyle w:val="E12DE37CD12D409CB3E2642F27078502"/>
          </w:pPr>
          <w:r w:rsidRPr="0078183B">
            <w:rPr>
              <w:rStyle w:val="PlaceholderText"/>
            </w:rPr>
            <w:t>Choose an item.</w:t>
          </w:r>
        </w:p>
      </w:docPartBody>
    </w:docPart>
    <w:docPart>
      <w:docPartPr>
        <w:name w:val="0A8B2BBCEF71475AB7AB4B46D4597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F73AE-7585-41B3-B0CA-1DC81E3F1D41}"/>
      </w:docPartPr>
      <w:docPartBody>
        <w:p w:rsidR="008A2E94" w:rsidRDefault="008A2E94">
          <w:pPr>
            <w:pStyle w:val="0A8B2BBCEF71475AB7AB4B46D4597A7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C4765E7F54A42D8B947571B2D07F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CAB5C-6ED4-4238-B3DC-98CBC3712A5D}"/>
      </w:docPartPr>
      <w:docPartBody>
        <w:p w:rsidR="008A2E94" w:rsidRDefault="008A2E94">
          <w:pPr>
            <w:pStyle w:val="DC4765E7F54A42D8B947571B2D07FA2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5A24B1A426C41C7B7D35146EBBB6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A51E-C2AF-4C05-BC68-72E97D3A4874}"/>
      </w:docPartPr>
      <w:docPartBody>
        <w:p w:rsidR="008A2E94" w:rsidRDefault="008A2E94">
          <w:pPr>
            <w:pStyle w:val="D5A24B1A426C41C7B7D35146EBBB679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BFA45183CD8145098E39188B01D8C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F5F72-11ED-47EE-B851-78D48D2E66D8}"/>
      </w:docPartPr>
      <w:docPartBody>
        <w:p w:rsidR="008A2E94" w:rsidRDefault="008A2E94">
          <w:pPr>
            <w:pStyle w:val="BFA45183CD8145098E39188B01D8CE6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7A35BEA628044FCEA7B7022BC8830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347F5-2489-40D9-861A-D02808F154C1}"/>
      </w:docPartPr>
      <w:docPartBody>
        <w:p w:rsidR="008A2E94" w:rsidRDefault="008A2E94">
          <w:pPr>
            <w:pStyle w:val="7A35BEA628044FCEA7B7022BC883039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A47B52064ED4F108C90EF45F631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F88B9-A056-45D6-BA34-E309844F1C32}"/>
      </w:docPartPr>
      <w:docPartBody>
        <w:p w:rsidR="008A2E94" w:rsidRDefault="008A2E94">
          <w:pPr>
            <w:pStyle w:val="DA47B52064ED4F108C90EF45F631457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429FDD2666E4BA593FE39662E8D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F9AB-5A96-43F1-930E-D2B44CC98C6C}"/>
      </w:docPartPr>
      <w:docPartBody>
        <w:p w:rsidR="008A2E94" w:rsidRDefault="008A2E94">
          <w:pPr>
            <w:pStyle w:val="6429FDD2666E4BA593FE39662E8D3D9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B03D2884A294D00ABE1CA2B3FBF8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25521-31A3-4687-813B-287C1F12E92D}"/>
      </w:docPartPr>
      <w:docPartBody>
        <w:p w:rsidR="008A2E94" w:rsidRDefault="008A2E94">
          <w:pPr>
            <w:pStyle w:val="DB03D2884A294D00ABE1CA2B3FBF87EB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097E78797E814CBCB339F2511723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ACC8B-3AAC-4FD6-94DB-C08191FE9C09}"/>
      </w:docPartPr>
      <w:docPartBody>
        <w:p w:rsidR="008A2E94" w:rsidRDefault="008A2E94">
          <w:pPr>
            <w:pStyle w:val="097E78797E814CBCB339F2511723F559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34C685B6D82418B8ECDC7EA0DAA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D40C4-54A4-4671-A7A5-1C00F8C53C7D}"/>
      </w:docPartPr>
      <w:docPartBody>
        <w:p w:rsidR="008A2E94" w:rsidRDefault="008A2E94">
          <w:pPr>
            <w:pStyle w:val="E34C685B6D82418B8ECDC7EA0DAA2FB1"/>
          </w:pPr>
          <w:r w:rsidRPr="003651F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2E94"/>
    <w:rsid w:val="005F44D8"/>
    <w:rsid w:val="006C7244"/>
    <w:rsid w:val="008A2E94"/>
    <w:rsid w:val="008C0C89"/>
    <w:rsid w:val="00E2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7714"/>
    <w:rPr>
      <w:color w:val="808080"/>
    </w:rPr>
  </w:style>
  <w:style w:type="paragraph" w:customStyle="1" w:styleId="E12DE37CD12D409CB3E2642F27078502">
    <w:name w:val="E12DE37CD12D409CB3E2642F27078502"/>
    <w:rsid w:val="008A2E94"/>
  </w:style>
  <w:style w:type="paragraph" w:customStyle="1" w:styleId="0A8B2BBCEF71475AB7AB4B46D4597A7C">
    <w:name w:val="0A8B2BBCEF71475AB7AB4B46D4597A7C"/>
    <w:rsid w:val="008A2E94"/>
  </w:style>
  <w:style w:type="paragraph" w:customStyle="1" w:styleId="DC4765E7F54A42D8B947571B2D07FA2D">
    <w:name w:val="DC4765E7F54A42D8B947571B2D07FA2D"/>
    <w:rsid w:val="008A2E94"/>
  </w:style>
  <w:style w:type="paragraph" w:customStyle="1" w:styleId="D5A24B1A426C41C7B7D35146EBBB6790">
    <w:name w:val="D5A24B1A426C41C7B7D35146EBBB6790"/>
    <w:rsid w:val="008A2E94"/>
  </w:style>
  <w:style w:type="paragraph" w:customStyle="1" w:styleId="BFA45183CD8145098E39188B01D8CE6D">
    <w:name w:val="BFA45183CD8145098E39188B01D8CE6D"/>
    <w:rsid w:val="008A2E94"/>
  </w:style>
  <w:style w:type="paragraph" w:customStyle="1" w:styleId="7A35BEA628044FCEA7B7022BC883039C">
    <w:name w:val="7A35BEA628044FCEA7B7022BC883039C"/>
    <w:rsid w:val="008A2E94"/>
  </w:style>
  <w:style w:type="paragraph" w:customStyle="1" w:styleId="AA6945F4C6E84B4C934B224D5B88CAFB">
    <w:name w:val="AA6945F4C6E84B4C934B224D5B88CAFB"/>
    <w:rsid w:val="008A2E94"/>
  </w:style>
  <w:style w:type="paragraph" w:customStyle="1" w:styleId="DA47B52064ED4F108C90EF45F6314577">
    <w:name w:val="DA47B52064ED4F108C90EF45F6314577"/>
    <w:rsid w:val="008A2E94"/>
  </w:style>
  <w:style w:type="paragraph" w:customStyle="1" w:styleId="6429FDD2666E4BA593FE39662E8D3D97">
    <w:name w:val="6429FDD2666E4BA593FE39662E8D3D97"/>
    <w:rsid w:val="008A2E94"/>
  </w:style>
  <w:style w:type="paragraph" w:customStyle="1" w:styleId="DB03D2884A294D00ABE1CA2B3FBF87EB">
    <w:name w:val="DB03D2884A294D00ABE1CA2B3FBF87EB"/>
    <w:rsid w:val="008A2E94"/>
  </w:style>
  <w:style w:type="paragraph" w:customStyle="1" w:styleId="097E78797E814CBCB339F2511723F559">
    <w:name w:val="097E78797E814CBCB339F2511723F559"/>
    <w:rsid w:val="008A2E94"/>
  </w:style>
  <w:style w:type="paragraph" w:customStyle="1" w:styleId="E34C685B6D82418B8ECDC7EA0DAA2FB1">
    <w:name w:val="E34C685B6D82418B8ECDC7EA0DAA2FB1"/>
    <w:rsid w:val="008A2E94"/>
  </w:style>
  <w:style w:type="paragraph" w:customStyle="1" w:styleId="67B1E58D094646DF833C0F31191DC317">
    <w:name w:val="67B1E58D094646DF833C0F31191DC317"/>
    <w:rsid w:val="008A2E94"/>
  </w:style>
  <w:style w:type="paragraph" w:customStyle="1" w:styleId="716BAE5B50A4403594A932AE61C849A0">
    <w:name w:val="716BAE5B50A4403594A932AE61C849A0"/>
    <w:rsid w:val="008A2E94"/>
  </w:style>
  <w:style w:type="paragraph" w:customStyle="1" w:styleId="B509F2C40FE14502BA776E802D5B7D5D">
    <w:name w:val="B509F2C40FE14502BA776E802D5B7D5D"/>
    <w:rsid w:val="008A2E94"/>
  </w:style>
  <w:style w:type="paragraph" w:customStyle="1" w:styleId="330ED878B41546E1B031807F9652B3AE">
    <w:name w:val="330ED878B41546E1B031807F9652B3AE"/>
    <w:rsid w:val="008A2E94"/>
  </w:style>
  <w:style w:type="paragraph" w:customStyle="1" w:styleId="2F6263A873114AB59C45037A22800FD1">
    <w:name w:val="2F6263A873114AB59C45037A22800FD1"/>
    <w:rsid w:val="008A2E94"/>
  </w:style>
  <w:style w:type="paragraph" w:customStyle="1" w:styleId="27D5B7028BF441088F8337C3E99ABB34">
    <w:name w:val="27D5B7028BF441088F8337C3E99ABB34"/>
    <w:rsid w:val="008A2E94"/>
  </w:style>
  <w:style w:type="paragraph" w:customStyle="1" w:styleId="A7FA756A657A4C4B8EEEDE81FCADBF10">
    <w:name w:val="A7FA756A657A4C4B8EEEDE81FCADBF10"/>
    <w:rsid w:val="008A2E94"/>
  </w:style>
  <w:style w:type="paragraph" w:customStyle="1" w:styleId="5E3EE16FA7844A50A88DF9271CC468B1">
    <w:name w:val="5E3EE16FA7844A50A88DF9271CC468B1"/>
    <w:rsid w:val="008A2E94"/>
  </w:style>
  <w:style w:type="paragraph" w:customStyle="1" w:styleId="31E50BA08DF143478B5E6227996742F0">
    <w:name w:val="31E50BA08DF143478B5E6227996742F0"/>
    <w:rsid w:val="008A2E94"/>
  </w:style>
  <w:style w:type="paragraph" w:customStyle="1" w:styleId="BD1857912FFA429E8B9F1100238E3134">
    <w:name w:val="BD1857912FFA429E8B9F1100238E3134"/>
    <w:rsid w:val="008A2E94"/>
  </w:style>
  <w:style w:type="paragraph" w:customStyle="1" w:styleId="4BBB4E4F6BD54F858416BACB4D9D5835">
    <w:name w:val="4BBB4E4F6BD54F858416BACB4D9D5835"/>
    <w:rsid w:val="008A2E94"/>
  </w:style>
  <w:style w:type="paragraph" w:customStyle="1" w:styleId="0F6EBEE54EA744D3A1BB45B1484A8ADF">
    <w:name w:val="0F6EBEE54EA744D3A1BB45B1484A8ADF"/>
    <w:rsid w:val="008A2E94"/>
  </w:style>
  <w:style w:type="paragraph" w:customStyle="1" w:styleId="F2F0B09EEBD24C11857640FD52F7127D">
    <w:name w:val="F2F0B09EEBD24C11857640FD52F7127D"/>
    <w:rsid w:val="008A2E94"/>
  </w:style>
  <w:style w:type="paragraph" w:customStyle="1" w:styleId="F6DA31A92BCD4ACEA770D789FEC58D95">
    <w:name w:val="F6DA31A92BCD4ACEA770D789FEC58D95"/>
    <w:rsid w:val="008A2E94"/>
  </w:style>
  <w:style w:type="paragraph" w:customStyle="1" w:styleId="F29F1FC7F67D4333BE9358A40796A787">
    <w:name w:val="F29F1FC7F67D4333BE9358A40796A787"/>
    <w:rsid w:val="008A2E94"/>
  </w:style>
  <w:style w:type="paragraph" w:customStyle="1" w:styleId="60174CAED1FF4C4AB3DBDDBDAFD580D8">
    <w:name w:val="60174CAED1FF4C4AB3DBDDBDAFD580D8"/>
    <w:rsid w:val="008A2E94"/>
  </w:style>
  <w:style w:type="paragraph" w:customStyle="1" w:styleId="738AC2ABDFA5405E9C48641A5D209160">
    <w:name w:val="738AC2ABDFA5405E9C48641A5D209160"/>
    <w:rsid w:val="008A2E94"/>
  </w:style>
  <w:style w:type="paragraph" w:customStyle="1" w:styleId="48DE639FA9304D90BAA7C82C8292B5F5">
    <w:name w:val="48DE639FA9304D90BAA7C82C8292B5F5"/>
    <w:rsid w:val="008A2E94"/>
  </w:style>
  <w:style w:type="paragraph" w:customStyle="1" w:styleId="93FED12E416544798AA21979EAB9F0C5">
    <w:name w:val="93FED12E416544798AA21979EAB9F0C5"/>
    <w:rsid w:val="008A2E94"/>
  </w:style>
  <w:style w:type="paragraph" w:customStyle="1" w:styleId="2A8252E2A9AC4E1788129D6C1A024478">
    <w:name w:val="2A8252E2A9AC4E1788129D6C1A024478"/>
    <w:rsid w:val="008A2E94"/>
  </w:style>
  <w:style w:type="paragraph" w:customStyle="1" w:styleId="2B6C6969FA9540DFACFC0D7ED3F3AEC2">
    <w:name w:val="2B6C6969FA9540DFACFC0D7ED3F3AEC2"/>
    <w:rsid w:val="00E27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44CCD-280B-4D8E-A352-65117DD6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CS325 Project Time Log.dotx</Template>
  <TotalTime>560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Planning Sheet</vt:lpstr>
    </vt:vector>
  </TitlesOfParts>
  <Company>SIUE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Brian</dc:creator>
  <cp:lastModifiedBy>Brian</cp:lastModifiedBy>
  <cp:revision>11</cp:revision>
  <cp:lastPrinted>2012-09-04T17:02:00Z</cp:lastPrinted>
  <dcterms:created xsi:type="dcterms:W3CDTF">2012-08-29T01:06:00Z</dcterms:created>
  <dcterms:modified xsi:type="dcterms:W3CDTF">2012-09-04T17:02:00Z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