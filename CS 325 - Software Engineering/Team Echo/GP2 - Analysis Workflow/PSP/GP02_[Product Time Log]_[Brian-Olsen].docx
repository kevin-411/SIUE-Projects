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EC0" w:rsidRDefault="00F8251E" w:rsidP="006E3497">
      <w:pPr>
        <w:tabs>
          <w:tab w:val="left" w:pos="6120"/>
        </w:tabs>
      </w:pPr>
      <w:r>
        <w:t>Name:</w:t>
      </w:r>
      <w:r w:rsidRPr="00F8251E">
        <w:t xml:space="preserve"> </w:t>
      </w:r>
      <w:r w:rsidR="00DE4179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6.45pt;height:18.25pt" o:ole="">
            <v:imagedata r:id="rId7" o:title=""/>
          </v:shape>
          <w:control r:id="rId8" w:name="TextBox1" w:shapeid="_x0000_i1027"/>
        </w:object>
      </w:r>
      <w:r>
        <w:tab/>
        <w:t>Assignment:</w:t>
      </w:r>
      <w:r w:rsidR="00CC1A14">
        <w:t xml:space="preserve">  </w:t>
      </w:r>
      <w:r>
        <w:t xml:space="preserve"> </w:t>
      </w:r>
      <w:sdt>
        <w:sdtPr>
          <w:id w:val="20069402"/>
          <w:placeholder>
            <w:docPart w:val="E12DE37CD12D409CB3E2642F27078502"/>
          </w:placeholder>
          <w:comboBox>
            <w:listItem w:value="Choose an item."/>
            <w:listItem w:displayText="IP01" w:value="IP01"/>
            <w:listItem w:displayText="IP02" w:value="IP02"/>
            <w:listItem w:displayText="TP01" w:value="TP01"/>
            <w:listItem w:displayText="TP02" w:value="TP02"/>
            <w:listItem w:displayText="TP03" w:value="TP03"/>
            <w:listItem w:displayText="TP04" w:value="TP04"/>
          </w:comboBox>
        </w:sdtPr>
        <w:sdtContent>
          <w:r w:rsidR="008E29A7">
            <w:t>TP02</w:t>
          </w:r>
        </w:sdtContent>
      </w:sdt>
    </w:p>
    <w:tbl>
      <w:tblPr>
        <w:tblStyle w:val="TableGrid"/>
        <w:tblW w:w="11088" w:type="dxa"/>
        <w:tblLayout w:type="fixed"/>
        <w:tblLook w:val="04A0"/>
      </w:tblPr>
      <w:tblGrid>
        <w:gridCol w:w="1278"/>
        <w:gridCol w:w="738"/>
        <w:gridCol w:w="864"/>
        <w:gridCol w:w="864"/>
        <w:gridCol w:w="864"/>
        <w:gridCol w:w="5130"/>
        <w:gridCol w:w="1350"/>
      </w:tblGrid>
      <w:tr w:rsidR="00637A82" w:rsidRPr="002A4B8C" w:rsidTr="00637A82">
        <w:tc>
          <w:tcPr>
            <w:tcW w:w="1278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E12415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Task ID</w:t>
            </w:r>
            <w:r>
              <w:rPr>
                <w:b/>
                <w:sz w:val="20"/>
              </w:rPr>
              <w:t>*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nil"/>
              <w:left w:val="nil"/>
              <w:right w:val="nil"/>
            </w:tcBorders>
            <w:vAlign w:val="center"/>
          </w:tcPr>
          <w:p w:rsidR="00637A82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Time</w:t>
            </w:r>
          </w:p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 w:rsidRPr="000777D6">
              <w:rPr>
                <w:b/>
                <w:sz w:val="20"/>
              </w:rPr>
              <w:t>(min)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  <w:vAlign w:val="center"/>
          </w:tcPr>
          <w:p w:rsidR="00637A82" w:rsidRPr="000777D6" w:rsidRDefault="00637A82" w:rsidP="00637A82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Explanatory Comments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</w:tcPr>
          <w:p w:rsidR="00637A82" w:rsidRDefault="00637A82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  <w:p w:rsidR="00637A82" w:rsidRPr="000777D6" w:rsidRDefault="00637A82" w:rsidP="002A4B8C">
            <w:pPr>
              <w:tabs>
                <w:tab w:val="left" w:pos="540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Completed</w:t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630"/>
            <w:placeholder>
              <w:docPart w:val="0A8B2BBCEF71475AB7AB4B46D4597A7C"/>
            </w:placeholder>
            <w:date w:fullDate="2012-10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B747BA" w:rsidP="00E12415">
                <w:pPr>
                  <w:tabs>
                    <w:tab w:val="left" w:pos="5400"/>
                  </w:tabs>
                  <w:jc w:val="center"/>
                </w:pPr>
                <w:r>
                  <w:rPr>
                    <w:sz w:val="20"/>
                  </w:rPr>
                  <w:t>10/15/2012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A367E9" w:rsidP="000777D6">
            <w:pPr>
              <w:tabs>
                <w:tab w:val="left" w:pos="5400"/>
              </w:tabs>
              <w:jc w:val="center"/>
            </w:pPr>
            <w:r>
              <w:t>0</w:t>
            </w:r>
            <w:r w:rsidR="00B747BA">
              <w:t>8</w:t>
            </w:r>
          </w:p>
        </w:tc>
        <w:tc>
          <w:tcPr>
            <w:tcW w:w="864" w:type="dxa"/>
            <w:vAlign w:val="center"/>
          </w:tcPr>
          <w:p w:rsidR="00637A82" w:rsidRDefault="00B747BA" w:rsidP="000777D6">
            <w:pPr>
              <w:tabs>
                <w:tab w:val="left" w:pos="5400"/>
              </w:tabs>
              <w:jc w:val="center"/>
            </w:pPr>
            <w:r>
              <w:t>9:00</w:t>
            </w:r>
            <w:r w:rsidR="001B1D6D">
              <w:t>p</w:t>
            </w:r>
          </w:p>
        </w:tc>
        <w:tc>
          <w:tcPr>
            <w:tcW w:w="864" w:type="dxa"/>
            <w:vAlign w:val="center"/>
          </w:tcPr>
          <w:p w:rsidR="00637A82" w:rsidRDefault="00B747BA" w:rsidP="000777D6">
            <w:pPr>
              <w:tabs>
                <w:tab w:val="left" w:pos="5400"/>
              </w:tabs>
              <w:jc w:val="center"/>
            </w:pPr>
            <w:r>
              <w:t>10</w:t>
            </w:r>
            <w:r w:rsidR="001F67FE">
              <w:t>:2</w:t>
            </w:r>
            <w:r>
              <w:t>4p</w:t>
            </w:r>
          </w:p>
        </w:tc>
        <w:tc>
          <w:tcPr>
            <w:tcW w:w="864" w:type="dxa"/>
            <w:vAlign w:val="center"/>
          </w:tcPr>
          <w:p w:rsidR="00637A82" w:rsidRDefault="00B747BA" w:rsidP="000777D6">
            <w:pPr>
              <w:tabs>
                <w:tab w:val="left" w:pos="5400"/>
              </w:tabs>
              <w:jc w:val="center"/>
            </w:pPr>
            <w:r>
              <w:t>84</w:t>
            </w:r>
          </w:p>
        </w:tc>
        <w:tc>
          <w:tcPr>
            <w:tcW w:w="5130" w:type="dxa"/>
          </w:tcPr>
          <w:p w:rsidR="00637A82" w:rsidRDefault="00B747BA" w:rsidP="00B747BA">
            <w:pPr>
              <w:tabs>
                <w:tab w:val="left" w:pos="5400"/>
              </w:tabs>
            </w:pPr>
            <w:r>
              <w:t xml:space="preserve">Drew up the class diagrams in my notebook and made my first “sketches” on dia. </w:t>
            </w:r>
          </w:p>
        </w:tc>
        <w:bookmarkStart w:id="0" w:name="Check1"/>
        <w:tc>
          <w:tcPr>
            <w:tcW w:w="1350" w:type="dxa"/>
            <w:vAlign w:val="center"/>
          </w:tcPr>
          <w:p w:rsidR="00637A82" w:rsidRDefault="00DE4179" w:rsidP="00637A82">
            <w:pPr>
              <w:tabs>
                <w:tab w:val="left" w:pos="5400"/>
              </w:tabs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0"/>
          </w:p>
        </w:tc>
      </w:tr>
      <w:tr w:rsidR="00526E17" w:rsidTr="00637A82">
        <w:trPr>
          <w:trHeight w:val="720"/>
        </w:trPr>
        <w:sdt>
          <w:sdtPr>
            <w:rPr>
              <w:sz w:val="20"/>
            </w:rPr>
            <w:id w:val="157927620"/>
            <w:placeholder>
              <w:docPart w:val="D20BC23E49914A898EB7BBFCEC18A33E"/>
            </w:placeholder>
            <w:date w:fullDate="2012-10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526E17" w:rsidRDefault="00B747BA" w:rsidP="00E12415">
                <w:pPr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10/16/2012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526E17" w:rsidRDefault="00B747BA" w:rsidP="000777D6">
            <w:pPr>
              <w:tabs>
                <w:tab w:val="left" w:pos="5400"/>
              </w:tabs>
              <w:jc w:val="center"/>
            </w:pPr>
            <w:r>
              <w:t>10</w:t>
            </w:r>
          </w:p>
        </w:tc>
        <w:tc>
          <w:tcPr>
            <w:tcW w:w="864" w:type="dxa"/>
            <w:vAlign w:val="center"/>
          </w:tcPr>
          <w:p w:rsidR="00526E17" w:rsidRDefault="00B747BA" w:rsidP="00B747BA">
            <w:pPr>
              <w:tabs>
                <w:tab w:val="left" w:pos="5400"/>
              </w:tabs>
              <w:jc w:val="center"/>
            </w:pPr>
            <w:r>
              <w:t>7:43a</w:t>
            </w:r>
          </w:p>
        </w:tc>
        <w:tc>
          <w:tcPr>
            <w:tcW w:w="864" w:type="dxa"/>
            <w:vAlign w:val="center"/>
          </w:tcPr>
          <w:p w:rsidR="00526E17" w:rsidRDefault="00B747BA" w:rsidP="000777D6">
            <w:pPr>
              <w:tabs>
                <w:tab w:val="left" w:pos="5400"/>
              </w:tabs>
              <w:jc w:val="center"/>
            </w:pPr>
            <w:r>
              <w:t>8</w:t>
            </w:r>
            <w:r w:rsidR="001F67FE">
              <w:t>:</w:t>
            </w:r>
            <w:r>
              <w:t>00a</w:t>
            </w:r>
          </w:p>
        </w:tc>
        <w:tc>
          <w:tcPr>
            <w:tcW w:w="864" w:type="dxa"/>
            <w:vAlign w:val="center"/>
          </w:tcPr>
          <w:p w:rsidR="00526E17" w:rsidRDefault="00B747BA" w:rsidP="000777D6">
            <w:pPr>
              <w:tabs>
                <w:tab w:val="left" w:pos="5400"/>
              </w:tabs>
              <w:jc w:val="center"/>
            </w:pPr>
            <w:r>
              <w:t>17</w:t>
            </w:r>
          </w:p>
        </w:tc>
        <w:tc>
          <w:tcPr>
            <w:tcW w:w="5130" w:type="dxa"/>
          </w:tcPr>
          <w:p w:rsidR="00526E17" w:rsidRDefault="00B747BA" w:rsidP="001F67FE">
            <w:pPr>
              <w:tabs>
                <w:tab w:val="left" w:pos="5400"/>
              </w:tabs>
            </w:pPr>
            <w:r>
              <w:t>Drew up my first sketch of the communication diagram.</w:t>
            </w:r>
          </w:p>
        </w:tc>
        <w:tc>
          <w:tcPr>
            <w:tcW w:w="1350" w:type="dxa"/>
            <w:vAlign w:val="center"/>
          </w:tcPr>
          <w:p w:rsidR="00526E17" w:rsidRDefault="00DE4179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26E17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526E17" w:rsidTr="00637A82">
        <w:trPr>
          <w:trHeight w:val="720"/>
        </w:trPr>
        <w:sdt>
          <w:sdtPr>
            <w:rPr>
              <w:sz w:val="20"/>
            </w:rPr>
            <w:id w:val="157927619"/>
            <w:placeholder>
              <w:docPart w:val="A65493A50C5741BABF85EC43B0A63740"/>
            </w:placeholder>
            <w:date w:fullDate="2012-10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526E17" w:rsidRDefault="00B747BA" w:rsidP="00E12415">
                <w:pPr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10/16/2012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526E17" w:rsidRDefault="00B747BA" w:rsidP="000777D6">
            <w:pPr>
              <w:tabs>
                <w:tab w:val="left" w:pos="5400"/>
              </w:tabs>
              <w:jc w:val="center"/>
            </w:pPr>
            <w:r>
              <w:t>08</w:t>
            </w:r>
          </w:p>
        </w:tc>
        <w:tc>
          <w:tcPr>
            <w:tcW w:w="864" w:type="dxa"/>
            <w:vAlign w:val="center"/>
          </w:tcPr>
          <w:p w:rsidR="00526E17" w:rsidRDefault="00B747BA" w:rsidP="00393CE3">
            <w:pPr>
              <w:tabs>
                <w:tab w:val="left" w:pos="5400"/>
              </w:tabs>
              <w:jc w:val="center"/>
            </w:pPr>
            <w:r>
              <w:t>10:1</w:t>
            </w:r>
            <w:r w:rsidR="003A2992">
              <w:t>0p</w:t>
            </w:r>
          </w:p>
        </w:tc>
        <w:tc>
          <w:tcPr>
            <w:tcW w:w="864" w:type="dxa"/>
            <w:vAlign w:val="center"/>
          </w:tcPr>
          <w:p w:rsidR="00526E17" w:rsidRDefault="00B747BA" w:rsidP="00393CE3">
            <w:pPr>
              <w:tabs>
                <w:tab w:val="left" w:pos="5400"/>
              </w:tabs>
              <w:jc w:val="center"/>
            </w:pPr>
            <w:r>
              <w:t>11:4</w:t>
            </w:r>
            <w:r w:rsidR="003A2992">
              <w:t>2</w:t>
            </w:r>
            <w:r w:rsidR="00393CE3">
              <w:t>p</w:t>
            </w:r>
          </w:p>
        </w:tc>
        <w:tc>
          <w:tcPr>
            <w:tcW w:w="864" w:type="dxa"/>
            <w:vAlign w:val="center"/>
          </w:tcPr>
          <w:p w:rsidR="00526E17" w:rsidRDefault="00B747BA" w:rsidP="000777D6">
            <w:pPr>
              <w:tabs>
                <w:tab w:val="left" w:pos="5400"/>
              </w:tabs>
              <w:jc w:val="center"/>
            </w:pPr>
            <w:r>
              <w:t>92</w:t>
            </w:r>
          </w:p>
        </w:tc>
        <w:tc>
          <w:tcPr>
            <w:tcW w:w="5130" w:type="dxa"/>
          </w:tcPr>
          <w:p w:rsidR="00526E17" w:rsidRDefault="00B747BA" w:rsidP="00CC1A14">
            <w:pPr>
              <w:tabs>
                <w:tab w:val="left" w:pos="5400"/>
              </w:tabs>
            </w:pPr>
            <w:r>
              <w:t xml:space="preserve">Finished up the planning and sketching of the class diagram </w:t>
            </w:r>
            <w:r w:rsidR="008E29A7">
              <w:t xml:space="preserve">on paper and updated it to </w:t>
            </w:r>
            <w:proofErr w:type="spellStart"/>
            <w:r w:rsidR="008E29A7">
              <w:t>dia</w:t>
            </w:r>
            <w:proofErr w:type="spellEnd"/>
          </w:p>
        </w:tc>
        <w:tc>
          <w:tcPr>
            <w:tcW w:w="1350" w:type="dxa"/>
            <w:vAlign w:val="center"/>
          </w:tcPr>
          <w:p w:rsidR="00526E17" w:rsidRDefault="00DE4179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26E17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526E17" w:rsidTr="00637A82">
        <w:trPr>
          <w:trHeight w:val="720"/>
        </w:trPr>
        <w:sdt>
          <w:sdtPr>
            <w:rPr>
              <w:sz w:val="20"/>
            </w:rPr>
            <w:id w:val="157927610"/>
            <w:placeholder>
              <w:docPart w:val="FA88571FB91B43DA8704AB893BD7668B"/>
            </w:placeholder>
            <w:date w:fullDate="2012-10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526E17" w:rsidRDefault="00EE335C" w:rsidP="00E12415">
                <w:pPr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10/17/2012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526E17" w:rsidRDefault="00EE335C" w:rsidP="000777D6">
            <w:pPr>
              <w:tabs>
                <w:tab w:val="left" w:pos="5400"/>
              </w:tabs>
              <w:jc w:val="center"/>
            </w:pPr>
            <w:r>
              <w:t>1</w:t>
            </w:r>
            <w:r w:rsidR="00F7717E">
              <w:t>2</w:t>
            </w:r>
          </w:p>
        </w:tc>
        <w:tc>
          <w:tcPr>
            <w:tcW w:w="864" w:type="dxa"/>
            <w:vAlign w:val="center"/>
          </w:tcPr>
          <w:p w:rsidR="00526E17" w:rsidRDefault="00EE335C" w:rsidP="00393CE3">
            <w:pPr>
              <w:tabs>
                <w:tab w:val="left" w:pos="5400"/>
              </w:tabs>
              <w:jc w:val="center"/>
            </w:pPr>
            <w:r>
              <w:t>8:07a</w:t>
            </w:r>
          </w:p>
        </w:tc>
        <w:tc>
          <w:tcPr>
            <w:tcW w:w="864" w:type="dxa"/>
            <w:vAlign w:val="center"/>
          </w:tcPr>
          <w:p w:rsidR="00526E17" w:rsidRDefault="00EE335C" w:rsidP="00393CE3">
            <w:pPr>
              <w:tabs>
                <w:tab w:val="left" w:pos="5400"/>
              </w:tabs>
              <w:jc w:val="center"/>
            </w:pPr>
            <w:r>
              <w:t>9</w:t>
            </w:r>
            <w:r w:rsidR="00393CE3">
              <w:t>:02</w:t>
            </w:r>
            <w:r>
              <w:t>a</w:t>
            </w:r>
          </w:p>
        </w:tc>
        <w:tc>
          <w:tcPr>
            <w:tcW w:w="864" w:type="dxa"/>
            <w:vAlign w:val="center"/>
          </w:tcPr>
          <w:p w:rsidR="00526E17" w:rsidRDefault="00EE335C" w:rsidP="000777D6">
            <w:pPr>
              <w:tabs>
                <w:tab w:val="left" w:pos="5400"/>
              </w:tabs>
              <w:jc w:val="center"/>
            </w:pPr>
            <w:r>
              <w:t>55</w:t>
            </w:r>
          </w:p>
        </w:tc>
        <w:tc>
          <w:tcPr>
            <w:tcW w:w="5130" w:type="dxa"/>
          </w:tcPr>
          <w:p w:rsidR="00526E17" w:rsidRDefault="001A6FD5" w:rsidP="00EE335C">
            <w:pPr>
              <w:tabs>
                <w:tab w:val="left" w:pos="5400"/>
              </w:tabs>
            </w:pPr>
            <w:r>
              <w:t xml:space="preserve">Drew a rough sketch of </w:t>
            </w:r>
            <w:r w:rsidR="00EE335C">
              <w:t>the first Sequence Diagram with its alternate paths.</w:t>
            </w:r>
          </w:p>
        </w:tc>
        <w:tc>
          <w:tcPr>
            <w:tcW w:w="1350" w:type="dxa"/>
            <w:vAlign w:val="center"/>
          </w:tcPr>
          <w:p w:rsidR="00526E17" w:rsidRDefault="00DE4179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26E17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8"/>
            <w:placeholder>
              <w:docPart w:val="DC4765E7F54A42D8B947571B2D07FA2D"/>
            </w:placeholder>
            <w:date w:fullDate="2012-10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EE335C" w:rsidP="00E12415">
                <w:pPr>
                  <w:jc w:val="center"/>
                </w:pPr>
                <w:r>
                  <w:rPr>
                    <w:sz w:val="20"/>
                  </w:rPr>
                  <w:t>10/17/2012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Default="00EE335C" w:rsidP="000777D6">
            <w:pPr>
              <w:tabs>
                <w:tab w:val="left" w:pos="5400"/>
              </w:tabs>
              <w:jc w:val="center"/>
            </w:pPr>
            <w:r>
              <w:t>1</w:t>
            </w:r>
            <w:r w:rsidR="00F7717E">
              <w:t>2</w:t>
            </w:r>
          </w:p>
        </w:tc>
        <w:tc>
          <w:tcPr>
            <w:tcW w:w="864" w:type="dxa"/>
            <w:vAlign w:val="center"/>
          </w:tcPr>
          <w:p w:rsidR="00637A82" w:rsidRDefault="00EE335C" w:rsidP="000777D6">
            <w:pPr>
              <w:tabs>
                <w:tab w:val="left" w:pos="5400"/>
              </w:tabs>
              <w:jc w:val="center"/>
            </w:pPr>
            <w:r>
              <w:t>9</w:t>
            </w:r>
            <w:r w:rsidR="005F25E3">
              <w:t>:2</w:t>
            </w:r>
            <w:r>
              <w:t>0</w:t>
            </w:r>
            <w:r w:rsidR="00933ED5">
              <w:t>p</w:t>
            </w:r>
          </w:p>
        </w:tc>
        <w:tc>
          <w:tcPr>
            <w:tcW w:w="864" w:type="dxa"/>
            <w:vAlign w:val="center"/>
          </w:tcPr>
          <w:p w:rsidR="00637A82" w:rsidRDefault="00EE335C" w:rsidP="000777D6">
            <w:pPr>
              <w:tabs>
                <w:tab w:val="left" w:pos="5400"/>
              </w:tabs>
              <w:jc w:val="center"/>
            </w:pPr>
            <w:r>
              <w:t>10</w:t>
            </w:r>
            <w:r w:rsidR="005F25E3">
              <w:t>:</w:t>
            </w:r>
            <w:r>
              <w:t>1</w:t>
            </w:r>
            <w:r w:rsidR="00933ED5">
              <w:t>0p</w:t>
            </w:r>
          </w:p>
        </w:tc>
        <w:tc>
          <w:tcPr>
            <w:tcW w:w="864" w:type="dxa"/>
            <w:vAlign w:val="center"/>
          </w:tcPr>
          <w:p w:rsidR="00637A82" w:rsidRDefault="00EE335C" w:rsidP="000777D6">
            <w:pPr>
              <w:tabs>
                <w:tab w:val="left" w:pos="5400"/>
              </w:tabs>
              <w:jc w:val="center"/>
            </w:pPr>
            <w:r>
              <w:t>50</w:t>
            </w:r>
          </w:p>
        </w:tc>
        <w:tc>
          <w:tcPr>
            <w:tcW w:w="5130" w:type="dxa"/>
          </w:tcPr>
          <w:p w:rsidR="00637A82" w:rsidRDefault="00EE335C" w:rsidP="00CC1A14">
            <w:pPr>
              <w:tabs>
                <w:tab w:val="left" w:pos="5400"/>
              </w:tabs>
            </w:pPr>
            <w:r>
              <w:t>Continued Drawing the next few sketches of Sequence Diagrams</w:t>
            </w:r>
          </w:p>
        </w:tc>
        <w:tc>
          <w:tcPr>
            <w:tcW w:w="1350" w:type="dxa"/>
            <w:vAlign w:val="center"/>
          </w:tcPr>
          <w:p w:rsidR="00637A82" w:rsidRDefault="00DE4179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0"/>
            <w:placeholder>
              <w:docPart w:val="BFA45183CD8145098E39188B01D8CE6D"/>
            </w:placeholder>
            <w:date w:fullDate="2012-10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A14286" w:rsidP="00E12415">
                <w:pPr>
                  <w:jc w:val="center"/>
                </w:pPr>
                <w:r>
                  <w:rPr>
                    <w:sz w:val="20"/>
                  </w:rPr>
                  <w:t>10/18/2012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0A0AE7" w:rsidRDefault="00A14286" w:rsidP="000777D6">
            <w:pPr>
              <w:tabs>
                <w:tab w:val="left" w:pos="5400"/>
              </w:tabs>
              <w:jc w:val="center"/>
            </w:pPr>
            <w:r>
              <w:t>1</w:t>
            </w:r>
            <w:r w:rsidR="00F7717E">
              <w:t>2</w:t>
            </w:r>
          </w:p>
        </w:tc>
        <w:tc>
          <w:tcPr>
            <w:tcW w:w="864" w:type="dxa"/>
            <w:vAlign w:val="center"/>
          </w:tcPr>
          <w:p w:rsidR="00637A82" w:rsidRDefault="004E7613" w:rsidP="000777D6">
            <w:pPr>
              <w:tabs>
                <w:tab w:val="left" w:pos="5400"/>
              </w:tabs>
              <w:jc w:val="center"/>
            </w:pPr>
            <w:r>
              <w:t>7</w:t>
            </w:r>
            <w:r w:rsidR="001F7532">
              <w:t>:</w:t>
            </w:r>
            <w:r w:rsidR="004F7DD3">
              <w:t>45a</w:t>
            </w:r>
          </w:p>
        </w:tc>
        <w:tc>
          <w:tcPr>
            <w:tcW w:w="864" w:type="dxa"/>
            <w:vAlign w:val="center"/>
          </w:tcPr>
          <w:p w:rsidR="00637A82" w:rsidRDefault="004F7DD3" w:rsidP="000777D6">
            <w:pPr>
              <w:tabs>
                <w:tab w:val="left" w:pos="5400"/>
              </w:tabs>
              <w:jc w:val="center"/>
            </w:pPr>
            <w:r>
              <w:t>8</w:t>
            </w:r>
            <w:r w:rsidR="001F7532">
              <w:t>:</w:t>
            </w:r>
            <w:r>
              <w:t>12a</w:t>
            </w:r>
          </w:p>
        </w:tc>
        <w:tc>
          <w:tcPr>
            <w:tcW w:w="864" w:type="dxa"/>
            <w:vAlign w:val="center"/>
          </w:tcPr>
          <w:p w:rsidR="00637A82" w:rsidRDefault="004F7DD3" w:rsidP="000777D6">
            <w:pPr>
              <w:tabs>
                <w:tab w:val="left" w:pos="5400"/>
              </w:tabs>
              <w:jc w:val="center"/>
            </w:pPr>
            <w:r>
              <w:t>27</w:t>
            </w:r>
          </w:p>
        </w:tc>
        <w:tc>
          <w:tcPr>
            <w:tcW w:w="5130" w:type="dxa"/>
          </w:tcPr>
          <w:p w:rsidR="00637A82" w:rsidRDefault="004F7DD3" w:rsidP="00CC1A14">
            <w:pPr>
              <w:tabs>
                <w:tab w:val="left" w:pos="5400"/>
              </w:tabs>
            </w:pPr>
            <w:r>
              <w:t>Continued Drawing the next few sketches of Sequence Diagrams</w:t>
            </w:r>
          </w:p>
        </w:tc>
        <w:tc>
          <w:tcPr>
            <w:tcW w:w="1350" w:type="dxa"/>
            <w:vAlign w:val="center"/>
          </w:tcPr>
          <w:p w:rsidR="00637A82" w:rsidRDefault="00DE4179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Tr="00637A82">
        <w:trPr>
          <w:trHeight w:val="720"/>
        </w:trPr>
        <w:sdt>
          <w:sdtPr>
            <w:rPr>
              <w:sz w:val="20"/>
            </w:rPr>
            <w:id w:val="39803801"/>
            <w:placeholder>
              <w:docPart w:val="7A35BEA628044FCEA7B7022BC883039C"/>
            </w:placeholder>
            <w:date w:fullDate="2012-10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Default="00A14286" w:rsidP="00E12415">
                <w:pPr>
                  <w:jc w:val="center"/>
                </w:pPr>
                <w:r>
                  <w:rPr>
                    <w:sz w:val="20"/>
                  </w:rPr>
                  <w:t>10/18/2012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393CE3" w:rsidRDefault="00A14286" w:rsidP="000777D6">
            <w:pPr>
              <w:tabs>
                <w:tab w:val="left" w:pos="5400"/>
              </w:tabs>
              <w:jc w:val="center"/>
            </w:pPr>
            <w:r>
              <w:t>1</w:t>
            </w:r>
            <w:r w:rsidR="00F7717E">
              <w:t>2</w:t>
            </w:r>
          </w:p>
        </w:tc>
        <w:tc>
          <w:tcPr>
            <w:tcW w:w="864" w:type="dxa"/>
            <w:vAlign w:val="center"/>
          </w:tcPr>
          <w:p w:rsidR="00637A82" w:rsidRDefault="004F7DD3" w:rsidP="000777D6">
            <w:pPr>
              <w:tabs>
                <w:tab w:val="left" w:pos="5400"/>
              </w:tabs>
              <w:jc w:val="center"/>
            </w:pPr>
            <w:r>
              <w:t>8:24a</w:t>
            </w:r>
          </w:p>
        </w:tc>
        <w:tc>
          <w:tcPr>
            <w:tcW w:w="864" w:type="dxa"/>
            <w:vAlign w:val="center"/>
          </w:tcPr>
          <w:p w:rsidR="00637A82" w:rsidRDefault="004F7DD3" w:rsidP="00393CE3">
            <w:pPr>
              <w:tabs>
                <w:tab w:val="left" w:pos="5400"/>
              </w:tabs>
              <w:jc w:val="center"/>
            </w:pPr>
            <w:r>
              <w:t>8:43a</w:t>
            </w:r>
          </w:p>
        </w:tc>
        <w:tc>
          <w:tcPr>
            <w:tcW w:w="864" w:type="dxa"/>
            <w:vAlign w:val="center"/>
          </w:tcPr>
          <w:p w:rsidR="00637A82" w:rsidRDefault="004F7DD3" w:rsidP="000777D6">
            <w:pPr>
              <w:tabs>
                <w:tab w:val="left" w:pos="5400"/>
              </w:tabs>
              <w:jc w:val="center"/>
            </w:pPr>
            <w:r>
              <w:t>19</w:t>
            </w:r>
          </w:p>
        </w:tc>
        <w:tc>
          <w:tcPr>
            <w:tcW w:w="5130" w:type="dxa"/>
          </w:tcPr>
          <w:p w:rsidR="00637A82" w:rsidRDefault="004F7DD3" w:rsidP="009C1879">
            <w:pPr>
              <w:tabs>
                <w:tab w:val="left" w:pos="5400"/>
              </w:tabs>
            </w:pPr>
            <w:r>
              <w:t>Continued Drawing the next few sketches of Sequence Diagrams</w:t>
            </w:r>
          </w:p>
        </w:tc>
        <w:tc>
          <w:tcPr>
            <w:tcW w:w="1350" w:type="dxa"/>
            <w:vAlign w:val="center"/>
          </w:tcPr>
          <w:p w:rsidR="00637A82" w:rsidRDefault="00DE4179" w:rsidP="00637A82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637A82" w:rsidRPr="00BE2BAA" w:rsidTr="00637A82">
        <w:trPr>
          <w:trHeight w:val="720"/>
        </w:trPr>
        <w:sdt>
          <w:sdtPr>
            <w:rPr>
              <w:sz w:val="20"/>
            </w:rPr>
            <w:id w:val="39803803"/>
            <w:placeholder>
              <w:docPart w:val="DA47B52064ED4F108C90EF45F6314577"/>
            </w:placeholder>
            <w:date w:fullDate="2012-10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Pr="00BE2BAA" w:rsidRDefault="00A14286" w:rsidP="00E12415">
                <w:pPr>
                  <w:jc w:val="center"/>
                </w:pPr>
                <w:r>
                  <w:rPr>
                    <w:sz w:val="20"/>
                  </w:rPr>
                  <w:t>10/19/2012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37A82" w:rsidRPr="00BE2BAA" w:rsidRDefault="004F7DD3" w:rsidP="000777D6">
            <w:pPr>
              <w:tabs>
                <w:tab w:val="left" w:pos="5400"/>
              </w:tabs>
              <w:jc w:val="center"/>
            </w:pPr>
            <w:r>
              <w:t>11</w:t>
            </w:r>
          </w:p>
        </w:tc>
        <w:tc>
          <w:tcPr>
            <w:tcW w:w="864" w:type="dxa"/>
            <w:vAlign w:val="center"/>
          </w:tcPr>
          <w:p w:rsidR="00637A82" w:rsidRPr="00BE2BAA" w:rsidRDefault="004F7DD3" w:rsidP="009C7C35">
            <w:pPr>
              <w:tabs>
                <w:tab w:val="left" w:pos="5400"/>
              </w:tabs>
              <w:jc w:val="center"/>
            </w:pPr>
            <w:r>
              <w:t>7:3</w:t>
            </w:r>
            <w:r w:rsidR="00393CE3">
              <w:t>2p</w:t>
            </w:r>
          </w:p>
        </w:tc>
        <w:tc>
          <w:tcPr>
            <w:tcW w:w="864" w:type="dxa"/>
            <w:vAlign w:val="center"/>
          </w:tcPr>
          <w:p w:rsidR="00637A82" w:rsidRPr="00BE2BAA" w:rsidRDefault="004F7DD3" w:rsidP="000777D6">
            <w:pPr>
              <w:tabs>
                <w:tab w:val="left" w:pos="5400"/>
              </w:tabs>
              <w:jc w:val="center"/>
            </w:pPr>
            <w:r>
              <w:t>8:42</w:t>
            </w:r>
            <w:r w:rsidR="00393CE3">
              <w:t>p</w:t>
            </w:r>
          </w:p>
        </w:tc>
        <w:tc>
          <w:tcPr>
            <w:tcW w:w="864" w:type="dxa"/>
            <w:vAlign w:val="center"/>
          </w:tcPr>
          <w:p w:rsidR="00637A82" w:rsidRPr="00BE2BAA" w:rsidRDefault="007165F2" w:rsidP="000777D6">
            <w:pPr>
              <w:tabs>
                <w:tab w:val="left" w:pos="5400"/>
              </w:tabs>
              <w:jc w:val="center"/>
            </w:pPr>
            <w:r>
              <w:t>70</w:t>
            </w:r>
          </w:p>
        </w:tc>
        <w:tc>
          <w:tcPr>
            <w:tcW w:w="5130" w:type="dxa"/>
          </w:tcPr>
          <w:p w:rsidR="00637A82" w:rsidRPr="00BE2BAA" w:rsidRDefault="007165F2" w:rsidP="00CC1A14">
            <w:pPr>
              <w:tabs>
                <w:tab w:val="left" w:pos="5400"/>
              </w:tabs>
            </w:pPr>
            <w:r>
              <w:t xml:space="preserve">Assisted Brendan with </w:t>
            </w:r>
            <w:r w:rsidR="004F7DD3">
              <w:t>Scenarios</w:t>
            </w:r>
          </w:p>
        </w:tc>
        <w:tc>
          <w:tcPr>
            <w:tcW w:w="1350" w:type="dxa"/>
            <w:vAlign w:val="center"/>
          </w:tcPr>
          <w:p w:rsidR="00637A82" w:rsidRPr="00BE2BAA" w:rsidRDefault="00DE4179" w:rsidP="00637A82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0CB5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B70156" w:rsidRPr="00BE2BAA" w:rsidTr="00637A82">
        <w:trPr>
          <w:trHeight w:val="720"/>
        </w:trPr>
        <w:sdt>
          <w:sdtPr>
            <w:rPr>
              <w:sz w:val="20"/>
            </w:rPr>
            <w:id w:val="39803804"/>
            <w:placeholder>
              <w:docPart w:val="F13C5A03DE4A46EBB045795668B46766"/>
            </w:placeholder>
            <w:date w:fullDate="2012-10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B70156" w:rsidRPr="00BE2BAA" w:rsidRDefault="00A14286" w:rsidP="00E12415">
                <w:pPr>
                  <w:jc w:val="center"/>
                </w:pPr>
                <w:r>
                  <w:rPr>
                    <w:sz w:val="20"/>
                  </w:rPr>
                  <w:t>10/19/2012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B70156" w:rsidRPr="00BE2BAA" w:rsidRDefault="00A14286" w:rsidP="000777D6">
            <w:pPr>
              <w:tabs>
                <w:tab w:val="left" w:pos="5400"/>
              </w:tabs>
              <w:jc w:val="center"/>
            </w:pPr>
            <w:r>
              <w:t>1</w:t>
            </w:r>
            <w:r w:rsidR="004F7DD3">
              <w:t>2</w:t>
            </w:r>
          </w:p>
        </w:tc>
        <w:tc>
          <w:tcPr>
            <w:tcW w:w="864" w:type="dxa"/>
            <w:vAlign w:val="center"/>
          </w:tcPr>
          <w:p w:rsidR="00B70156" w:rsidRDefault="007165F2" w:rsidP="00C13511">
            <w:pPr>
              <w:tabs>
                <w:tab w:val="left" w:pos="5400"/>
              </w:tabs>
              <w:jc w:val="center"/>
            </w:pPr>
            <w:r>
              <w:t>9:00p</w:t>
            </w:r>
          </w:p>
        </w:tc>
        <w:tc>
          <w:tcPr>
            <w:tcW w:w="864" w:type="dxa"/>
            <w:vAlign w:val="center"/>
          </w:tcPr>
          <w:p w:rsidR="00B70156" w:rsidRDefault="007165F2" w:rsidP="00C13511">
            <w:pPr>
              <w:tabs>
                <w:tab w:val="left" w:pos="5400"/>
              </w:tabs>
              <w:jc w:val="center"/>
            </w:pPr>
            <w:r>
              <w:t>10:40p</w:t>
            </w:r>
          </w:p>
        </w:tc>
        <w:tc>
          <w:tcPr>
            <w:tcW w:w="864" w:type="dxa"/>
            <w:vAlign w:val="center"/>
          </w:tcPr>
          <w:p w:rsidR="00B70156" w:rsidRPr="00BE2BAA" w:rsidRDefault="007165F2" w:rsidP="000777D6">
            <w:pPr>
              <w:tabs>
                <w:tab w:val="left" w:pos="5400"/>
              </w:tabs>
              <w:jc w:val="center"/>
            </w:pPr>
            <w:r>
              <w:t>100</w:t>
            </w:r>
          </w:p>
        </w:tc>
        <w:tc>
          <w:tcPr>
            <w:tcW w:w="5130" w:type="dxa"/>
          </w:tcPr>
          <w:p w:rsidR="00B70156" w:rsidRDefault="007165F2" w:rsidP="00FA0244">
            <w:pPr>
              <w:tabs>
                <w:tab w:val="left" w:pos="5400"/>
              </w:tabs>
            </w:pPr>
            <w:r>
              <w:t xml:space="preserve">Continued putting the </w:t>
            </w:r>
            <w:r w:rsidR="004F7DD3">
              <w:t>Sequence</w:t>
            </w:r>
            <w:r>
              <w:t xml:space="preserve"> Diagrams into </w:t>
            </w:r>
            <w:proofErr w:type="spellStart"/>
            <w:r>
              <w:t>Dia</w:t>
            </w:r>
            <w:proofErr w:type="spellEnd"/>
            <w:r>
              <w:t xml:space="preserve"> and </w:t>
            </w:r>
          </w:p>
        </w:tc>
        <w:tc>
          <w:tcPr>
            <w:tcW w:w="1350" w:type="dxa"/>
            <w:vAlign w:val="center"/>
          </w:tcPr>
          <w:p w:rsidR="00B70156" w:rsidRPr="00BE2BAA" w:rsidRDefault="00DE4179" w:rsidP="00637A82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70156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B70156" w:rsidRPr="00BE2BAA" w:rsidTr="0097423F">
        <w:trPr>
          <w:trHeight w:val="720"/>
        </w:trPr>
        <w:sdt>
          <w:sdtPr>
            <w:rPr>
              <w:sz w:val="20"/>
            </w:rPr>
            <w:id w:val="16606177"/>
            <w:placeholder>
              <w:docPart w:val="69332D1F58194FE095C7FB479D4748D7"/>
            </w:placeholder>
            <w:date w:fullDate="2012-10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B70156" w:rsidRPr="00BE2BAA" w:rsidRDefault="00A14286" w:rsidP="0097423F">
                <w:pPr>
                  <w:jc w:val="center"/>
                </w:pPr>
                <w:r>
                  <w:rPr>
                    <w:sz w:val="20"/>
                  </w:rPr>
                  <w:t>10/19/2012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B70156" w:rsidRPr="00BE2BAA" w:rsidRDefault="004F7DD3" w:rsidP="0097423F">
            <w:pPr>
              <w:tabs>
                <w:tab w:val="left" w:pos="5400"/>
              </w:tabs>
              <w:jc w:val="center"/>
            </w:pPr>
            <w:r>
              <w:t>09</w:t>
            </w:r>
          </w:p>
        </w:tc>
        <w:tc>
          <w:tcPr>
            <w:tcW w:w="864" w:type="dxa"/>
            <w:vAlign w:val="center"/>
          </w:tcPr>
          <w:p w:rsidR="00B70156" w:rsidRDefault="007165F2" w:rsidP="00C13511">
            <w:pPr>
              <w:tabs>
                <w:tab w:val="left" w:pos="5400"/>
              </w:tabs>
              <w:jc w:val="center"/>
            </w:pPr>
            <w:r>
              <w:t>10:40p</w:t>
            </w:r>
          </w:p>
        </w:tc>
        <w:tc>
          <w:tcPr>
            <w:tcW w:w="864" w:type="dxa"/>
            <w:vAlign w:val="center"/>
          </w:tcPr>
          <w:p w:rsidR="00B70156" w:rsidRDefault="007165F2" w:rsidP="00FA0244">
            <w:pPr>
              <w:tabs>
                <w:tab w:val="left" w:pos="5400"/>
              </w:tabs>
              <w:jc w:val="center"/>
            </w:pPr>
            <w:r>
              <w:t>11:32p</w:t>
            </w:r>
          </w:p>
        </w:tc>
        <w:tc>
          <w:tcPr>
            <w:tcW w:w="864" w:type="dxa"/>
            <w:vAlign w:val="center"/>
          </w:tcPr>
          <w:p w:rsidR="00B70156" w:rsidRPr="00BE2BAA" w:rsidRDefault="007165F2" w:rsidP="0097423F">
            <w:pPr>
              <w:tabs>
                <w:tab w:val="left" w:pos="5400"/>
              </w:tabs>
              <w:jc w:val="center"/>
            </w:pPr>
            <w:r>
              <w:t>52</w:t>
            </w:r>
          </w:p>
        </w:tc>
        <w:tc>
          <w:tcPr>
            <w:tcW w:w="5130" w:type="dxa"/>
          </w:tcPr>
          <w:p w:rsidR="00B70156" w:rsidRDefault="007165F2" w:rsidP="00FA0244">
            <w:pPr>
              <w:tabs>
                <w:tab w:val="left" w:pos="5400"/>
              </w:tabs>
            </w:pPr>
            <w:r>
              <w:t xml:space="preserve">Assisted Brendan in starting the </w:t>
            </w:r>
            <w:r w:rsidR="004F7DD3">
              <w:t>State</w:t>
            </w:r>
            <w:r>
              <w:t xml:space="preserve"> Diagrams</w:t>
            </w:r>
          </w:p>
        </w:tc>
        <w:tc>
          <w:tcPr>
            <w:tcW w:w="1350" w:type="dxa"/>
            <w:vAlign w:val="center"/>
          </w:tcPr>
          <w:p w:rsidR="00B70156" w:rsidRPr="00BE2BAA" w:rsidRDefault="00DE4179" w:rsidP="0097423F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70156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B70156" w:rsidRPr="00BE2BAA" w:rsidTr="0097423F">
        <w:trPr>
          <w:trHeight w:val="720"/>
        </w:trPr>
        <w:sdt>
          <w:sdtPr>
            <w:rPr>
              <w:sz w:val="20"/>
            </w:rPr>
            <w:id w:val="39804249"/>
            <w:placeholder>
              <w:docPart w:val="469AC64DCE12435096D4267D38CCF74C"/>
            </w:placeholder>
            <w:date w:fullDate="2012-10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B70156" w:rsidRPr="00BE2BAA" w:rsidRDefault="004F7DD3" w:rsidP="0097423F">
                <w:pPr>
                  <w:jc w:val="center"/>
                </w:pPr>
                <w:r>
                  <w:rPr>
                    <w:sz w:val="20"/>
                  </w:rPr>
                  <w:t>10/20/2012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B70156" w:rsidRPr="00BE2BAA" w:rsidRDefault="004F7DD3" w:rsidP="0097423F">
            <w:pPr>
              <w:tabs>
                <w:tab w:val="left" w:pos="5400"/>
              </w:tabs>
              <w:jc w:val="center"/>
            </w:pPr>
            <w:r>
              <w:t>12</w:t>
            </w:r>
          </w:p>
        </w:tc>
        <w:tc>
          <w:tcPr>
            <w:tcW w:w="864" w:type="dxa"/>
            <w:vAlign w:val="center"/>
          </w:tcPr>
          <w:p w:rsidR="00B70156" w:rsidRPr="00BE2BAA" w:rsidRDefault="007165F2" w:rsidP="00C13511">
            <w:pPr>
              <w:tabs>
                <w:tab w:val="left" w:pos="5400"/>
              </w:tabs>
              <w:jc w:val="center"/>
            </w:pPr>
            <w:r>
              <w:t>8:35p</w:t>
            </w:r>
          </w:p>
        </w:tc>
        <w:tc>
          <w:tcPr>
            <w:tcW w:w="864" w:type="dxa"/>
            <w:vAlign w:val="center"/>
          </w:tcPr>
          <w:p w:rsidR="00B70156" w:rsidRPr="00BE2BAA" w:rsidRDefault="007165F2" w:rsidP="00C13511">
            <w:pPr>
              <w:tabs>
                <w:tab w:val="left" w:pos="5400"/>
              </w:tabs>
              <w:jc w:val="center"/>
            </w:pPr>
            <w:r>
              <w:t>10:25p</w:t>
            </w:r>
          </w:p>
        </w:tc>
        <w:tc>
          <w:tcPr>
            <w:tcW w:w="864" w:type="dxa"/>
            <w:vAlign w:val="center"/>
          </w:tcPr>
          <w:p w:rsidR="00B70156" w:rsidRPr="00BE2BAA" w:rsidRDefault="007165F2" w:rsidP="0097423F">
            <w:pPr>
              <w:tabs>
                <w:tab w:val="left" w:pos="5400"/>
              </w:tabs>
              <w:jc w:val="center"/>
            </w:pPr>
            <w:r>
              <w:t>110</w:t>
            </w:r>
          </w:p>
        </w:tc>
        <w:tc>
          <w:tcPr>
            <w:tcW w:w="5130" w:type="dxa"/>
          </w:tcPr>
          <w:p w:rsidR="00B70156" w:rsidRPr="00BE2BAA" w:rsidRDefault="007165F2" w:rsidP="00B70156">
            <w:pPr>
              <w:tabs>
                <w:tab w:val="left" w:pos="5400"/>
              </w:tabs>
            </w:pPr>
            <w:r>
              <w:t>Finished up entering in the sequence diagrams.</w:t>
            </w:r>
          </w:p>
        </w:tc>
        <w:tc>
          <w:tcPr>
            <w:tcW w:w="1350" w:type="dxa"/>
            <w:vAlign w:val="center"/>
          </w:tcPr>
          <w:p w:rsidR="00B70156" w:rsidRPr="00BE2BAA" w:rsidRDefault="00DE4179" w:rsidP="0097423F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70156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E36161" w:rsidRPr="00BE2BAA" w:rsidTr="00C13511">
        <w:trPr>
          <w:trHeight w:val="720"/>
        </w:trPr>
        <w:sdt>
          <w:sdtPr>
            <w:rPr>
              <w:sz w:val="20"/>
            </w:rPr>
            <w:id w:val="2678312"/>
            <w:placeholder>
              <w:docPart w:val="2D96243713D647339648D6E4088E2DF9"/>
            </w:placeholder>
            <w:date w:fullDate="2012-10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E36161" w:rsidRPr="00BE2BAA" w:rsidRDefault="004F7DD3" w:rsidP="00C13511">
                <w:pPr>
                  <w:jc w:val="center"/>
                </w:pPr>
                <w:r>
                  <w:rPr>
                    <w:sz w:val="20"/>
                  </w:rPr>
                  <w:t>10/21/2012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E36161" w:rsidRPr="00BE2BAA" w:rsidRDefault="004F7DD3" w:rsidP="00C13511">
            <w:pPr>
              <w:tabs>
                <w:tab w:val="left" w:pos="5400"/>
              </w:tabs>
              <w:jc w:val="center"/>
            </w:pPr>
            <w:r>
              <w:t>02</w:t>
            </w:r>
          </w:p>
        </w:tc>
        <w:tc>
          <w:tcPr>
            <w:tcW w:w="864" w:type="dxa"/>
            <w:vAlign w:val="center"/>
          </w:tcPr>
          <w:p w:rsidR="00E36161" w:rsidRPr="00BE2BAA" w:rsidRDefault="007165F2" w:rsidP="00C13511">
            <w:pPr>
              <w:tabs>
                <w:tab w:val="left" w:pos="5400"/>
              </w:tabs>
              <w:jc w:val="center"/>
            </w:pPr>
            <w:r>
              <w:t>10:30a</w:t>
            </w:r>
          </w:p>
        </w:tc>
        <w:tc>
          <w:tcPr>
            <w:tcW w:w="864" w:type="dxa"/>
            <w:vAlign w:val="center"/>
          </w:tcPr>
          <w:p w:rsidR="00E36161" w:rsidRPr="00BE2BAA" w:rsidRDefault="007165F2" w:rsidP="00C13511">
            <w:pPr>
              <w:tabs>
                <w:tab w:val="left" w:pos="5400"/>
              </w:tabs>
              <w:jc w:val="center"/>
            </w:pPr>
            <w:r>
              <w:t>11:15a</w:t>
            </w:r>
          </w:p>
        </w:tc>
        <w:tc>
          <w:tcPr>
            <w:tcW w:w="864" w:type="dxa"/>
            <w:vAlign w:val="center"/>
          </w:tcPr>
          <w:p w:rsidR="00E36161" w:rsidRPr="00BE2BAA" w:rsidRDefault="007165F2" w:rsidP="00C13511">
            <w:pPr>
              <w:tabs>
                <w:tab w:val="left" w:pos="5400"/>
              </w:tabs>
              <w:jc w:val="center"/>
            </w:pPr>
            <w:r>
              <w:t>45</w:t>
            </w:r>
          </w:p>
        </w:tc>
        <w:tc>
          <w:tcPr>
            <w:tcW w:w="5130" w:type="dxa"/>
          </w:tcPr>
          <w:p w:rsidR="00E36161" w:rsidRPr="00BE2BAA" w:rsidRDefault="007165F2" w:rsidP="00C13511">
            <w:pPr>
              <w:tabs>
                <w:tab w:val="left" w:pos="5400"/>
              </w:tabs>
            </w:pPr>
            <w:r>
              <w:t>Entered in PSP Forms</w:t>
            </w:r>
          </w:p>
        </w:tc>
        <w:tc>
          <w:tcPr>
            <w:tcW w:w="1350" w:type="dxa"/>
            <w:vAlign w:val="center"/>
          </w:tcPr>
          <w:p w:rsidR="00E36161" w:rsidRPr="00BE2BAA" w:rsidRDefault="00DE4179" w:rsidP="00C13511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36161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E36161" w:rsidRPr="00BE2BAA" w:rsidTr="00C13511">
        <w:trPr>
          <w:trHeight w:val="720"/>
        </w:trPr>
        <w:sdt>
          <w:sdtPr>
            <w:rPr>
              <w:sz w:val="20"/>
            </w:rPr>
            <w:id w:val="2678313"/>
            <w:placeholder>
              <w:docPart w:val="E840D2D02E3E4B289B20849C21CEF401"/>
            </w:placeholder>
            <w:date w:fullDate="2012-10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E36161" w:rsidRPr="00BE2BAA" w:rsidRDefault="00E36161" w:rsidP="00C13511">
                <w:pPr>
                  <w:jc w:val="center"/>
                </w:pPr>
                <w:r>
                  <w:rPr>
                    <w:sz w:val="20"/>
                  </w:rPr>
                  <w:t>10/9/2012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E36161" w:rsidRPr="00BE2BAA" w:rsidRDefault="00E36161" w:rsidP="00C13511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E36161" w:rsidRPr="00BE2BAA" w:rsidRDefault="00E36161" w:rsidP="00C13511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E36161" w:rsidRPr="00BE2BAA" w:rsidRDefault="00E36161" w:rsidP="00C13511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E36161" w:rsidRPr="00BE2BAA" w:rsidRDefault="00E36161" w:rsidP="00C13511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E36161" w:rsidRPr="00BE2BAA" w:rsidRDefault="00E36161" w:rsidP="00B5613A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E36161" w:rsidRPr="00BE2BAA" w:rsidRDefault="00DE4179" w:rsidP="00C13511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36161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E36161" w:rsidRPr="00BE2BAA" w:rsidTr="00C13511">
        <w:trPr>
          <w:trHeight w:val="720"/>
        </w:trPr>
        <w:sdt>
          <w:sdtPr>
            <w:rPr>
              <w:sz w:val="20"/>
            </w:rPr>
            <w:id w:val="2678322"/>
            <w:placeholder>
              <w:docPart w:val="BB6FDF0846C5497AB8FBA35FDF47A755"/>
            </w:placeholder>
            <w:date w:fullDate="2012-10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E36161" w:rsidRPr="00BE2BAA" w:rsidRDefault="00E36161" w:rsidP="00C13511">
                <w:pPr>
                  <w:jc w:val="center"/>
                </w:pPr>
                <w:r>
                  <w:rPr>
                    <w:sz w:val="20"/>
                  </w:rPr>
                  <w:t>10/9/2012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E36161" w:rsidRPr="00BE2BAA" w:rsidRDefault="00E36161" w:rsidP="00C13511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E36161" w:rsidRPr="00BE2BAA" w:rsidRDefault="00E36161" w:rsidP="00C13511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E36161" w:rsidRPr="00BE2BAA" w:rsidRDefault="00E36161" w:rsidP="00C13511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E36161" w:rsidRPr="00BE2BAA" w:rsidRDefault="00E36161" w:rsidP="00C13511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E36161" w:rsidRPr="00BE2BAA" w:rsidRDefault="00E36161" w:rsidP="00C13511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E36161" w:rsidRPr="00BE2BAA" w:rsidRDefault="00DE4179" w:rsidP="00C13511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36161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69390B" w:rsidRPr="00BE2BAA" w:rsidTr="0097423F">
        <w:trPr>
          <w:trHeight w:val="720"/>
        </w:trPr>
        <w:sdt>
          <w:sdtPr>
            <w:rPr>
              <w:sz w:val="20"/>
            </w:rPr>
            <w:id w:val="4884657"/>
            <w:placeholder>
              <w:docPart w:val="86BFCA5C62FE400C9D00DE7461436480"/>
            </w:placeholder>
            <w:date w:fullDate="2012-10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9390B" w:rsidRPr="00BE2BAA" w:rsidRDefault="00E36161" w:rsidP="0097423F">
                <w:pPr>
                  <w:jc w:val="center"/>
                </w:pPr>
                <w:r>
                  <w:rPr>
                    <w:sz w:val="20"/>
                  </w:rPr>
                  <w:t>10/11/2012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69390B" w:rsidRPr="00BE2BAA" w:rsidRDefault="0069390B" w:rsidP="0097423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9390B" w:rsidRPr="00BE2BAA" w:rsidRDefault="0069390B" w:rsidP="00B027CA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9390B" w:rsidRPr="00BE2BAA" w:rsidRDefault="0069390B" w:rsidP="0097423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9390B" w:rsidRPr="00BE2BAA" w:rsidRDefault="0069390B" w:rsidP="0097423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9390B" w:rsidRPr="00BE2BAA" w:rsidRDefault="0069390B" w:rsidP="0097423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9390B" w:rsidRPr="00BE2BAA" w:rsidRDefault="00DE4179" w:rsidP="0097423F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9390B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71154C" w:rsidRPr="00BE2BAA" w:rsidTr="003B137B">
        <w:trPr>
          <w:trHeight w:val="720"/>
        </w:trPr>
        <w:sdt>
          <w:sdtPr>
            <w:rPr>
              <w:sz w:val="20"/>
            </w:rPr>
            <w:id w:val="2678363"/>
            <w:placeholder>
              <w:docPart w:val="66517197A05446D196195DFF5BB18395"/>
            </w:placeholder>
            <w:date w:fullDate="2012-10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71154C" w:rsidRPr="00BE2BAA" w:rsidRDefault="0071154C" w:rsidP="003B137B">
                <w:pPr>
                  <w:jc w:val="center"/>
                </w:pPr>
                <w:r>
                  <w:rPr>
                    <w:sz w:val="20"/>
                  </w:rPr>
                  <w:t>10/11/2012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71154C" w:rsidRPr="00BE2BAA" w:rsidRDefault="0071154C" w:rsidP="003B137B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71154C" w:rsidRPr="00BE2BAA" w:rsidRDefault="0071154C" w:rsidP="003B137B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71154C" w:rsidRPr="00BE2BAA" w:rsidRDefault="0071154C" w:rsidP="003B137B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71154C" w:rsidRPr="00BE2BAA" w:rsidRDefault="0071154C" w:rsidP="003B137B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71154C" w:rsidRPr="00BE2BAA" w:rsidRDefault="0071154C" w:rsidP="009F281A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71154C" w:rsidRPr="00BE2BAA" w:rsidRDefault="00DE4179" w:rsidP="003B137B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1154C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  <w:tr w:rsidR="00637A82" w:rsidRPr="00BE2BAA" w:rsidTr="0097423F">
        <w:trPr>
          <w:trHeight w:val="720"/>
        </w:trPr>
        <w:sdt>
          <w:sdtPr>
            <w:rPr>
              <w:sz w:val="20"/>
            </w:rPr>
            <w:id w:val="39804251"/>
            <w:placeholder>
              <w:docPart w:val="E34C685B6D82418B8ECDC7EA0DAA2FB1"/>
            </w:placeholder>
            <w:date w:fullDate="2012-10-1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78" w:type="dxa"/>
                <w:vAlign w:val="center"/>
              </w:tcPr>
              <w:p w:rsidR="00637A82" w:rsidRPr="00BE2BAA" w:rsidRDefault="00E36161" w:rsidP="0097423F">
                <w:pPr>
                  <w:jc w:val="center"/>
                </w:pPr>
                <w:r>
                  <w:rPr>
                    <w:sz w:val="20"/>
                  </w:rPr>
                  <w:t>10/11/2012</w:t>
                </w:r>
              </w:p>
            </w:tc>
          </w:sdtContent>
        </w:sdt>
        <w:tc>
          <w:tcPr>
            <w:tcW w:w="738" w:type="dxa"/>
            <w:vAlign w:val="center"/>
          </w:tcPr>
          <w:p w:rsidR="0071154C" w:rsidRPr="00BE2BAA" w:rsidRDefault="0071154C" w:rsidP="0071154C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Pr="00BE2BAA" w:rsidRDefault="00637A82" w:rsidP="0097423F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Pr="00BE2BAA" w:rsidRDefault="00637A82" w:rsidP="00940BFC">
            <w:pPr>
              <w:tabs>
                <w:tab w:val="left" w:pos="5400"/>
              </w:tabs>
              <w:jc w:val="center"/>
            </w:pPr>
          </w:p>
        </w:tc>
        <w:tc>
          <w:tcPr>
            <w:tcW w:w="864" w:type="dxa"/>
            <w:vAlign w:val="center"/>
          </w:tcPr>
          <w:p w:rsidR="00637A82" w:rsidRPr="00BE2BAA" w:rsidRDefault="00637A82" w:rsidP="0097423F">
            <w:pPr>
              <w:tabs>
                <w:tab w:val="left" w:pos="5400"/>
              </w:tabs>
              <w:jc w:val="center"/>
            </w:pPr>
          </w:p>
        </w:tc>
        <w:tc>
          <w:tcPr>
            <w:tcW w:w="5130" w:type="dxa"/>
          </w:tcPr>
          <w:p w:rsidR="00637A82" w:rsidRPr="00BE2BAA" w:rsidRDefault="00637A82" w:rsidP="0097423F">
            <w:pPr>
              <w:tabs>
                <w:tab w:val="left" w:pos="5400"/>
              </w:tabs>
            </w:pPr>
          </w:p>
        </w:tc>
        <w:tc>
          <w:tcPr>
            <w:tcW w:w="1350" w:type="dxa"/>
            <w:vAlign w:val="center"/>
          </w:tcPr>
          <w:p w:rsidR="00637A82" w:rsidRPr="00BE2BAA" w:rsidRDefault="00DE4179" w:rsidP="0097423F">
            <w:pPr>
              <w:jc w:val="center"/>
            </w:pPr>
            <w:r w:rsidRPr="00BE2BA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754A9" w:rsidRPr="00BE2BAA">
              <w:instrText xml:space="preserve"> FORMCHECKBOX </w:instrText>
            </w:r>
            <w:r>
              <w:fldChar w:fldCharType="separate"/>
            </w:r>
            <w:r w:rsidRPr="00BE2BAA">
              <w:fldChar w:fldCharType="end"/>
            </w:r>
          </w:p>
        </w:tc>
      </w:tr>
    </w:tbl>
    <w:p w:rsidR="00637A82" w:rsidRPr="00BE2BAA" w:rsidRDefault="00637A82" w:rsidP="00637A82">
      <w:pPr>
        <w:tabs>
          <w:tab w:val="left" w:pos="5400"/>
        </w:tabs>
        <w:spacing w:after="0"/>
        <w:rPr>
          <w:sz w:val="16"/>
        </w:rPr>
      </w:pPr>
    </w:p>
    <w:p w:rsidR="00637A82" w:rsidRPr="00BE2BAA" w:rsidRDefault="00B5613A" w:rsidP="00637A82">
      <w:pPr>
        <w:tabs>
          <w:tab w:val="left" w:pos="5400"/>
        </w:tabs>
        <w:rPr>
          <w:rFonts w:cstheme="minorHAnsi"/>
        </w:rPr>
      </w:pPr>
      <w:r>
        <w:rPr>
          <w:rFonts w:cstheme="minorHAnsi"/>
        </w:rPr>
        <w:t>*Task ID values:</w:t>
      </w:r>
    </w:p>
    <w:p w:rsidR="00862A1F" w:rsidRPr="00862A1F" w:rsidRDefault="00862A1F" w:rsidP="00862A1F">
      <w:pPr>
        <w:rPr>
          <w:rFonts w:cstheme="minorHAnsi"/>
        </w:rPr>
      </w:pPr>
      <w:r w:rsidRPr="00862A1F">
        <w:rPr>
          <w:rFonts w:cstheme="minorHAnsi"/>
        </w:rPr>
        <w:t xml:space="preserve">01 </w:t>
      </w:r>
      <w:r w:rsidRPr="00862A1F">
        <w:rPr>
          <w:rFonts w:cstheme="minorHAnsi"/>
        </w:rPr>
        <w:tab/>
        <w:t>Team Meeting</w:t>
      </w:r>
    </w:p>
    <w:p w:rsidR="00862A1F" w:rsidRPr="00862A1F" w:rsidRDefault="00862A1F" w:rsidP="00862A1F">
      <w:pPr>
        <w:rPr>
          <w:rFonts w:cstheme="minorHAnsi"/>
        </w:rPr>
      </w:pPr>
      <w:r w:rsidRPr="00862A1F">
        <w:rPr>
          <w:rFonts w:cstheme="minorHAnsi"/>
        </w:rPr>
        <w:t xml:space="preserve">02 </w:t>
      </w:r>
      <w:r w:rsidRPr="00862A1F">
        <w:rPr>
          <w:rFonts w:cstheme="minorHAnsi"/>
        </w:rPr>
        <w:tab/>
        <w:t>Planning Documentation (PSP)</w:t>
      </w:r>
    </w:p>
    <w:p w:rsidR="00862A1F" w:rsidRPr="00862A1F" w:rsidRDefault="00862A1F" w:rsidP="00862A1F">
      <w:pPr>
        <w:rPr>
          <w:rFonts w:cstheme="minorHAnsi"/>
        </w:rPr>
      </w:pPr>
      <w:r w:rsidRPr="00862A1F">
        <w:rPr>
          <w:rFonts w:cstheme="minorHAnsi"/>
        </w:rPr>
        <w:t xml:space="preserve">03 </w:t>
      </w:r>
      <w:r w:rsidRPr="00862A1F">
        <w:rPr>
          <w:rFonts w:cstheme="minorHAnsi"/>
        </w:rPr>
        <w:tab/>
        <w:t>Team Documentation (i.e. Glossary)</w:t>
      </w:r>
    </w:p>
    <w:p w:rsidR="00862A1F" w:rsidRPr="00862A1F" w:rsidRDefault="00862A1F" w:rsidP="00862A1F">
      <w:pPr>
        <w:rPr>
          <w:rFonts w:cstheme="minorHAnsi"/>
        </w:rPr>
      </w:pPr>
      <w:r w:rsidRPr="00862A1F">
        <w:rPr>
          <w:rFonts w:cstheme="minorHAnsi"/>
        </w:rPr>
        <w:t xml:space="preserve">04 </w:t>
      </w:r>
      <w:r w:rsidRPr="00862A1F">
        <w:rPr>
          <w:rFonts w:cstheme="minorHAnsi"/>
        </w:rPr>
        <w:tab/>
        <w:t>Use Case Diagram (Updates)</w:t>
      </w:r>
    </w:p>
    <w:p w:rsidR="00862A1F" w:rsidRPr="00862A1F" w:rsidRDefault="00862A1F" w:rsidP="00862A1F">
      <w:pPr>
        <w:rPr>
          <w:rFonts w:cstheme="minorHAnsi"/>
        </w:rPr>
      </w:pPr>
      <w:r w:rsidRPr="00862A1F">
        <w:rPr>
          <w:rFonts w:cstheme="minorHAnsi"/>
        </w:rPr>
        <w:t xml:space="preserve">05 </w:t>
      </w:r>
      <w:r w:rsidRPr="00862A1F">
        <w:rPr>
          <w:rFonts w:cstheme="minorHAnsi"/>
        </w:rPr>
        <w:tab/>
        <w:t>Use Case Description (Updates)</w:t>
      </w:r>
    </w:p>
    <w:p w:rsidR="00862A1F" w:rsidRPr="00862A1F" w:rsidRDefault="00862A1F" w:rsidP="00862A1F">
      <w:pPr>
        <w:rPr>
          <w:rFonts w:cstheme="minorHAnsi"/>
        </w:rPr>
      </w:pPr>
      <w:r w:rsidRPr="00862A1F">
        <w:rPr>
          <w:rFonts w:cstheme="minorHAnsi"/>
        </w:rPr>
        <w:t xml:space="preserve">06 </w:t>
      </w:r>
      <w:r w:rsidRPr="00862A1F">
        <w:rPr>
          <w:rFonts w:cstheme="minorHAnsi"/>
        </w:rPr>
        <w:tab/>
        <w:t>Post Mortem</w:t>
      </w:r>
    </w:p>
    <w:p w:rsidR="00862A1F" w:rsidRPr="00862A1F" w:rsidRDefault="00862A1F" w:rsidP="00862A1F">
      <w:pPr>
        <w:rPr>
          <w:rFonts w:cstheme="minorHAnsi"/>
        </w:rPr>
      </w:pPr>
      <w:r w:rsidRPr="00862A1F">
        <w:rPr>
          <w:rFonts w:cstheme="minorHAnsi"/>
        </w:rPr>
        <w:t xml:space="preserve">07 </w:t>
      </w:r>
      <w:r w:rsidRPr="00862A1F">
        <w:rPr>
          <w:rFonts w:cstheme="minorHAnsi"/>
        </w:rPr>
        <w:tab/>
        <w:t>Troubleshooting</w:t>
      </w:r>
    </w:p>
    <w:p w:rsidR="00862A1F" w:rsidRPr="00862A1F" w:rsidRDefault="00862A1F" w:rsidP="00862A1F">
      <w:pPr>
        <w:rPr>
          <w:rFonts w:cstheme="minorHAnsi"/>
        </w:rPr>
      </w:pPr>
      <w:r w:rsidRPr="00862A1F">
        <w:rPr>
          <w:rFonts w:cstheme="minorHAnsi"/>
        </w:rPr>
        <w:t>08</w:t>
      </w:r>
      <w:r w:rsidRPr="00862A1F">
        <w:rPr>
          <w:rFonts w:cstheme="minorHAnsi"/>
        </w:rPr>
        <w:tab/>
        <w:t>Class Diagrams</w:t>
      </w:r>
    </w:p>
    <w:p w:rsidR="00862A1F" w:rsidRPr="00862A1F" w:rsidRDefault="00862A1F" w:rsidP="00862A1F">
      <w:pPr>
        <w:rPr>
          <w:rFonts w:cstheme="minorHAnsi"/>
        </w:rPr>
      </w:pPr>
      <w:r w:rsidRPr="00862A1F">
        <w:rPr>
          <w:rFonts w:cstheme="minorHAnsi"/>
        </w:rPr>
        <w:t>09</w:t>
      </w:r>
      <w:r w:rsidRPr="00862A1F">
        <w:rPr>
          <w:rFonts w:cstheme="minorHAnsi"/>
        </w:rPr>
        <w:tab/>
        <w:t>Class State Charts</w:t>
      </w:r>
    </w:p>
    <w:p w:rsidR="00862A1F" w:rsidRPr="00862A1F" w:rsidRDefault="00862A1F" w:rsidP="00862A1F">
      <w:pPr>
        <w:rPr>
          <w:rFonts w:cstheme="minorHAnsi"/>
        </w:rPr>
      </w:pPr>
      <w:r w:rsidRPr="00862A1F">
        <w:rPr>
          <w:rFonts w:cstheme="minorHAnsi"/>
        </w:rPr>
        <w:t>10</w:t>
      </w:r>
      <w:r w:rsidRPr="00862A1F">
        <w:rPr>
          <w:rFonts w:cstheme="minorHAnsi"/>
        </w:rPr>
        <w:tab/>
        <w:t>Communication Diagram</w:t>
      </w:r>
    </w:p>
    <w:p w:rsidR="00862A1F" w:rsidRPr="00862A1F" w:rsidRDefault="00862A1F" w:rsidP="00862A1F">
      <w:pPr>
        <w:rPr>
          <w:rFonts w:cstheme="minorHAnsi"/>
        </w:rPr>
      </w:pPr>
      <w:r w:rsidRPr="00862A1F">
        <w:rPr>
          <w:rFonts w:cstheme="minorHAnsi"/>
        </w:rPr>
        <w:t>11</w:t>
      </w:r>
      <w:r w:rsidRPr="00862A1F">
        <w:rPr>
          <w:rFonts w:cstheme="minorHAnsi"/>
        </w:rPr>
        <w:tab/>
        <w:t>Sequence Diagrams</w:t>
      </w:r>
    </w:p>
    <w:p w:rsidR="00637A82" w:rsidRPr="00BE2BAA" w:rsidRDefault="00862A1F" w:rsidP="00862A1F">
      <w:pPr>
        <w:rPr>
          <w:rFonts w:cstheme="minorHAnsi"/>
        </w:rPr>
      </w:pPr>
      <w:r w:rsidRPr="00862A1F">
        <w:rPr>
          <w:rFonts w:cstheme="minorHAnsi"/>
        </w:rPr>
        <w:t>12</w:t>
      </w:r>
      <w:r w:rsidRPr="00862A1F">
        <w:rPr>
          <w:rFonts w:cstheme="minorHAnsi"/>
        </w:rPr>
        <w:tab/>
        <w:t>SPMP Documentation</w:t>
      </w:r>
    </w:p>
    <w:sectPr w:rsidR="00637A82" w:rsidRPr="00BE2BAA" w:rsidSect="00093263">
      <w:headerReference w:type="default" r:id="rId9"/>
      <w:footerReference w:type="default" r:id="rId10"/>
      <w:pgSz w:w="12240" w:h="15840"/>
      <w:pgMar w:top="129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511" w:rsidRDefault="00C13511" w:rsidP="00F8251E">
      <w:pPr>
        <w:spacing w:after="0" w:line="240" w:lineRule="auto"/>
      </w:pPr>
      <w:r>
        <w:separator/>
      </w:r>
    </w:p>
  </w:endnote>
  <w:endnote w:type="continuationSeparator" w:id="0">
    <w:p w:rsidR="00C13511" w:rsidRDefault="00C13511" w:rsidP="00F8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0427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13511" w:rsidRDefault="00C13511" w:rsidP="00637A82">
            <w:pPr>
              <w:pStyle w:val="Footer"/>
              <w:jc w:val="right"/>
            </w:pPr>
            <w:r>
              <w:t xml:space="preserve">Page </w:t>
            </w:r>
            <w:r w:rsidR="00DE417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E4179">
              <w:rPr>
                <w:b/>
                <w:sz w:val="24"/>
                <w:szCs w:val="24"/>
              </w:rPr>
              <w:fldChar w:fldCharType="separate"/>
            </w:r>
            <w:r w:rsidR="007165F2">
              <w:rPr>
                <w:b/>
                <w:noProof/>
              </w:rPr>
              <w:t>1</w:t>
            </w:r>
            <w:r w:rsidR="00DE417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E417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E4179">
              <w:rPr>
                <w:b/>
                <w:sz w:val="24"/>
                <w:szCs w:val="24"/>
              </w:rPr>
              <w:fldChar w:fldCharType="separate"/>
            </w:r>
            <w:r w:rsidR="007165F2">
              <w:rPr>
                <w:b/>
                <w:noProof/>
              </w:rPr>
              <w:t>2</w:t>
            </w:r>
            <w:r w:rsidR="00DE417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511" w:rsidRDefault="00C13511" w:rsidP="00F8251E">
      <w:pPr>
        <w:spacing w:after="0" w:line="240" w:lineRule="auto"/>
      </w:pPr>
      <w:r>
        <w:separator/>
      </w:r>
    </w:p>
  </w:footnote>
  <w:footnote w:type="continuationSeparator" w:id="0">
    <w:p w:rsidR="00C13511" w:rsidRDefault="00C13511" w:rsidP="00F82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11" w:rsidRPr="00F8251E" w:rsidRDefault="00C13511" w:rsidP="00F8251E">
    <w:pPr>
      <w:pStyle w:val="Header"/>
      <w:jc w:val="center"/>
      <w:rPr>
        <w:rFonts w:asciiTheme="majorHAnsi" w:hAnsiTheme="majorHAnsi"/>
        <w:b/>
        <w:sz w:val="32"/>
      </w:rPr>
    </w:pPr>
    <w:r w:rsidRPr="00F8251E">
      <w:rPr>
        <w:rFonts w:asciiTheme="majorHAnsi" w:hAnsiTheme="majorHAnsi"/>
        <w:b/>
        <w:sz w:val="32"/>
      </w:rPr>
      <w:t>CS325 Pro</w:t>
    </w:r>
    <w:r>
      <w:rPr>
        <w:rFonts w:asciiTheme="majorHAnsi" w:hAnsiTheme="majorHAnsi"/>
        <w:b/>
        <w:sz w:val="32"/>
      </w:rPr>
      <w:t>ject Time Log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602C"/>
    <w:rsid w:val="000238DF"/>
    <w:rsid w:val="000456E7"/>
    <w:rsid w:val="0006246F"/>
    <w:rsid w:val="000678E9"/>
    <w:rsid w:val="000777D6"/>
    <w:rsid w:val="00093263"/>
    <w:rsid w:val="000A0AE7"/>
    <w:rsid w:val="000C0B26"/>
    <w:rsid w:val="000C6ADE"/>
    <w:rsid w:val="000D2604"/>
    <w:rsid w:val="0017110F"/>
    <w:rsid w:val="001777A8"/>
    <w:rsid w:val="001A0A16"/>
    <w:rsid w:val="001A6FD5"/>
    <w:rsid w:val="001B1D6D"/>
    <w:rsid w:val="001F67FE"/>
    <w:rsid w:val="001F7532"/>
    <w:rsid w:val="00200360"/>
    <w:rsid w:val="00242036"/>
    <w:rsid w:val="00253C68"/>
    <w:rsid w:val="0026759F"/>
    <w:rsid w:val="002A4B8C"/>
    <w:rsid w:val="002C1498"/>
    <w:rsid w:val="002C3C02"/>
    <w:rsid w:val="002F335B"/>
    <w:rsid w:val="00351413"/>
    <w:rsid w:val="00376904"/>
    <w:rsid w:val="00383FA4"/>
    <w:rsid w:val="00391467"/>
    <w:rsid w:val="00393CE3"/>
    <w:rsid w:val="003957EA"/>
    <w:rsid w:val="003A2992"/>
    <w:rsid w:val="003B524E"/>
    <w:rsid w:val="003C0240"/>
    <w:rsid w:val="003D0CB5"/>
    <w:rsid w:val="003F4B30"/>
    <w:rsid w:val="004029E2"/>
    <w:rsid w:val="00455121"/>
    <w:rsid w:val="00470E58"/>
    <w:rsid w:val="004E7613"/>
    <w:rsid w:val="004F7BCE"/>
    <w:rsid w:val="004F7DD3"/>
    <w:rsid w:val="00512A77"/>
    <w:rsid w:val="00526E17"/>
    <w:rsid w:val="00556CA4"/>
    <w:rsid w:val="005D3265"/>
    <w:rsid w:val="005F25E3"/>
    <w:rsid w:val="00633731"/>
    <w:rsid w:val="00637991"/>
    <w:rsid w:val="00637A82"/>
    <w:rsid w:val="00664DC3"/>
    <w:rsid w:val="00671009"/>
    <w:rsid w:val="0069390B"/>
    <w:rsid w:val="006C4988"/>
    <w:rsid w:val="006E3497"/>
    <w:rsid w:val="006F4D4D"/>
    <w:rsid w:val="0071154C"/>
    <w:rsid w:val="007165F2"/>
    <w:rsid w:val="00730EB2"/>
    <w:rsid w:val="00746EC0"/>
    <w:rsid w:val="0076085B"/>
    <w:rsid w:val="007F1F51"/>
    <w:rsid w:val="00835367"/>
    <w:rsid w:val="00843989"/>
    <w:rsid w:val="00862A1F"/>
    <w:rsid w:val="00882A33"/>
    <w:rsid w:val="008A2623"/>
    <w:rsid w:val="008D02B8"/>
    <w:rsid w:val="008E29A7"/>
    <w:rsid w:val="00905FA9"/>
    <w:rsid w:val="00933ED5"/>
    <w:rsid w:val="00940BFC"/>
    <w:rsid w:val="00960248"/>
    <w:rsid w:val="0097423F"/>
    <w:rsid w:val="009A6584"/>
    <w:rsid w:val="009B602C"/>
    <w:rsid w:val="009C1879"/>
    <w:rsid w:val="009C7C35"/>
    <w:rsid w:val="009D6593"/>
    <w:rsid w:val="009F281A"/>
    <w:rsid w:val="00A14286"/>
    <w:rsid w:val="00A367E9"/>
    <w:rsid w:val="00B027CA"/>
    <w:rsid w:val="00B1340E"/>
    <w:rsid w:val="00B5613A"/>
    <w:rsid w:val="00B62F60"/>
    <w:rsid w:val="00B70156"/>
    <w:rsid w:val="00B747BA"/>
    <w:rsid w:val="00BC3DE5"/>
    <w:rsid w:val="00BE2BAA"/>
    <w:rsid w:val="00BE454C"/>
    <w:rsid w:val="00C13511"/>
    <w:rsid w:val="00C3486A"/>
    <w:rsid w:val="00C754A9"/>
    <w:rsid w:val="00CB7720"/>
    <w:rsid w:val="00CC0DD5"/>
    <w:rsid w:val="00CC1A14"/>
    <w:rsid w:val="00CC1BEF"/>
    <w:rsid w:val="00D02C4F"/>
    <w:rsid w:val="00DB5DBC"/>
    <w:rsid w:val="00DD6D79"/>
    <w:rsid w:val="00DE4179"/>
    <w:rsid w:val="00E12415"/>
    <w:rsid w:val="00E17450"/>
    <w:rsid w:val="00E36161"/>
    <w:rsid w:val="00E40D8A"/>
    <w:rsid w:val="00EE335C"/>
    <w:rsid w:val="00F7717E"/>
    <w:rsid w:val="00F8251E"/>
    <w:rsid w:val="00FA0244"/>
    <w:rsid w:val="00FA6F70"/>
    <w:rsid w:val="00FB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51E"/>
  </w:style>
  <w:style w:type="paragraph" w:styleId="Footer">
    <w:name w:val="footer"/>
    <w:basedOn w:val="Normal"/>
    <w:link w:val="FooterChar"/>
    <w:uiPriority w:val="99"/>
    <w:unhideWhenUsed/>
    <w:rsid w:val="00F8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1E"/>
  </w:style>
  <w:style w:type="character" w:styleId="PlaceholderText">
    <w:name w:val="Placeholder Text"/>
    <w:basedOn w:val="DefaultParagraphFont"/>
    <w:uiPriority w:val="99"/>
    <w:semiHidden/>
    <w:rsid w:val="00F825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ropbox\CS325\CS325%20Project%20Time%20Log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2DE37CD12D409CB3E2642F27078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9451-B8D8-4977-8151-CFF2CAA54B52}"/>
      </w:docPartPr>
      <w:docPartBody>
        <w:p w:rsidR="008A2E94" w:rsidRDefault="008A2E94">
          <w:pPr>
            <w:pStyle w:val="E12DE37CD12D409CB3E2642F27078502"/>
          </w:pPr>
          <w:r w:rsidRPr="0078183B">
            <w:rPr>
              <w:rStyle w:val="PlaceholderText"/>
            </w:rPr>
            <w:t>Choose an item.</w:t>
          </w:r>
        </w:p>
      </w:docPartBody>
    </w:docPart>
    <w:docPart>
      <w:docPartPr>
        <w:name w:val="0A8B2BBCEF71475AB7AB4B46D4597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F73AE-7585-41B3-B0CA-1DC81E3F1D41}"/>
      </w:docPartPr>
      <w:docPartBody>
        <w:p w:rsidR="008A2E94" w:rsidRDefault="008A2E94">
          <w:pPr>
            <w:pStyle w:val="0A8B2BBCEF71475AB7AB4B46D4597A7C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C4765E7F54A42D8B947571B2D07F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CAB5C-6ED4-4238-B3DC-98CBC3712A5D}"/>
      </w:docPartPr>
      <w:docPartBody>
        <w:p w:rsidR="008A2E94" w:rsidRDefault="008A2E94">
          <w:pPr>
            <w:pStyle w:val="DC4765E7F54A42D8B947571B2D07FA2D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BFA45183CD8145098E39188B01D8C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F5F72-11ED-47EE-B851-78D48D2E66D8}"/>
      </w:docPartPr>
      <w:docPartBody>
        <w:p w:rsidR="008A2E94" w:rsidRDefault="008A2E94">
          <w:pPr>
            <w:pStyle w:val="BFA45183CD8145098E39188B01D8CE6D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7A35BEA628044FCEA7B7022BC8830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347F5-2489-40D9-861A-D02808F154C1}"/>
      </w:docPartPr>
      <w:docPartBody>
        <w:p w:rsidR="008A2E94" w:rsidRDefault="008A2E94">
          <w:pPr>
            <w:pStyle w:val="7A35BEA628044FCEA7B7022BC883039C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A47B52064ED4F108C90EF45F631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F88B9-A056-45D6-BA34-E309844F1C32}"/>
      </w:docPartPr>
      <w:docPartBody>
        <w:p w:rsidR="008A2E94" w:rsidRDefault="008A2E94">
          <w:pPr>
            <w:pStyle w:val="DA47B52064ED4F108C90EF45F631457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E34C685B6D82418B8ECDC7EA0DAA2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D40C4-54A4-4671-A7A5-1C00F8C53C7D}"/>
      </w:docPartPr>
      <w:docPartBody>
        <w:p w:rsidR="008A2E94" w:rsidRDefault="008A2E94">
          <w:pPr>
            <w:pStyle w:val="E34C685B6D82418B8ECDC7EA0DAA2FB1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86BFCA5C62FE400C9D00DE7461436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6BCA6-958A-40F0-AECF-4974AD469CE9}"/>
      </w:docPartPr>
      <w:docPartBody>
        <w:p w:rsidR="00EC5E5B" w:rsidRDefault="007D1175" w:rsidP="007D1175">
          <w:pPr>
            <w:pStyle w:val="86BFCA5C62FE400C9D00DE7461436480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FA88571FB91B43DA8704AB893BD76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12FE4-D6AE-483B-B7A2-2960893CF15E}"/>
      </w:docPartPr>
      <w:docPartBody>
        <w:p w:rsidR="00652C21" w:rsidRDefault="00B80E40" w:rsidP="00B80E40">
          <w:pPr>
            <w:pStyle w:val="FA88571FB91B43DA8704AB893BD7668B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A65493A50C5741BABF85EC43B0A63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32F93-DBDF-4D84-9FB6-185191D89A43}"/>
      </w:docPartPr>
      <w:docPartBody>
        <w:p w:rsidR="00652C21" w:rsidRDefault="00B80E40" w:rsidP="00B80E40">
          <w:pPr>
            <w:pStyle w:val="A65493A50C5741BABF85EC43B0A63740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D20BC23E49914A898EB7BBFCEC18A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6650F-950F-470A-BABC-60481310FCE8}"/>
      </w:docPartPr>
      <w:docPartBody>
        <w:p w:rsidR="00652C21" w:rsidRDefault="00B80E40" w:rsidP="00B80E40">
          <w:pPr>
            <w:pStyle w:val="D20BC23E49914A898EB7BBFCEC18A33E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2D96243713D647339648D6E4088E2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F7CC-BADD-44F4-93F2-07C94C792DB9}"/>
      </w:docPartPr>
      <w:docPartBody>
        <w:p w:rsidR="00652C21" w:rsidRDefault="00652C21" w:rsidP="00652C21">
          <w:pPr>
            <w:pStyle w:val="2D96243713D647339648D6E4088E2DF9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E840D2D02E3E4B289B20849C21CEF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978C6-C2D2-46D0-99B3-C1D9C6F1D863}"/>
      </w:docPartPr>
      <w:docPartBody>
        <w:p w:rsidR="00652C21" w:rsidRDefault="00652C21" w:rsidP="00652C21">
          <w:pPr>
            <w:pStyle w:val="E840D2D02E3E4B289B20849C21CEF401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BB6FDF0846C5497AB8FBA35FDF47A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7C249-F8BD-40A8-95FB-CF941B007009}"/>
      </w:docPartPr>
      <w:docPartBody>
        <w:p w:rsidR="00652C21" w:rsidRDefault="00652C21" w:rsidP="00652C21">
          <w:pPr>
            <w:pStyle w:val="BB6FDF0846C5497AB8FBA35FDF47A755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F13C5A03DE4A46EBB045795668B46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9B769-B608-4B96-BB29-7B3591EC38E2}"/>
      </w:docPartPr>
      <w:docPartBody>
        <w:p w:rsidR="003B0ECC" w:rsidRDefault="00652C21" w:rsidP="00652C21">
          <w:pPr>
            <w:pStyle w:val="F13C5A03DE4A46EBB045795668B46766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69332D1F58194FE095C7FB479D474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43A30-E55D-41D0-8EEA-353C43A4490B}"/>
      </w:docPartPr>
      <w:docPartBody>
        <w:p w:rsidR="003B0ECC" w:rsidRDefault="00652C21" w:rsidP="00652C21">
          <w:pPr>
            <w:pStyle w:val="69332D1F58194FE095C7FB479D4748D7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469AC64DCE12435096D4267D38CCF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A571A-414D-45E9-B243-6A1538379999}"/>
      </w:docPartPr>
      <w:docPartBody>
        <w:p w:rsidR="003B0ECC" w:rsidRDefault="00652C21" w:rsidP="00652C21">
          <w:pPr>
            <w:pStyle w:val="469AC64DCE12435096D4267D38CCF74C"/>
          </w:pPr>
          <w:r w:rsidRPr="003651F5">
            <w:rPr>
              <w:rStyle w:val="PlaceholderText"/>
            </w:rPr>
            <w:t>Click here to enter a date.</w:t>
          </w:r>
        </w:p>
      </w:docPartBody>
    </w:docPart>
    <w:docPart>
      <w:docPartPr>
        <w:name w:val="66517197A05446D196195DFF5BB18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49EC3-99AA-4AF9-9F65-F82C4DFDDE6A}"/>
      </w:docPartPr>
      <w:docPartBody>
        <w:p w:rsidR="003B0ECC" w:rsidRDefault="00652C21" w:rsidP="00652C21">
          <w:pPr>
            <w:pStyle w:val="66517197A05446D196195DFF5BB18395"/>
          </w:pPr>
          <w:r w:rsidRPr="003651F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2E94"/>
    <w:rsid w:val="003A4118"/>
    <w:rsid w:val="003B0ECC"/>
    <w:rsid w:val="005F44D8"/>
    <w:rsid w:val="00652C21"/>
    <w:rsid w:val="006C7244"/>
    <w:rsid w:val="007D1175"/>
    <w:rsid w:val="008A2E94"/>
    <w:rsid w:val="008C0C89"/>
    <w:rsid w:val="00975E9B"/>
    <w:rsid w:val="00B80E40"/>
    <w:rsid w:val="00E27714"/>
    <w:rsid w:val="00EC5E5B"/>
    <w:rsid w:val="00ED7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2C21"/>
    <w:rPr>
      <w:color w:val="808080"/>
    </w:rPr>
  </w:style>
  <w:style w:type="paragraph" w:customStyle="1" w:styleId="E12DE37CD12D409CB3E2642F27078502">
    <w:name w:val="E12DE37CD12D409CB3E2642F27078502"/>
    <w:rsid w:val="008A2E94"/>
  </w:style>
  <w:style w:type="paragraph" w:customStyle="1" w:styleId="0A8B2BBCEF71475AB7AB4B46D4597A7C">
    <w:name w:val="0A8B2BBCEF71475AB7AB4B46D4597A7C"/>
    <w:rsid w:val="008A2E94"/>
  </w:style>
  <w:style w:type="paragraph" w:customStyle="1" w:styleId="DC4765E7F54A42D8B947571B2D07FA2D">
    <w:name w:val="DC4765E7F54A42D8B947571B2D07FA2D"/>
    <w:rsid w:val="008A2E94"/>
  </w:style>
  <w:style w:type="paragraph" w:customStyle="1" w:styleId="D5A24B1A426C41C7B7D35146EBBB6790">
    <w:name w:val="D5A24B1A426C41C7B7D35146EBBB6790"/>
    <w:rsid w:val="008A2E94"/>
  </w:style>
  <w:style w:type="paragraph" w:customStyle="1" w:styleId="BFA45183CD8145098E39188B01D8CE6D">
    <w:name w:val="BFA45183CD8145098E39188B01D8CE6D"/>
    <w:rsid w:val="008A2E94"/>
  </w:style>
  <w:style w:type="paragraph" w:customStyle="1" w:styleId="7A35BEA628044FCEA7B7022BC883039C">
    <w:name w:val="7A35BEA628044FCEA7B7022BC883039C"/>
    <w:rsid w:val="008A2E94"/>
  </w:style>
  <w:style w:type="paragraph" w:customStyle="1" w:styleId="AA6945F4C6E84B4C934B224D5B88CAFB">
    <w:name w:val="AA6945F4C6E84B4C934B224D5B88CAFB"/>
    <w:rsid w:val="008A2E94"/>
  </w:style>
  <w:style w:type="paragraph" w:customStyle="1" w:styleId="DA47B52064ED4F108C90EF45F6314577">
    <w:name w:val="DA47B52064ED4F108C90EF45F6314577"/>
    <w:rsid w:val="008A2E94"/>
  </w:style>
  <w:style w:type="paragraph" w:customStyle="1" w:styleId="6429FDD2666E4BA593FE39662E8D3D97">
    <w:name w:val="6429FDD2666E4BA593FE39662E8D3D97"/>
    <w:rsid w:val="008A2E94"/>
  </w:style>
  <w:style w:type="paragraph" w:customStyle="1" w:styleId="DB03D2884A294D00ABE1CA2B3FBF87EB">
    <w:name w:val="DB03D2884A294D00ABE1CA2B3FBF87EB"/>
    <w:rsid w:val="008A2E94"/>
  </w:style>
  <w:style w:type="paragraph" w:customStyle="1" w:styleId="097E78797E814CBCB339F2511723F559">
    <w:name w:val="097E78797E814CBCB339F2511723F559"/>
    <w:rsid w:val="008A2E94"/>
  </w:style>
  <w:style w:type="paragraph" w:customStyle="1" w:styleId="E34C685B6D82418B8ECDC7EA0DAA2FB1">
    <w:name w:val="E34C685B6D82418B8ECDC7EA0DAA2FB1"/>
    <w:rsid w:val="008A2E94"/>
  </w:style>
  <w:style w:type="paragraph" w:customStyle="1" w:styleId="67B1E58D094646DF833C0F31191DC317">
    <w:name w:val="67B1E58D094646DF833C0F31191DC317"/>
    <w:rsid w:val="008A2E94"/>
  </w:style>
  <w:style w:type="paragraph" w:customStyle="1" w:styleId="716BAE5B50A4403594A932AE61C849A0">
    <w:name w:val="716BAE5B50A4403594A932AE61C849A0"/>
    <w:rsid w:val="008A2E94"/>
  </w:style>
  <w:style w:type="paragraph" w:customStyle="1" w:styleId="B509F2C40FE14502BA776E802D5B7D5D">
    <w:name w:val="B509F2C40FE14502BA776E802D5B7D5D"/>
    <w:rsid w:val="008A2E94"/>
  </w:style>
  <w:style w:type="paragraph" w:customStyle="1" w:styleId="330ED878B41546E1B031807F9652B3AE">
    <w:name w:val="330ED878B41546E1B031807F9652B3AE"/>
    <w:rsid w:val="008A2E94"/>
  </w:style>
  <w:style w:type="paragraph" w:customStyle="1" w:styleId="2F6263A873114AB59C45037A22800FD1">
    <w:name w:val="2F6263A873114AB59C45037A22800FD1"/>
    <w:rsid w:val="008A2E94"/>
  </w:style>
  <w:style w:type="paragraph" w:customStyle="1" w:styleId="27D5B7028BF441088F8337C3E99ABB34">
    <w:name w:val="27D5B7028BF441088F8337C3E99ABB34"/>
    <w:rsid w:val="008A2E94"/>
  </w:style>
  <w:style w:type="paragraph" w:customStyle="1" w:styleId="A7FA756A657A4C4B8EEEDE81FCADBF10">
    <w:name w:val="A7FA756A657A4C4B8EEEDE81FCADBF10"/>
    <w:rsid w:val="008A2E94"/>
  </w:style>
  <w:style w:type="paragraph" w:customStyle="1" w:styleId="5E3EE16FA7844A50A88DF9271CC468B1">
    <w:name w:val="5E3EE16FA7844A50A88DF9271CC468B1"/>
    <w:rsid w:val="008A2E94"/>
  </w:style>
  <w:style w:type="paragraph" w:customStyle="1" w:styleId="31E50BA08DF143478B5E6227996742F0">
    <w:name w:val="31E50BA08DF143478B5E6227996742F0"/>
    <w:rsid w:val="008A2E94"/>
  </w:style>
  <w:style w:type="paragraph" w:customStyle="1" w:styleId="BD1857912FFA429E8B9F1100238E3134">
    <w:name w:val="BD1857912FFA429E8B9F1100238E3134"/>
    <w:rsid w:val="008A2E94"/>
  </w:style>
  <w:style w:type="paragraph" w:customStyle="1" w:styleId="4BBB4E4F6BD54F858416BACB4D9D5835">
    <w:name w:val="4BBB4E4F6BD54F858416BACB4D9D5835"/>
    <w:rsid w:val="008A2E94"/>
  </w:style>
  <w:style w:type="paragraph" w:customStyle="1" w:styleId="0F6EBEE54EA744D3A1BB45B1484A8ADF">
    <w:name w:val="0F6EBEE54EA744D3A1BB45B1484A8ADF"/>
    <w:rsid w:val="008A2E94"/>
  </w:style>
  <w:style w:type="paragraph" w:customStyle="1" w:styleId="F2F0B09EEBD24C11857640FD52F7127D">
    <w:name w:val="F2F0B09EEBD24C11857640FD52F7127D"/>
    <w:rsid w:val="008A2E94"/>
  </w:style>
  <w:style w:type="paragraph" w:customStyle="1" w:styleId="F6DA31A92BCD4ACEA770D789FEC58D95">
    <w:name w:val="F6DA31A92BCD4ACEA770D789FEC58D95"/>
    <w:rsid w:val="008A2E94"/>
  </w:style>
  <w:style w:type="paragraph" w:customStyle="1" w:styleId="F29F1FC7F67D4333BE9358A40796A787">
    <w:name w:val="F29F1FC7F67D4333BE9358A40796A787"/>
    <w:rsid w:val="008A2E94"/>
  </w:style>
  <w:style w:type="paragraph" w:customStyle="1" w:styleId="60174CAED1FF4C4AB3DBDDBDAFD580D8">
    <w:name w:val="60174CAED1FF4C4AB3DBDDBDAFD580D8"/>
    <w:rsid w:val="008A2E94"/>
  </w:style>
  <w:style w:type="paragraph" w:customStyle="1" w:styleId="738AC2ABDFA5405E9C48641A5D209160">
    <w:name w:val="738AC2ABDFA5405E9C48641A5D209160"/>
    <w:rsid w:val="008A2E94"/>
  </w:style>
  <w:style w:type="paragraph" w:customStyle="1" w:styleId="48DE639FA9304D90BAA7C82C8292B5F5">
    <w:name w:val="48DE639FA9304D90BAA7C82C8292B5F5"/>
    <w:rsid w:val="008A2E94"/>
  </w:style>
  <w:style w:type="paragraph" w:customStyle="1" w:styleId="93FED12E416544798AA21979EAB9F0C5">
    <w:name w:val="93FED12E416544798AA21979EAB9F0C5"/>
    <w:rsid w:val="008A2E94"/>
  </w:style>
  <w:style w:type="paragraph" w:customStyle="1" w:styleId="2A8252E2A9AC4E1788129D6C1A024478">
    <w:name w:val="2A8252E2A9AC4E1788129D6C1A024478"/>
    <w:rsid w:val="008A2E94"/>
  </w:style>
  <w:style w:type="paragraph" w:customStyle="1" w:styleId="2B6C6969FA9540DFACFC0D7ED3F3AEC2">
    <w:name w:val="2B6C6969FA9540DFACFC0D7ED3F3AEC2"/>
    <w:rsid w:val="00E27714"/>
  </w:style>
  <w:style w:type="paragraph" w:customStyle="1" w:styleId="6BF33D3FF7F44117BA94BEE303987D11">
    <w:name w:val="6BF33D3FF7F44117BA94BEE303987D11"/>
    <w:rsid w:val="003A4118"/>
  </w:style>
  <w:style w:type="paragraph" w:customStyle="1" w:styleId="86BFCA5C62FE400C9D00DE7461436480">
    <w:name w:val="86BFCA5C62FE400C9D00DE7461436480"/>
    <w:rsid w:val="007D1175"/>
  </w:style>
  <w:style w:type="paragraph" w:customStyle="1" w:styleId="FA88571FB91B43DA8704AB893BD7668B">
    <w:name w:val="FA88571FB91B43DA8704AB893BD7668B"/>
    <w:rsid w:val="00B80E40"/>
  </w:style>
  <w:style w:type="paragraph" w:customStyle="1" w:styleId="30E3EE1D1F554C1D89609DB217912A93">
    <w:name w:val="30E3EE1D1F554C1D89609DB217912A93"/>
    <w:rsid w:val="00B80E40"/>
  </w:style>
  <w:style w:type="paragraph" w:customStyle="1" w:styleId="8C5CC01A07D34483BB1AFDD40C89F165">
    <w:name w:val="8C5CC01A07D34483BB1AFDD40C89F165"/>
    <w:rsid w:val="00B80E40"/>
  </w:style>
  <w:style w:type="paragraph" w:customStyle="1" w:styleId="CA03AFE517EA44A08FBCE4051CD4872A">
    <w:name w:val="CA03AFE517EA44A08FBCE4051CD4872A"/>
    <w:rsid w:val="00B80E40"/>
  </w:style>
  <w:style w:type="paragraph" w:customStyle="1" w:styleId="64EAE69B656547A6AC8CCF7AB1C26403">
    <w:name w:val="64EAE69B656547A6AC8CCF7AB1C26403"/>
    <w:rsid w:val="00B80E40"/>
  </w:style>
  <w:style w:type="paragraph" w:customStyle="1" w:styleId="C9ECB950D44F4530B36CE0E4DC2A5807">
    <w:name w:val="C9ECB950D44F4530B36CE0E4DC2A5807"/>
    <w:rsid w:val="00B80E40"/>
  </w:style>
  <w:style w:type="paragraph" w:customStyle="1" w:styleId="174B9B1134A247DFABFE66545D897E3F">
    <w:name w:val="174B9B1134A247DFABFE66545D897E3F"/>
    <w:rsid w:val="00B80E40"/>
  </w:style>
  <w:style w:type="paragraph" w:customStyle="1" w:styleId="1988E03E6A7248B6AF87C176F837B549">
    <w:name w:val="1988E03E6A7248B6AF87C176F837B549"/>
    <w:rsid w:val="00B80E40"/>
  </w:style>
  <w:style w:type="paragraph" w:customStyle="1" w:styleId="A65493A50C5741BABF85EC43B0A63740">
    <w:name w:val="A65493A50C5741BABF85EC43B0A63740"/>
    <w:rsid w:val="00B80E40"/>
  </w:style>
  <w:style w:type="paragraph" w:customStyle="1" w:styleId="D20BC23E49914A898EB7BBFCEC18A33E">
    <w:name w:val="D20BC23E49914A898EB7BBFCEC18A33E"/>
    <w:rsid w:val="00B80E40"/>
  </w:style>
  <w:style w:type="paragraph" w:customStyle="1" w:styleId="2D96243713D647339648D6E4088E2DF9">
    <w:name w:val="2D96243713D647339648D6E4088E2DF9"/>
    <w:rsid w:val="00652C21"/>
  </w:style>
  <w:style w:type="paragraph" w:customStyle="1" w:styleId="E840D2D02E3E4B289B20849C21CEF401">
    <w:name w:val="E840D2D02E3E4B289B20849C21CEF401"/>
    <w:rsid w:val="00652C21"/>
  </w:style>
  <w:style w:type="paragraph" w:customStyle="1" w:styleId="BB6FDF0846C5497AB8FBA35FDF47A755">
    <w:name w:val="BB6FDF0846C5497AB8FBA35FDF47A755"/>
    <w:rsid w:val="00652C21"/>
  </w:style>
  <w:style w:type="paragraph" w:customStyle="1" w:styleId="B40541F4AD4E41E2A87572D4926C6598">
    <w:name w:val="B40541F4AD4E41E2A87572D4926C6598"/>
    <w:rsid w:val="00652C21"/>
  </w:style>
  <w:style w:type="paragraph" w:customStyle="1" w:styleId="27CC9174C42D48A983C456556C339F8D">
    <w:name w:val="27CC9174C42D48A983C456556C339F8D"/>
    <w:rsid w:val="00652C21"/>
  </w:style>
  <w:style w:type="paragraph" w:customStyle="1" w:styleId="5C03DE73627249D6AF3BF0B825D0E0A3">
    <w:name w:val="5C03DE73627249D6AF3BF0B825D0E0A3"/>
    <w:rsid w:val="00652C21"/>
  </w:style>
  <w:style w:type="paragraph" w:customStyle="1" w:styleId="937A7551FC4C43B893342DEB37A1788E">
    <w:name w:val="937A7551FC4C43B893342DEB37A1788E"/>
    <w:rsid w:val="00652C21"/>
  </w:style>
  <w:style w:type="paragraph" w:customStyle="1" w:styleId="F13C5A03DE4A46EBB045795668B46766">
    <w:name w:val="F13C5A03DE4A46EBB045795668B46766"/>
    <w:rsid w:val="00652C21"/>
  </w:style>
  <w:style w:type="paragraph" w:customStyle="1" w:styleId="3159E45005C941A7A876B98703A2E90E">
    <w:name w:val="3159E45005C941A7A876B98703A2E90E"/>
    <w:rsid w:val="00652C21"/>
  </w:style>
  <w:style w:type="paragraph" w:customStyle="1" w:styleId="69332D1F58194FE095C7FB479D4748D7">
    <w:name w:val="69332D1F58194FE095C7FB479D4748D7"/>
    <w:rsid w:val="00652C21"/>
  </w:style>
  <w:style w:type="paragraph" w:customStyle="1" w:styleId="469AC64DCE12435096D4267D38CCF74C">
    <w:name w:val="469AC64DCE12435096D4267D38CCF74C"/>
    <w:rsid w:val="00652C21"/>
  </w:style>
  <w:style w:type="paragraph" w:customStyle="1" w:styleId="66517197A05446D196195DFF5BB18395">
    <w:name w:val="66517197A05446D196195DFF5BB18395"/>
    <w:rsid w:val="00652C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FC00D8-FC5C-4E4C-82FF-B7B3EE631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CS325 Project Time Log.dotx</Template>
  <TotalTime>276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Planning Sheet</vt:lpstr>
    </vt:vector>
  </TitlesOfParts>
  <Company>SIUE</Company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Planning Sheet</dc:title>
  <dc:creator>Brian</dc:creator>
  <cp:lastModifiedBy>Brian</cp:lastModifiedBy>
  <cp:revision>23</cp:revision>
  <cp:lastPrinted>2012-09-04T17:02:00Z</cp:lastPrinted>
  <dcterms:created xsi:type="dcterms:W3CDTF">2012-10-08T16:14:00Z</dcterms:created>
  <dcterms:modified xsi:type="dcterms:W3CDTF">2012-10-21T16:11:00Z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