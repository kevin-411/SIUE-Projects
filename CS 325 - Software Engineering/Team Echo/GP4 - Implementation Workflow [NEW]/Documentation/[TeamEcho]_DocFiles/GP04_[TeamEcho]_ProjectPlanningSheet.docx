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27FC9" w14:textId="01AD36B8"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5F0824">
        <w:rPr>
          <w:noProof/>
        </w:rPr>
        <w:t>Team Echo</w:t>
      </w:r>
      <w:r>
        <w:tab/>
        <w:t>Assignment</w:t>
      </w:r>
      <w:proofErr w:type="gramStart"/>
      <w:r>
        <w:t>:</w:t>
      </w:r>
      <w:r w:rsidR="00CC1A14">
        <w:t xml:space="preserve">  </w:t>
      </w:r>
      <w:r>
        <w:t xml:space="preserve"> </w:t>
      </w:r>
      <w:proofErr w:type="gramEnd"/>
      <w:sdt>
        <w:sdtPr>
          <w:id w:val="20069402"/>
          <w:placeholder>
            <w:docPart w:val="CBCC7F7F495FC24987B87EF8E1026238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5F0824">
            <w:t>TP04</w:t>
          </w:r>
        </w:sdtContent>
      </w:sdt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648"/>
        <w:gridCol w:w="810"/>
        <w:gridCol w:w="1170"/>
        <w:gridCol w:w="810"/>
        <w:gridCol w:w="720"/>
        <w:gridCol w:w="720"/>
        <w:gridCol w:w="720"/>
        <w:gridCol w:w="5400"/>
      </w:tblGrid>
      <w:tr w:rsidR="00CC1A14" w:rsidRPr="002A4B8C" w14:paraId="37F5F401" w14:textId="77777777" w:rsidTr="000777D6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BDD4B70" w14:textId="77777777"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3E69F" w14:textId="77777777"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340EB" w14:textId="77777777"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Estimated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E6B70" w14:textId="77777777"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Actual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71C6907" w14:textId="77777777"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</w:tr>
      <w:tr w:rsidR="002A4B8C" w:rsidRPr="002A4B8C" w14:paraId="09A8C2FA" w14:textId="77777777" w:rsidTr="00093263">
        <w:tc>
          <w:tcPr>
            <w:tcW w:w="648" w:type="dxa"/>
            <w:tcBorders>
              <w:top w:val="nil"/>
              <w:left w:val="nil"/>
              <w:right w:val="nil"/>
            </w:tcBorders>
          </w:tcPr>
          <w:p w14:paraId="719EA89F" w14:textId="77777777"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right w:val="nil"/>
            </w:tcBorders>
          </w:tcPr>
          <w:p w14:paraId="6EB7C8EE" w14:textId="77777777"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Type of Task*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1BA44554" w14:textId="77777777"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14:paraId="08046C87" w14:textId="77777777"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</w:t>
            </w:r>
            <w:proofErr w:type="gramStart"/>
            <w:r w:rsidRPr="000777D6">
              <w:rPr>
                <w:b/>
                <w:sz w:val="20"/>
              </w:rPr>
              <w:t>min</w:t>
            </w:r>
            <w:proofErr w:type="gramEnd"/>
            <w:r w:rsidRPr="000777D6">
              <w:rPr>
                <w:b/>
                <w:sz w:val="2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2CC435AF" w14:textId="77777777"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7E4C4EB7" w14:textId="77777777"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14:paraId="5074C202" w14:textId="77777777"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</w:t>
            </w:r>
            <w:proofErr w:type="gramStart"/>
            <w:r w:rsidRPr="000777D6">
              <w:rPr>
                <w:b/>
                <w:sz w:val="20"/>
              </w:rPr>
              <w:t>min</w:t>
            </w:r>
            <w:proofErr w:type="gramEnd"/>
            <w:r w:rsidRPr="000777D6">
              <w:rPr>
                <w:b/>
                <w:sz w:val="2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2A43A690" w14:textId="77777777"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</w:tcPr>
          <w:p w14:paraId="0059A201" w14:textId="77777777" w:rsidR="00CC1A14" w:rsidRPr="000777D6" w:rsidRDefault="002A4B8C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Brief Description</w:t>
            </w:r>
          </w:p>
        </w:tc>
      </w:tr>
      <w:tr w:rsidR="002A4B8C" w14:paraId="4D78537C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2A4CB6A8" w14:textId="77777777" w:rsidR="00CC1A14" w:rsidRDefault="005F0824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1980" w:type="dxa"/>
            <w:gridSpan w:val="2"/>
            <w:vAlign w:val="center"/>
          </w:tcPr>
          <w:p w14:paraId="5C0817F9" w14:textId="0EC87DF3" w:rsidR="00CC1A14" w:rsidRDefault="00E649C4" w:rsidP="000777D6">
            <w:pPr>
              <w:tabs>
                <w:tab w:val="left" w:pos="5400"/>
              </w:tabs>
              <w:jc w:val="center"/>
            </w:pPr>
            <w:r>
              <w:t>Planning</w:t>
            </w:r>
          </w:p>
        </w:tc>
        <w:tc>
          <w:tcPr>
            <w:tcW w:w="810" w:type="dxa"/>
            <w:vAlign w:val="center"/>
          </w:tcPr>
          <w:p w14:paraId="3D8C8AF4" w14:textId="3B352C7E" w:rsidR="00CC1A14" w:rsidRDefault="004D3623" w:rsidP="000777D6">
            <w:pPr>
              <w:tabs>
                <w:tab w:val="left" w:pos="5400"/>
              </w:tabs>
              <w:jc w:val="center"/>
            </w:pPr>
            <w:r>
              <w:t>180</w:t>
            </w:r>
          </w:p>
        </w:tc>
        <w:tc>
          <w:tcPr>
            <w:tcW w:w="720" w:type="dxa"/>
            <w:vAlign w:val="center"/>
          </w:tcPr>
          <w:p w14:paraId="53BB8C8E" w14:textId="322B0978" w:rsidR="006E3497" w:rsidRDefault="006E3497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5D0BFC3A" w14:textId="167440FC" w:rsidR="00CC1A14" w:rsidRDefault="006F6AEA" w:rsidP="000777D6">
            <w:pPr>
              <w:tabs>
                <w:tab w:val="left" w:pos="5400"/>
              </w:tabs>
              <w:jc w:val="center"/>
            </w:pPr>
            <w:r>
              <w:t>173</w:t>
            </w:r>
          </w:p>
        </w:tc>
        <w:tc>
          <w:tcPr>
            <w:tcW w:w="720" w:type="dxa"/>
            <w:vAlign w:val="center"/>
          </w:tcPr>
          <w:p w14:paraId="2FD81257" w14:textId="77777777" w:rsidR="00CC1A14" w:rsidRDefault="00CC1A14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14:paraId="0F446235" w14:textId="2744A0A8" w:rsidR="00CC1A14" w:rsidRDefault="00E24CC4" w:rsidP="00E649C4">
            <w:pPr>
              <w:tabs>
                <w:tab w:val="left" w:pos="5400"/>
              </w:tabs>
            </w:pPr>
            <w:r>
              <w:t xml:space="preserve">Team Meetings will be Planning. </w:t>
            </w:r>
            <w:r w:rsidR="00E649C4">
              <w:t>Taking Previous Implementations into our actual Product</w:t>
            </w:r>
          </w:p>
        </w:tc>
      </w:tr>
      <w:tr w:rsidR="002A4B8C" w14:paraId="6C1FA607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1C2799C9" w14:textId="3C949A76" w:rsidR="002A4B8C" w:rsidRDefault="00E649C4" w:rsidP="000777D6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tc>
          <w:tcPr>
            <w:tcW w:w="1980" w:type="dxa"/>
            <w:gridSpan w:val="2"/>
            <w:vAlign w:val="center"/>
          </w:tcPr>
          <w:p w14:paraId="3643706A" w14:textId="07DC2FA9" w:rsidR="002A4B8C" w:rsidRDefault="00E649C4" w:rsidP="000777D6">
            <w:pPr>
              <w:jc w:val="center"/>
            </w:pPr>
            <w:r>
              <w:t>Design</w:t>
            </w:r>
          </w:p>
        </w:tc>
        <w:tc>
          <w:tcPr>
            <w:tcW w:w="810" w:type="dxa"/>
            <w:vAlign w:val="center"/>
          </w:tcPr>
          <w:p w14:paraId="543C556B" w14:textId="5B788FE5" w:rsidR="002A4B8C" w:rsidRDefault="004D3623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14:paraId="29A5CB94" w14:textId="77777777"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587FC135" w14:textId="7AC298FE" w:rsidR="002A4B8C" w:rsidRDefault="006F6AEA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14:paraId="3824034B" w14:textId="77777777"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14:paraId="589F2372" w14:textId="51C32578" w:rsidR="002A4B8C" w:rsidRDefault="00E649C4" w:rsidP="00CC1A14">
            <w:pPr>
              <w:tabs>
                <w:tab w:val="left" w:pos="5400"/>
              </w:tabs>
            </w:pPr>
            <w:r>
              <w:t>Design of GUI and Outline of Program (Includes Doodles)</w:t>
            </w:r>
          </w:p>
        </w:tc>
      </w:tr>
      <w:tr w:rsidR="002A4B8C" w14:paraId="7FD03A10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15313DAD" w14:textId="0ED40AB3" w:rsidR="002A4B8C" w:rsidRDefault="00E649C4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1980" w:type="dxa"/>
            <w:gridSpan w:val="2"/>
            <w:vAlign w:val="center"/>
          </w:tcPr>
          <w:p w14:paraId="1D17D550" w14:textId="4608E95A" w:rsidR="002A4B8C" w:rsidRDefault="00DD7EED" w:rsidP="000777D6">
            <w:pPr>
              <w:jc w:val="center"/>
            </w:pPr>
            <w:r>
              <w:t>Implementation</w:t>
            </w:r>
          </w:p>
        </w:tc>
        <w:tc>
          <w:tcPr>
            <w:tcW w:w="810" w:type="dxa"/>
            <w:vAlign w:val="center"/>
          </w:tcPr>
          <w:p w14:paraId="365F3222" w14:textId="300289CD" w:rsidR="002A4B8C" w:rsidRDefault="006542A5" w:rsidP="000777D6">
            <w:pPr>
              <w:tabs>
                <w:tab w:val="left" w:pos="5400"/>
              </w:tabs>
              <w:jc w:val="center"/>
            </w:pPr>
            <w:r>
              <w:t>1800</w:t>
            </w:r>
          </w:p>
        </w:tc>
        <w:tc>
          <w:tcPr>
            <w:tcW w:w="720" w:type="dxa"/>
            <w:vAlign w:val="center"/>
          </w:tcPr>
          <w:p w14:paraId="7D13148B" w14:textId="4AC9C789" w:rsidR="002A4B8C" w:rsidRDefault="006542A5" w:rsidP="000777D6">
            <w:pPr>
              <w:tabs>
                <w:tab w:val="left" w:pos="5400"/>
              </w:tabs>
              <w:jc w:val="center"/>
            </w:pPr>
            <w:r>
              <w:t>4000</w:t>
            </w:r>
          </w:p>
        </w:tc>
        <w:tc>
          <w:tcPr>
            <w:tcW w:w="720" w:type="dxa"/>
            <w:vAlign w:val="center"/>
          </w:tcPr>
          <w:p w14:paraId="600822AA" w14:textId="69300E5F" w:rsidR="002A4B8C" w:rsidRDefault="00CC6982" w:rsidP="000777D6">
            <w:pPr>
              <w:tabs>
                <w:tab w:val="left" w:pos="5400"/>
              </w:tabs>
              <w:jc w:val="center"/>
            </w:pPr>
            <w:r>
              <w:t>1851</w:t>
            </w:r>
          </w:p>
        </w:tc>
        <w:tc>
          <w:tcPr>
            <w:tcW w:w="720" w:type="dxa"/>
            <w:vAlign w:val="center"/>
          </w:tcPr>
          <w:p w14:paraId="3326AB80" w14:textId="69A06EDB" w:rsidR="002A4B8C" w:rsidRDefault="006542A5" w:rsidP="000777D6">
            <w:pPr>
              <w:tabs>
                <w:tab w:val="left" w:pos="5400"/>
              </w:tabs>
              <w:jc w:val="center"/>
            </w:pPr>
            <w:r>
              <w:t>3735</w:t>
            </w:r>
          </w:p>
        </w:tc>
        <w:tc>
          <w:tcPr>
            <w:tcW w:w="5400" w:type="dxa"/>
          </w:tcPr>
          <w:p w14:paraId="6D8E1BDF" w14:textId="17AE5EE8" w:rsidR="002A4B8C" w:rsidRDefault="00E649C4" w:rsidP="00DD7EED">
            <w:pPr>
              <w:tabs>
                <w:tab w:val="left" w:pos="5400"/>
              </w:tabs>
            </w:pPr>
            <w:r>
              <w:t>Implementation of Code in Java</w:t>
            </w:r>
          </w:p>
        </w:tc>
      </w:tr>
      <w:tr w:rsidR="002A4B8C" w14:paraId="450DAD67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725061FC" w14:textId="3144A70B" w:rsidR="002A4B8C" w:rsidRDefault="00DD7EED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tc>
          <w:tcPr>
            <w:tcW w:w="1980" w:type="dxa"/>
            <w:gridSpan w:val="2"/>
            <w:vAlign w:val="center"/>
          </w:tcPr>
          <w:p w14:paraId="10CBE93A" w14:textId="510C239D" w:rsidR="002A4B8C" w:rsidRDefault="00DD7EED" w:rsidP="000777D6">
            <w:pPr>
              <w:jc w:val="center"/>
            </w:pPr>
            <w:r>
              <w:t>Code Review</w:t>
            </w:r>
          </w:p>
        </w:tc>
        <w:tc>
          <w:tcPr>
            <w:tcW w:w="810" w:type="dxa"/>
            <w:vAlign w:val="center"/>
          </w:tcPr>
          <w:p w14:paraId="79BF001A" w14:textId="39918BA7" w:rsidR="002A4B8C" w:rsidRDefault="004D3623" w:rsidP="000777D6">
            <w:pPr>
              <w:tabs>
                <w:tab w:val="left" w:pos="5400"/>
              </w:tabs>
              <w:jc w:val="center"/>
            </w:pPr>
            <w:r>
              <w:t>300</w:t>
            </w:r>
          </w:p>
        </w:tc>
        <w:tc>
          <w:tcPr>
            <w:tcW w:w="720" w:type="dxa"/>
            <w:vAlign w:val="center"/>
          </w:tcPr>
          <w:p w14:paraId="2F73E1D4" w14:textId="1C57D412" w:rsidR="002A4B8C" w:rsidRDefault="00974A99" w:rsidP="000777D6">
            <w:pPr>
              <w:tabs>
                <w:tab w:val="left" w:pos="5400"/>
              </w:tabs>
              <w:jc w:val="center"/>
            </w:pPr>
            <w:r>
              <w:t>14</w:t>
            </w:r>
          </w:p>
        </w:tc>
        <w:tc>
          <w:tcPr>
            <w:tcW w:w="720" w:type="dxa"/>
            <w:vAlign w:val="center"/>
          </w:tcPr>
          <w:p w14:paraId="0BAB4993" w14:textId="73A444A0" w:rsidR="002A4B8C" w:rsidRDefault="00CC6982" w:rsidP="000777D6">
            <w:pPr>
              <w:tabs>
                <w:tab w:val="left" w:pos="5400"/>
              </w:tabs>
              <w:jc w:val="center"/>
            </w:pPr>
            <w:r>
              <w:t>208</w:t>
            </w:r>
          </w:p>
        </w:tc>
        <w:tc>
          <w:tcPr>
            <w:tcW w:w="720" w:type="dxa"/>
            <w:vAlign w:val="center"/>
          </w:tcPr>
          <w:p w14:paraId="453251C9" w14:textId="42D5D788" w:rsidR="002A4B8C" w:rsidRDefault="00DB7834" w:rsidP="000777D6">
            <w:pPr>
              <w:tabs>
                <w:tab w:val="left" w:pos="5400"/>
              </w:tabs>
              <w:jc w:val="center"/>
            </w:pPr>
            <w:r>
              <w:t>14</w:t>
            </w:r>
          </w:p>
        </w:tc>
        <w:tc>
          <w:tcPr>
            <w:tcW w:w="5400" w:type="dxa"/>
          </w:tcPr>
          <w:p w14:paraId="36786D81" w14:textId="7D9576BA" w:rsidR="002A4B8C" w:rsidRDefault="00E649C4" w:rsidP="00E649C4">
            <w:pPr>
              <w:tabs>
                <w:tab w:val="left" w:pos="5400"/>
              </w:tabs>
            </w:pPr>
            <w:r>
              <w:t>Review Code. Individually as well as in Code Reviews as a Team.</w:t>
            </w:r>
            <w:r w:rsidR="00325E86">
              <w:t xml:space="preserve"> </w:t>
            </w:r>
          </w:p>
        </w:tc>
      </w:tr>
      <w:tr w:rsidR="002A4B8C" w14:paraId="4E6A2997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38C22375" w14:textId="31C91DF3" w:rsidR="002A4B8C" w:rsidRDefault="00DD7EED" w:rsidP="000777D6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tc>
          <w:tcPr>
            <w:tcW w:w="1980" w:type="dxa"/>
            <w:gridSpan w:val="2"/>
            <w:vAlign w:val="center"/>
          </w:tcPr>
          <w:p w14:paraId="0AD70D95" w14:textId="45971BA3" w:rsidR="002A4B8C" w:rsidRDefault="00DD7EED" w:rsidP="000777D6">
            <w:pPr>
              <w:jc w:val="center"/>
            </w:pPr>
            <w:r>
              <w:t>Compile</w:t>
            </w:r>
          </w:p>
        </w:tc>
        <w:tc>
          <w:tcPr>
            <w:tcW w:w="810" w:type="dxa"/>
            <w:vAlign w:val="center"/>
          </w:tcPr>
          <w:p w14:paraId="7730CAF1" w14:textId="4DD1AADF" w:rsidR="002A4B8C" w:rsidRDefault="00CC6982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14:paraId="25E67A23" w14:textId="77777777"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5E84A7D" w14:textId="7FE9A076" w:rsidR="002A4B8C" w:rsidRDefault="00CC6982" w:rsidP="000777D6">
            <w:pPr>
              <w:tabs>
                <w:tab w:val="left" w:pos="5400"/>
              </w:tabs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0B7E529D" w14:textId="77777777"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14:paraId="0834032A" w14:textId="477F5722" w:rsidR="002A4B8C" w:rsidRDefault="00E649C4" w:rsidP="00CC1A14">
            <w:pPr>
              <w:tabs>
                <w:tab w:val="left" w:pos="5400"/>
              </w:tabs>
            </w:pPr>
            <w:r>
              <w:t>Compile Time (This will be done Individually)</w:t>
            </w:r>
          </w:p>
        </w:tc>
      </w:tr>
      <w:tr w:rsidR="002A4B8C" w14:paraId="4B9EF015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59CA5CB2" w14:textId="177BADF2" w:rsidR="002A4B8C" w:rsidRDefault="00DD7EED" w:rsidP="000777D6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1980" w:type="dxa"/>
            <w:gridSpan w:val="2"/>
            <w:vAlign w:val="center"/>
          </w:tcPr>
          <w:p w14:paraId="43530682" w14:textId="4CE138B7" w:rsidR="002A4B8C" w:rsidRDefault="00325E86" w:rsidP="000777D6">
            <w:pPr>
              <w:jc w:val="center"/>
            </w:pPr>
            <w:r>
              <w:t>Documentation</w:t>
            </w:r>
          </w:p>
        </w:tc>
        <w:tc>
          <w:tcPr>
            <w:tcW w:w="810" w:type="dxa"/>
            <w:vAlign w:val="center"/>
          </w:tcPr>
          <w:p w14:paraId="632D8E01" w14:textId="538D48AB" w:rsidR="002A4B8C" w:rsidRDefault="00BD772B" w:rsidP="000777D6">
            <w:pPr>
              <w:tabs>
                <w:tab w:val="left" w:pos="5400"/>
              </w:tabs>
              <w:jc w:val="center"/>
            </w:pPr>
            <w:r>
              <w:t>480</w:t>
            </w:r>
          </w:p>
        </w:tc>
        <w:tc>
          <w:tcPr>
            <w:tcW w:w="720" w:type="dxa"/>
            <w:vAlign w:val="center"/>
          </w:tcPr>
          <w:p w14:paraId="65ADA1F7" w14:textId="5CB16114" w:rsidR="002A4B8C" w:rsidRDefault="009F3FD5" w:rsidP="000777D6">
            <w:pPr>
              <w:tabs>
                <w:tab w:val="left" w:pos="5400"/>
              </w:tabs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512B6642" w14:textId="6BE9DFA1" w:rsidR="002A4B8C" w:rsidRDefault="00694BAA" w:rsidP="000777D6">
            <w:pPr>
              <w:tabs>
                <w:tab w:val="left" w:pos="5400"/>
              </w:tabs>
              <w:jc w:val="center"/>
            </w:pPr>
            <w:r>
              <w:t>585</w:t>
            </w:r>
          </w:p>
        </w:tc>
        <w:tc>
          <w:tcPr>
            <w:tcW w:w="720" w:type="dxa"/>
            <w:vAlign w:val="center"/>
          </w:tcPr>
          <w:p w14:paraId="08FED08A" w14:textId="1BE61189" w:rsidR="002A4B8C" w:rsidRDefault="009F3FD5" w:rsidP="000777D6">
            <w:pPr>
              <w:tabs>
                <w:tab w:val="left" w:pos="5400"/>
              </w:tabs>
              <w:jc w:val="center"/>
            </w:pPr>
            <w:r>
              <w:t>12</w:t>
            </w:r>
          </w:p>
        </w:tc>
        <w:tc>
          <w:tcPr>
            <w:tcW w:w="5400" w:type="dxa"/>
          </w:tcPr>
          <w:p w14:paraId="3292FA74" w14:textId="6E299944" w:rsidR="002A4B8C" w:rsidRDefault="00DD7EED" w:rsidP="00BD772B">
            <w:pPr>
              <w:tabs>
                <w:tab w:val="left" w:pos="5400"/>
              </w:tabs>
            </w:pPr>
            <w:r>
              <w:t>Documentation (</w:t>
            </w:r>
            <w:proofErr w:type="spellStart"/>
            <w:r>
              <w:t>I</w:t>
            </w:r>
            <w:r w:rsidR="00722D6A">
              <w:t>Writing</w:t>
            </w:r>
            <w:proofErr w:type="spellEnd"/>
            <w:r w:rsidR="00722D6A">
              <w:t xml:space="preserve"> Test </w:t>
            </w:r>
            <w:r>
              <w:t>Case Document</w:t>
            </w:r>
            <w:r w:rsidR="00722D6A">
              <w:t>, PSP Logs,</w:t>
            </w:r>
            <w:r w:rsidR="00834890">
              <w:t xml:space="preserve"> and Presentation)</w:t>
            </w:r>
          </w:p>
        </w:tc>
      </w:tr>
      <w:tr w:rsidR="002A4B8C" w14:paraId="79572DF1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2B6D3B75" w14:textId="38C331A1" w:rsidR="002A4B8C" w:rsidRDefault="00325E86" w:rsidP="000777D6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1980" w:type="dxa"/>
            <w:gridSpan w:val="2"/>
            <w:vAlign w:val="center"/>
          </w:tcPr>
          <w:p w14:paraId="188ECB94" w14:textId="7749AF2D" w:rsidR="002A4B8C" w:rsidRDefault="00325E86" w:rsidP="000777D6">
            <w:pPr>
              <w:jc w:val="center"/>
            </w:pPr>
            <w:r>
              <w:t>Test</w:t>
            </w:r>
          </w:p>
        </w:tc>
        <w:tc>
          <w:tcPr>
            <w:tcW w:w="810" w:type="dxa"/>
            <w:vAlign w:val="center"/>
          </w:tcPr>
          <w:p w14:paraId="39249899" w14:textId="26E6B9E7" w:rsidR="002A4B8C" w:rsidRDefault="006542A5" w:rsidP="000777D6">
            <w:pPr>
              <w:tabs>
                <w:tab w:val="left" w:pos="5400"/>
              </w:tabs>
              <w:jc w:val="center"/>
            </w:pPr>
            <w:r>
              <w:t>800</w:t>
            </w:r>
          </w:p>
        </w:tc>
        <w:tc>
          <w:tcPr>
            <w:tcW w:w="720" w:type="dxa"/>
            <w:vAlign w:val="center"/>
          </w:tcPr>
          <w:p w14:paraId="4BFF0963" w14:textId="307A07B9" w:rsidR="002A4B8C" w:rsidRDefault="0004346A" w:rsidP="000777D6">
            <w:pPr>
              <w:tabs>
                <w:tab w:val="left" w:pos="5400"/>
              </w:tabs>
              <w:jc w:val="center"/>
            </w:pPr>
            <w:r>
              <w:t>10</w:t>
            </w:r>
          </w:p>
        </w:tc>
        <w:tc>
          <w:tcPr>
            <w:tcW w:w="720" w:type="dxa"/>
            <w:vAlign w:val="center"/>
          </w:tcPr>
          <w:p w14:paraId="1217F2B6" w14:textId="06350247" w:rsidR="002A4B8C" w:rsidRDefault="00694BAA" w:rsidP="000777D6">
            <w:pPr>
              <w:tabs>
                <w:tab w:val="left" w:pos="5400"/>
              </w:tabs>
              <w:jc w:val="center"/>
            </w:pPr>
            <w:r>
              <w:t>1002</w:t>
            </w:r>
          </w:p>
        </w:tc>
        <w:tc>
          <w:tcPr>
            <w:tcW w:w="720" w:type="dxa"/>
            <w:vAlign w:val="center"/>
          </w:tcPr>
          <w:p w14:paraId="3BC6D821" w14:textId="3F218464" w:rsidR="002A4B8C" w:rsidRDefault="000B2A28" w:rsidP="000777D6">
            <w:pPr>
              <w:tabs>
                <w:tab w:val="left" w:pos="5400"/>
              </w:tabs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5400" w:type="dxa"/>
          </w:tcPr>
          <w:p w14:paraId="565E43AD" w14:textId="1CD9F116" w:rsidR="002A4B8C" w:rsidRDefault="00325E86" w:rsidP="00CC1A14">
            <w:pPr>
              <w:tabs>
                <w:tab w:val="left" w:pos="5400"/>
              </w:tabs>
            </w:pPr>
            <w:r>
              <w:t xml:space="preserve">Black-Box Testing (Through </w:t>
            </w:r>
            <w:proofErr w:type="spellStart"/>
            <w:r>
              <w:t>JUnit</w:t>
            </w:r>
            <w:proofErr w:type="spellEnd"/>
            <w:r>
              <w:t>)</w:t>
            </w:r>
          </w:p>
        </w:tc>
      </w:tr>
      <w:tr w:rsidR="002A4B8C" w14:paraId="10290902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208A7E8C" w14:textId="3353AF34" w:rsidR="002A4B8C" w:rsidRDefault="00325E86" w:rsidP="000777D6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1980" w:type="dxa"/>
            <w:gridSpan w:val="2"/>
            <w:vAlign w:val="center"/>
          </w:tcPr>
          <w:p w14:paraId="7C258E68" w14:textId="60D2445C" w:rsidR="002A4B8C" w:rsidRDefault="00325E86" w:rsidP="000777D6">
            <w:pPr>
              <w:jc w:val="center"/>
            </w:pPr>
            <w:r>
              <w:t>Test</w:t>
            </w:r>
          </w:p>
        </w:tc>
        <w:tc>
          <w:tcPr>
            <w:tcW w:w="810" w:type="dxa"/>
            <w:vAlign w:val="center"/>
          </w:tcPr>
          <w:p w14:paraId="47D52BE9" w14:textId="6B9A91BD" w:rsidR="002A4B8C" w:rsidRDefault="006542A5" w:rsidP="000777D6">
            <w:pPr>
              <w:tabs>
                <w:tab w:val="left" w:pos="5400"/>
              </w:tabs>
              <w:jc w:val="center"/>
            </w:pPr>
            <w:r>
              <w:t>800</w:t>
            </w:r>
          </w:p>
        </w:tc>
        <w:tc>
          <w:tcPr>
            <w:tcW w:w="720" w:type="dxa"/>
            <w:vAlign w:val="center"/>
          </w:tcPr>
          <w:p w14:paraId="5802547F" w14:textId="088D64A2" w:rsidR="002A4B8C" w:rsidRDefault="0004346A" w:rsidP="000777D6">
            <w:pPr>
              <w:tabs>
                <w:tab w:val="left" w:pos="5400"/>
              </w:tabs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14:paraId="6C707795" w14:textId="3AA508BA" w:rsidR="002A4B8C" w:rsidRDefault="00694BAA" w:rsidP="000777D6">
            <w:pPr>
              <w:tabs>
                <w:tab w:val="left" w:pos="5400"/>
              </w:tabs>
              <w:jc w:val="center"/>
            </w:pPr>
            <w:r>
              <w:t>840</w:t>
            </w:r>
          </w:p>
        </w:tc>
        <w:tc>
          <w:tcPr>
            <w:tcW w:w="720" w:type="dxa"/>
            <w:vAlign w:val="center"/>
          </w:tcPr>
          <w:p w14:paraId="31A87B1A" w14:textId="15C6D95C" w:rsidR="002A4B8C" w:rsidRDefault="0004346A" w:rsidP="000777D6">
            <w:pPr>
              <w:tabs>
                <w:tab w:val="left" w:pos="5400"/>
              </w:tabs>
              <w:jc w:val="center"/>
            </w:pPr>
            <w:r>
              <w:t>2</w:t>
            </w:r>
          </w:p>
        </w:tc>
        <w:tc>
          <w:tcPr>
            <w:tcW w:w="5400" w:type="dxa"/>
          </w:tcPr>
          <w:p w14:paraId="2787648C" w14:textId="4E2BD5E4" w:rsidR="002A4B8C" w:rsidRDefault="00AB5F6B" w:rsidP="00CC1A14">
            <w:pPr>
              <w:tabs>
                <w:tab w:val="left" w:pos="5400"/>
              </w:tabs>
            </w:pPr>
            <w:r>
              <w:t xml:space="preserve">Integration Testing (Through </w:t>
            </w:r>
            <w:proofErr w:type="spellStart"/>
            <w:r>
              <w:t>JUnit</w:t>
            </w:r>
            <w:proofErr w:type="spellEnd"/>
            <w:r>
              <w:t>)</w:t>
            </w:r>
          </w:p>
        </w:tc>
      </w:tr>
      <w:tr w:rsidR="002A4B8C" w14:paraId="7C9222D1" w14:textId="77777777" w:rsidTr="000777D6">
        <w:trPr>
          <w:trHeight w:val="720"/>
        </w:trPr>
        <w:tc>
          <w:tcPr>
            <w:tcW w:w="648" w:type="dxa"/>
            <w:vAlign w:val="center"/>
          </w:tcPr>
          <w:p w14:paraId="63239EFA" w14:textId="12C44C81" w:rsidR="002A4B8C" w:rsidRDefault="00AB5F6B" w:rsidP="000777D6">
            <w:pPr>
              <w:tabs>
                <w:tab w:val="left" w:pos="5400"/>
              </w:tabs>
              <w:jc w:val="center"/>
            </w:pPr>
            <w:r>
              <w:t>09</w:t>
            </w:r>
          </w:p>
        </w:tc>
        <w:tc>
          <w:tcPr>
            <w:tcW w:w="1980" w:type="dxa"/>
            <w:gridSpan w:val="2"/>
            <w:vAlign w:val="center"/>
          </w:tcPr>
          <w:p w14:paraId="6896D3A8" w14:textId="441E1D03" w:rsidR="002A4B8C" w:rsidRDefault="00325E86" w:rsidP="000777D6">
            <w:pPr>
              <w:jc w:val="center"/>
            </w:pPr>
            <w:r>
              <w:t>Post-Mortem</w:t>
            </w:r>
          </w:p>
        </w:tc>
        <w:tc>
          <w:tcPr>
            <w:tcW w:w="810" w:type="dxa"/>
            <w:vAlign w:val="center"/>
          </w:tcPr>
          <w:p w14:paraId="7D42B104" w14:textId="46B27478" w:rsidR="002A4B8C" w:rsidRDefault="005165C0" w:rsidP="000777D6">
            <w:pPr>
              <w:tabs>
                <w:tab w:val="left" w:pos="5400"/>
              </w:tabs>
              <w:jc w:val="center"/>
            </w:pPr>
            <w:r>
              <w:t>15</w:t>
            </w:r>
          </w:p>
        </w:tc>
        <w:tc>
          <w:tcPr>
            <w:tcW w:w="720" w:type="dxa"/>
            <w:vAlign w:val="center"/>
          </w:tcPr>
          <w:p w14:paraId="028DD042" w14:textId="77777777"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57B1360" w14:textId="684CA47B" w:rsidR="002A4B8C" w:rsidRDefault="00694BAA" w:rsidP="000777D6">
            <w:pPr>
              <w:tabs>
                <w:tab w:val="left" w:pos="5400"/>
              </w:tabs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2DA3017A" w14:textId="77777777"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14:paraId="617C6741" w14:textId="0E260559" w:rsidR="002A4B8C" w:rsidRDefault="00722D6A" w:rsidP="00CC1A14">
            <w:pPr>
              <w:tabs>
                <w:tab w:val="left" w:pos="5400"/>
              </w:tabs>
            </w:pPr>
            <w:r>
              <w:t>Team Meeting. Team Reflects on our project and what we could do to Improve)</w:t>
            </w:r>
          </w:p>
        </w:tc>
      </w:tr>
      <w:tr w:rsidR="0076085B" w:rsidRPr="0076085B" w14:paraId="277FBC47" w14:textId="77777777" w:rsidTr="0076085B">
        <w:tc>
          <w:tcPr>
            <w:tcW w:w="109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903A4" w14:textId="77777777" w:rsidR="00325E86" w:rsidRDefault="00325E86" w:rsidP="0076085B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</w:p>
          <w:p w14:paraId="21A73A99" w14:textId="0C0E5137" w:rsidR="0076085B" w:rsidRPr="0076085B" w:rsidRDefault="0076085B" w:rsidP="00325E86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* Task Types:</w:t>
            </w:r>
          </w:p>
        </w:tc>
      </w:tr>
      <w:tr w:rsidR="0076085B" w:rsidRPr="0076085B" w14:paraId="3E96FBD5" w14:textId="77777777" w:rsidTr="0076085B">
        <w:tc>
          <w:tcPr>
            <w:tcW w:w="145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66A836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Type</w:t>
            </w:r>
          </w:p>
        </w:tc>
        <w:tc>
          <w:tcPr>
            <w:tcW w:w="9540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F501733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Sample Activities</w:t>
            </w:r>
          </w:p>
        </w:tc>
      </w:tr>
      <w:tr w:rsidR="0076085B" w:rsidRPr="0076085B" w14:paraId="54D17199" w14:textId="77777777" w:rsidTr="0076085B">
        <w:tc>
          <w:tcPr>
            <w:tcW w:w="1458" w:type="dxa"/>
            <w:gridSpan w:val="2"/>
          </w:tcPr>
          <w:p w14:paraId="41480168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Planning</w:t>
            </w:r>
          </w:p>
        </w:tc>
        <w:tc>
          <w:tcPr>
            <w:tcW w:w="9540" w:type="dxa"/>
            <w:gridSpan w:val="6"/>
          </w:tcPr>
          <w:p w14:paraId="026AC342" w14:textId="77777777"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Determination of project requirements; estimation of required time and program size</w:t>
            </w:r>
          </w:p>
        </w:tc>
      </w:tr>
      <w:tr w:rsidR="0076085B" w:rsidRPr="0076085B" w14:paraId="2422A4AF" w14:textId="77777777" w:rsidTr="0076085B">
        <w:tc>
          <w:tcPr>
            <w:tcW w:w="1458" w:type="dxa"/>
            <w:gridSpan w:val="2"/>
          </w:tcPr>
          <w:p w14:paraId="01FFE463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Design</w:t>
            </w:r>
          </w:p>
        </w:tc>
        <w:tc>
          <w:tcPr>
            <w:tcW w:w="9540" w:type="dxa"/>
            <w:gridSpan w:val="6"/>
          </w:tcPr>
          <w:p w14:paraId="50E9605D" w14:textId="77777777"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Determination of needed program modules; development of UML models; assignment of tasks to team members</w:t>
            </w:r>
          </w:p>
        </w:tc>
      </w:tr>
      <w:tr w:rsidR="0076085B" w:rsidRPr="0076085B" w14:paraId="5303DAC6" w14:textId="77777777" w:rsidTr="0076085B">
        <w:tc>
          <w:tcPr>
            <w:tcW w:w="1458" w:type="dxa"/>
            <w:gridSpan w:val="2"/>
          </w:tcPr>
          <w:p w14:paraId="60149055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Code</w:t>
            </w:r>
          </w:p>
        </w:tc>
        <w:tc>
          <w:tcPr>
            <w:tcW w:w="9540" w:type="dxa"/>
            <w:gridSpan w:val="6"/>
          </w:tcPr>
          <w:p w14:paraId="0FF20704" w14:textId="77777777"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Implementation of design; documentation of code; preparation of user documentation</w:t>
            </w:r>
          </w:p>
        </w:tc>
      </w:tr>
      <w:tr w:rsidR="0076085B" w:rsidRPr="0076085B" w14:paraId="14704AF5" w14:textId="77777777" w:rsidTr="0076085B">
        <w:tc>
          <w:tcPr>
            <w:tcW w:w="1458" w:type="dxa"/>
            <w:gridSpan w:val="2"/>
          </w:tcPr>
          <w:p w14:paraId="55ECD238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Code Review</w:t>
            </w:r>
          </w:p>
        </w:tc>
        <w:tc>
          <w:tcPr>
            <w:tcW w:w="9540" w:type="dxa"/>
            <w:gridSpan w:val="6"/>
          </w:tcPr>
          <w:p w14:paraId="79498495" w14:textId="77777777" w:rsidR="0076085B" w:rsidRPr="0076085B" w:rsidRDefault="0076085B" w:rsidP="0076085B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Examination of code by manually stepping through it line-by-line to determine correctness of the logic</w:t>
            </w:r>
          </w:p>
        </w:tc>
      </w:tr>
      <w:tr w:rsidR="0076085B" w:rsidRPr="0076085B" w14:paraId="5EEBD823" w14:textId="77777777" w:rsidTr="0076085B">
        <w:tc>
          <w:tcPr>
            <w:tcW w:w="1458" w:type="dxa"/>
            <w:gridSpan w:val="2"/>
          </w:tcPr>
          <w:p w14:paraId="32F8522D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Compile</w:t>
            </w:r>
          </w:p>
        </w:tc>
        <w:tc>
          <w:tcPr>
            <w:tcW w:w="9540" w:type="dxa"/>
            <w:gridSpan w:val="6"/>
          </w:tcPr>
          <w:p w14:paraId="7B755286" w14:textId="16D51214" w:rsidR="00DD7EED" w:rsidRPr="00DD7EED" w:rsidRDefault="0076085B" w:rsidP="00CC1A14">
            <w:pPr>
              <w:tabs>
                <w:tab w:val="left" w:pos="5400"/>
              </w:tabs>
              <w:rPr>
                <w:rFonts w:ascii="Arial" w:hAnsi="Arial" w:cs="Arial"/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Identification and correction of all syntactical defects within code</w:t>
            </w:r>
          </w:p>
        </w:tc>
      </w:tr>
      <w:tr w:rsidR="00DD7EED" w:rsidRPr="0076085B" w14:paraId="11D47183" w14:textId="77777777" w:rsidTr="0076085B">
        <w:tc>
          <w:tcPr>
            <w:tcW w:w="1458" w:type="dxa"/>
            <w:gridSpan w:val="2"/>
          </w:tcPr>
          <w:p w14:paraId="018FF609" w14:textId="1E136208" w:rsidR="00DD7EED" w:rsidRPr="0076085B" w:rsidRDefault="00DD7EED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Documentation</w:t>
            </w:r>
          </w:p>
        </w:tc>
        <w:tc>
          <w:tcPr>
            <w:tcW w:w="9540" w:type="dxa"/>
            <w:gridSpan w:val="6"/>
          </w:tcPr>
          <w:p w14:paraId="0ADE6BA6" w14:textId="6F8845DE" w:rsidR="00DD7EED" w:rsidRPr="0076085B" w:rsidRDefault="00A30AFE" w:rsidP="00CC1A14">
            <w:pPr>
              <w:tabs>
                <w:tab w:val="left" w:pos="5400"/>
              </w:tabs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Comments; Composition of Documents</w:t>
            </w:r>
          </w:p>
        </w:tc>
      </w:tr>
      <w:tr w:rsidR="0076085B" w:rsidRPr="0076085B" w14:paraId="08A15DA9" w14:textId="77777777" w:rsidTr="0076085B">
        <w:tc>
          <w:tcPr>
            <w:tcW w:w="1458" w:type="dxa"/>
            <w:gridSpan w:val="2"/>
          </w:tcPr>
          <w:p w14:paraId="18CFA17E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Test</w:t>
            </w:r>
          </w:p>
        </w:tc>
        <w:tc>
          <w:tcPr>
            <w:tcW w:w="9540" w:type="dxa"/>
            <w:gridSpan w:val="6"/>
          </w:tcPr>
          <w:p w14:paraId="70730C07" w14:textId="77777777"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Preparation of test cases prior to coding; attempting test cases after coding; identification and correction of all semantics defects</w:t>
            </w:r>
          </w:p>
        </w:tc>
      </w:tr>
      <w:tr w:rsidR="0076085B" w:rsidRPr="0076085B" w14:paraId="6ABE8B36" w14:textId="77777777" w:rsidTr="0076085B">
        <w:tc>
          <w:tcPr>
            <w:tcW w:w="1458" w:type="dxa"/>
            <w:gridSpan w:val="2"/>
          </w:tcPr>
          <w:p w14:paraId="3192CC46" w14:textId="77777777"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Post-mortem</w:t>
            </w:r>
          </w:p>
        </w:tc>
        <w:tc>
          <w:tcPr>
            <w:tcW w:w="9540" w:type="dxa"/>
            <w:gridSpan w:val="6"/>
          </w:tcPr>
          <w:p w14:paraId="67B375E4" w14:textId="77777777" w:rsidR="0076085B" w:rsidRPr="0076085B" w:rsidRDefault="0076085B" w:rsidP="0076085B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Reflection of project success and completion of all required assignment documentation (logs, etc.)</w:t>
            </w:r>
          </w:p>
        </w:tc>
      </w:tr>
    </w:tbl>
    <w:p w14:paraId="2AEF7939" w14:textId="77777777" w:rsidR="0076085B" w:rsidRDefault="0076085B" w:rsidP="00093263">
      <w:pPr>
        <w:tabs>
          <w:tab w:val="left" w:pos="5400"/>
        </w:tabs>
        <w:spacing w:after="0"/>
      </w:pPr>
    </w:p>
    <w:p w14:paraId="400A5B0C" w14:textId="16AF4331" w:rsidR="006E3497" w:rsidRPr="0006246F" w:rsidRDefault="00093263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†Size is used as appropriate to the task type</w:t>
      </w:r>
      <w:r w:rsidR="00882A33">
        <w:rPr>
          <w:rFonts w:cstheme="minorHAnsi"/>
        </w:rPr>
        <w:t xml:space="preserve"> – </w:t>
      </w:r>
      <w:r w:rsidR="006E3497">
        <w:rPr>
          <w:rFonts w:cstheme="minorHAnsi"/>
        </w:rPr>
        <w:t xml:space="preserve">specify </w:t>
      </w:r>
      <w:r w:rsidR="00882A33">
        <w:rPr>
          <w:rFonts w:cstheme="minorHAnsi"/>
        </w:rPr>
        <w:t>units</w:t>
      </w:r>
      <w:r w:rsidR="006E3497">
        <w:rPr>
          <w:rFonts w:cstheme="minorHAnsi"/>
        </w:rPr>
        <w:t xml:space="preserve"> along with amount</w:t>
      </w:r>
      <w:r>
        <w:rPr>
          <w:rFonts w:cstheme="minorHAnsi"/>
        </w:rPr>
        <w:t>. For design, it represents the number of UML diagrams (including use cases). For coding, it represents Lines of Code (</w:t>
      </w:r>
      <w:proofErr w:type="spellStart"/>
      <w:r>
        <w:rPr>
          <w:rFonts w:cstheme="minorHAnsi"/>
        </w:rPr>
        <w:t>LoC</w:t>
      </w:r>
      <w:proofErr w:type="spellEnd"/>
      <w:r>
        <w:rPr>
          <w:rFonts w:cstheme="minorHAnsi"/>
        </w:rPr>
        <w:t xml:space="preserve">). </w:t>
      </w:r>
      <w:r w:rsidR="006E3497">
        <w:rPr>
          <w:rFonts w:cstheme="minorHAnsi"/>
        </w:rPr>
        <w:t xml:space="preserve">For Code Review, the number of modules reviewed. </w:t>
      </w:r>
      <w:proofErr w:type="gramStart"/>
      <w:r>
        <w:rPr>
          <w:rFonts w:cstheme="minorHAnsi"/>
        </w:rPr>
        <w:t>For test, the number of test cases.</w:t>
      </w:r>
      <w:proofErr w:type="gramEnd"/>
      <w:r w:rsidR="009F3FD5">
        <w:rPr>
          <w:rFonts w:cstheme="minorHAnsi"/>
        </w:rPr>
        <w:t xml:space="preserve"> </w:t>
      </w:r>
      <w:proofErr w:type="gramStart"/>
      <w:r w:rsidR="009F3FD5">
        <w:rPr>
          <w:rFonts w:cstheme="minorHAnsi"/>
        </w:rPr>
        <w:t>For Documentation, Number of Pages.</w:t>
      </w:r>
      <w:proofErr w:type="gramEnd"/>
    </w:p>
    <w:sectPr w:rsidR="006E3497" w:rsidRPr="0006246F" w:rsidSect="000932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8E5BE" w14:textId="77777777" w:rsidR="009F3FD5" w:rsidRDefault="009F3FD5" w:rsidP="00F8251E">
      <w:pPr>
        <w:spacing w:after="0" w:line="240" w:lineRule="auto"/>
      </w:pPr>
      <w:r>
        <w:separator/>
      </w:r>
    </w:p>
  </w:endnote>
  <w:endnote w:type="continuationSeparator" w:id="0">
    <w:p w14:paraId="5BA53C5A" w14:textId="77777777" w:rsidR="009F3FD5" w:rsidRDefault="009F3FD5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435A2" w14:textId="77777777" w:rsidR="009F3FD5" w:rsidRDefault="009F3F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6F462" w14:textId="77777777" w:rsidR="009F3FD5" w:rsidRDefault="009F3FD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E3E4B" w14:textId="77777777" w:rsidR="009F3FD5" w:rsidRDefault="009F3F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39EF1" w14:textId="77777777" w:rsidR="009F3FD5" w:rsidRDefault="009F3FD5" w:rsidP="00F8251E">
      <w:pPr>
        <w:spacing w:after="0" w:line="240" w:lineRule="auto"/>
      </w:pPr>
      <w:r>
        <w:separator/>
      </w:r>
    </w:p>
  </w:footnote>
  <w:footnote w:type="continuationSeparator" w:id="0">
    <w:p w14:paraId="4CB09F64" w14:textId="77777777" w:rsidR="009F3FD5" w:rsidRDefault="009F3FD5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278C" w14:textId="77777777" w:rsidR="009F3FD5" w:rsidRDefault="009F3F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382AC" w14:textId="77777777" w:rsidR="009F3FD5" w:rsidRPr="00F8251E" w:rsidRDefault="009F3FD5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 xml:space="preserve">CS325 Product Planning </w:t>
    </w:r>
    <w:r>
      <w:rPr>
        <w:rFonts w:asciiTheme="majorHAnsi" w:hAnsiTheme="majorHAnsi"/>
        <w:b/>
        <w:sz w:val="32"/>
      </w:rPr>
      <w:t>Sheet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55F28" w14:textId="77777777" w:rsidR="009F3FD5" w:rsidRDefault="009F3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06"/>
    <w:rsid w:val="000238DF"/>
    <w:rsid w:val="0004346A"/>
    <w:rsid w:val="0006246F"/>
    <w:rsid w:val="000777D6"/>
    <w:rsid w:val="00093263"/>
    <w:rsid w:val="000B2A28"/>
    <w:rsid w:val="001A0A16"/>
    <w:rsid w:val="001F6A37"/>
    <w:rsid w:val="002A4B8C"/>
    <w:rsid w:val="00325E86"/>
    <w:rsid w:val="003A5A2A"/>
    <w:rsid w:val="004D3623"/>
    <w:rsid w:val="005165C0"/>
    <w:rsid w:val="00550A06"/>
    <w:rsid w:val="005F0824"/>
    <w:rsid w:val="006542A5"/>
    <w:rsid w:val="00664DC3"/>
    <w:rsid w:val="00694BAA"/>
    <w:rsid w:val="006E3497"/>
    <w:rsid w:val="006F6AEA"/>
    <w:rsid w:val="00722D6A"/>
    <w:rsid w:val="00746EC0"/>
    <w:rsid w:val="0076085B"/>
    <w:rsid w:val="00834890"/>
    <w:rsid w:val="00835367"/>
    <w:rsid w:val="00882A33"/>
    <w:rsid w:val="00974A99"/>
    <w:rsid w:val="009D6593"/>
    <w:rsid w:val="009F3FD5"/>
    <w:rsid w:val="00A30AFE"/>
    <w:rsid w:val="00AB5F6B"/>
    <w:rsid w:val="00B62F60"/>
    <w:rsid w:val="00BC3DE5"/>
    <w:rsid w:val="00BD772B"/>
    <w:rsid w:val="00C575B4"/>
    <w:rsid w:val="00CC0DD5"/>
    <w:rsid w:val="00CC1A14"/>
    <w:rsid w:val="00CC6982"/>
    <w:rsid w:val="00DB7834"/>
    <w:rsid w:val="00DD7EED"/>
    <w:rsid w:val="00E24CC4"/>
    <w:rsid w:val="00E63D07"/>
    <w:rsid w:val="00E649C4"/>
    <w:rsid w:val="00F8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20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ndsey:Dropbox:CS325:TeamEcho:CS325%20Product%20Planning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CC7F7F495FC24987B87EF8E102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8683A-ED1D-AC4B-B639-F1C5B451E106}"/>
      </w:docPartPr>
      <w:docPartBody>
        <w:p w:rsidR="007330F6" w:rsidRDefault="007330F6">
          <w:pPr>
            <w:pStyle w:val="CBCC7F7F495FC24987B87EF8E1026238"/>
          </w:pPr>
          <w:r w:rsidRPr="007818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F6"/>
    <w:rsid w:val="007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0F6"/>
    <w:rPr>
      <w:color w:val="808080"/>
    </w:rPr>
  </w:style>
  <w:style w:type="paragraph" w:customStyle="1" w:styleId="CBCC7F7F495FC24987B87EF8E1026238">
    <w:name w:val="CBCC7F7F495FC24987B87EF8E1026238"/>
  </w:style>
  <w:style w:type="paragraph" w:customStyle="1" w:styleId="FB7CEF8DB9A9DB40B75CD50017ABFCD4">
    <w:name w:val="FB7CEF8DB9A9DB40B75CD50017ABFCD4"/>
  </w:style>
  <w:style w:type="paragraph" w:customStyle="1" w:styleId="8278BB7C03AC6846B4E1AD88E29AF8F4">
    <w:name w:val="8278BB7C03AC6846B4E1AD88E29AF8F4"/>
  </w:style>
  <w:style w:type="paragraph" w:customStyle="1" w:styleId="CE1B403EBF4B7E46BCA6F693BE7B6863">
    <w:name w:val="CE1B403EBF4B7E46BCA6F693BE7B6863"/>
  </w:style>
  <w:style w:type="paragraph" w:customStyle="1" w:styleId="1904A2E1C3A3F849ADCF299F08D860E1">
    <w:name w:val="1904A2E1C3A3F849ADCF299F08D860E1"/>
  </w:style>
  <w:style w:type="paragraph" w:customStyle="1" w:styleId="A3285A67FB427F4CB772DD4248FB51EA">
    <w:name w:val="A3285A67FB427F4CB772DD4248FB51EA"/>
  </w:style>
  <w:style w:type="paragraph" w:customStyle="1" w:styleId="EB8D1057BD52C3438D9B89D4E7E27449">
    <w:name w:val="EB8D1057BD52C3438D9B89D4E7E27449"/>
  </w:style>
  <w:style w:type="paragraph" w:customStyle="1" w:styleId="D79D54F9FCF94B47B92081C838A74C61">
    <w:name w:val="D79D54F9FCF94B47B92081C838A74C61"/>
  </w:style>
  <w:style w:type="paragraph" w:customStyle="1" w:styleId="E0EB4547D10D23408AEC588D45DD6DA0">
    <w:name w:val="E0EB4547D10D23408AEC588D45DD6DA0"/>
  </w:style>
  <w:style w:type="paragraph" w:customStyle="1" w:styleId="D9ECFCE1E116FA4A9695BB5D2F87A68A">
    <w:name w:val="D9ECFCE1E116FA4A9695BB5D2F87A68A"/>
  </w:style>
  <w:style w:type="paragraph" w:customStyle="1" w:styleId="08C8F431689BE14FBF2865BE321E3FA2">
    <w:name w:val="08C8F431689BE14FBF2865BE321E3FA2"/>
  </w:style>
  <w:style w:type="paragraph" w:customStyle="1" w:styleId="5C657F74CEFE474485B903E4D13952C1">
    <w:name w:val="5C657F74CEFE474485B903E4D13952C1"/>
  </w:style>
  <w:style w:type="paragraph" w:customStyle="1" w:styleId="A31D58020782524B89A69FFEC5414150">
    <w:name w:val="A31D58020782524B89A69FFEC5414150"/>
    <w:rsid w:val="007330F6"/>
  </w:style>
  <w:style w:type="paragraph" w:customStyle="1" w:styleId="149BE512A9227F49B3926A5CE019DFD8">
    <w:name w:val="149BE512A9227F49B3926A5CE019DFD8"/>
    <w:rsid w:val="007330F6"/>
  </w:style>
  <w:style w:type="paragraph" w:customStyle="1" w:styleId="03316E823F927846974ED2B492281A51">
    <w:name w:val="03316E823F927846974ED2B492281A51"/>
    <w:rsid w:val="007330F6"/>
  </w:style>
  <w:style w:type="paragraph" w:customStyle="1" w:styleId="A55C6DABF133E94BA964524E14D71CDA">
    <w:name w:val="A55C6DABF133E94BA964524E14D71CDA"/>
    <w:rsid w:val="007330F6"/>
  </w:style>
  <w:style w:type="paragraph" w:customStyle="1" w:styleId="633563CAB2BBA8419A77CE06891028F8">
    <w:name w:val="633563CAB2BBA8419A77CE06891028F8"/>
    <w:rsid w:val="007330F6"/>
  </w:style>
  <w:style w:type="paragraph" w:customStyle="1" w:styleId="F2967D481CAB0F47845E05E86A5AAE24">
    <w:name w:val="F2967D481CAB0F47845E05E86A5AAE24"/>
    <w:rsid w:val="007330F6"/>
  </w:style>
  <w:style w:type="paragraph" w:customStyle="1" w:styleId="7AD67F120FFDDC449AD1B088B27C7CA8">
    <w:name w:val="7AD67F120FFDDC449AD1B088B27C7CA8"/>
    <w:rsid w:val="007330F6"/>
  </w:style>
  <w:style w:type="paragraph" w:customStyle="1" w:styleId="DDD4C203A491B042982F55CD68007E54">
    <w:name w:val="DDD4C203A491B042982F55CD68007E54"/>
    <w:rsid w:val="007330F6"/>
  </w:style>
  <w:style w:type="paragraph" w:customStyle="1" w:styleId="30CD31B64127034F8DB6CD547F8CF4D1">
    <w:name w:val="30CD31B64127034F8DB6CD547F8CF4D1"/>
    <w:rsid w:val="007330F6"/>
  </w:style>
  <w:style w:type="paragraph" w:customStyle="1" w:styleId="ED6F18F9FA1B4F40A669AF9CCA705E39">
    <w:name w:val="ED6F18F9FA1B4F40A669AF9CCA705E39"/>
    <w:rsid w:val="007330F6"/>
  </w:style>
  <w:style w:type="paragraph" w:customStyle="1" w:styleId="0E49D1DC5DEACB4A99BE3DB945E9371E">
    <w:name w:val="0E49D1DC5DEACB4A99BE3DB945E9371E"/>
    <w:rsid w:val="007330F6"/>
  </w:style>
  <w:style w:type="paragraph" w:customStyle="1" w:styleId="65B2B16DBBE59342AC47FF3A80F251BD">
    <w:name w:val="65B2B16DBBE59342AC47FF3A80F251BD"/>
    <w:rsid w:val="007330F6"/>
  </w:style>
  <w:style w:type="paragraph" w:customStyle="1" w:styleId="0B19A001F51F3040860BAD273FF9F28B">
    <w:name w:val="0B19A001F51F3040860BAD273FF9F28B"/>
    <w:rsid w:val="007330F6"/>
  </w:style>
  <w:style w:type="paragraph" w:customStyle="1" w:styleId="7C2FBE17DCB4DA4B9A87506D347E7A38">
    <w:name w:val="7C2FBE17DCB4DA4B9A87506D347E7A38"/>
    <w:rsid w:val="007330F6"/>
  </w:style>
  <w:style w:type="paragraph" w:customStyle="1" w:styleId="597C5593E8155B4282903B1414C63929">
    <w:name w:val="597C5593E8155B4282903B1414C63929"/>
    <w:rsid w:val="007330F6"/>
  </w:style>
  <w:style w:type="paragraph" w:customStyle="1" w:styleId="13EEB375B2B91B4E9B6F87831D0EDCE6">
    <w:name w:val="13EEB375B2B91B4E9B6F87831D0EDCE6"/>
    <w:rsid w:val="007330F6"/>
  </w:style>
  <w:style w:type="paragraph" w:customStyle="1" w:styleId="2EE80A3EA795E345A94029BCFDB313DA">
    <w:name w:val="2EE80A3EA795E345A94029BCFDB313DA"/>
    <w:rsid w:val="007330F6"/>
  </w:style>
  <w:style w:type="paragraph" w:customStyle="1" w:styleId="276FD4727BA5544FA4DA684FDCD92186">
    <w:name w:val="276FD4727BA5544FA4DA684FDCD92186"/>
    <w:rsid w:val="007330F6"/>
  </w:style>
  <w:style w:type="paragraph" w:customStyle="1" w:styleId="CD234DAFA435834492BF48A97FF05B0A">
    <w:name w:val="CD234DAFA435834492BF48A97FF05B0A"/>
    <w:rsid w:val="007330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0F6"/>
    <w:rPr>
      <w:color w:val="808080"/>
    </w:rPr>
  </w:style>
  <w:style w:type="paragraph" w:customStyle="1" w:styleId="CBCC7F7F495FC24987B87EF8E1026238">
    <w:name w:val="CBCC7F7F495FC24987B87EF8E1026238"/>
  </w:style>
  <w:style w:type="paragraph" w:customStyle="1" w:styleId="FB7CEF8DB9A9DB40B75CD50017ABFCD4">
    <w:name w:val="FB7CEF8DB9A9DB40B75CD50017ABFCD4"/>
  </w:style>
  <w:style w:type="paragraph" w:customStyle="1" w:styleId="8278BB7C03AC6846B4E1AD88E29AF8F4">
    <w:name w:val="8278BB7C03AC6846B4E1AD88E29AF8F4"/>
  </w:style>
  <w:style w:type="paragraph" w:customStyle="1" w:styleId="CE1B403EBF4B7E46BCA6F693BE7B6863">
    <w:name w:val="CE1B403EBF4B7E46BCA6F693BE7B6863"/>
  </w:style>
  <w:style w:type="paragraph" w:customStyle="1" w:styleId="1904A2E1C3A3F849ADCF299F08D860E1">
    <w:name w:val="1904A2E1C3A3F849ADCF299F08D860E1"/>
  </w:style>
  <w:style w:type="paragraph" w:customStyle="1" w:styleId="A3285A67FB427F4CB772DD4248FB51EA">
    <w:name w:val="A3285A67FB427F4CB772DD4248FB51EA"/>
  </w:style>
  <w:style w:type="paragraph" w:customStyle="1" w:styleId="EB8D1057BD52C3438D9B89D4E7E27449">
    <w:name w:val="EB8D1057BD52C3438D9B89D4E7E27449"/>
  </w:style>
  <w:style w:type="paragraph" w:customStyle="1" w:styleId="D79D54F9FCF94B47B92081C838A74C61">
    <w:name w:val="D79D54F9FCF94B47B92081C838A74C61"/>
  </w:style>
  <w:style w:type="paragraph" w:customStyle="1" w:styleId="E0EB4547D10D23408AEC588D45DD6DA0">
    <w:name w:val="E0EB4547D10D23408AEC588D45DD6DA0"/>
  </w:style>
  <w:style w:type="paragraph" w:customStyle="1" w:styleId="D9ECFCE1E116FA4A9695BB5D2F87A68A">
    <w:name w:val="D9ECFCE1E116FA4A9695BB5D2F87A68A"/>
  </w:style>
  <w:style w:type="paragraph" w:customStyle="1" w:styleId="08C8F431689BE14FBF2865BE321E3FA2">
    <w:name w:val="08C8F431689BE14FBF2865BE321E3FA2"/>
  </w:style>
  <w:style w:type="paragraph" w:customStyle="1" w:styleId="5C657F74CEFE474485B903E4D13952C1">
    <w:name w:val="5C657F74CEFE474485B903E4D13952C1"/>
  </w:style>
  <w:style w:type="paragraph" w:customStyle="1" w:styleId="A31D58020782524B89A69FFEC5414150">
    <w:name w:val="A31D58020782524B89A69FFEC5414150"/>
    <w:rsid w:val="007330F6"/>
  </w:style>
  <w:style w:type="paragraph" w:customStyle="1" w:styleId="149BE512A9227F49B3926A5CE019DFD8">
    <w:name w:val="149BE512A9227F49B3926A5CE019DFD8"/>
    <w:rsid w:val="007330F6"/>
  </w:style>
  <w:style w:type="paragraph" w:customStyle="1" w:styleId="03316E823F927846974ED2B492281A51">
    <w:name w:val="03316E823F927846974ED2B492281A51"/>
    <w:rsid w:val="007330F6"/>
  </w:style>
  <w:style w:type="paragraph" w:customStyle="1" w:styleId="A55C6DABF133E94BA964524E14D71CDA">
    <w:name w:val="A55C6DABF133E94BA964524E14D71CDA"/>
    <w:rsid w:val="007330F6"/>
  </w:style>
  <w:style w:type="paragraph" w:customStyle="1" w:styleId="633563CAB2BBA8419A77CE06891028F8">
    <w:name w:val="633563CAB2BBA8419A77CE06891028F8"/>
    <w:rsid w:val="007330F6"/>
  </w:style>
  <w:style w:type="paragraph" w:customStyle="1" w:styleId="F2967D481CAB0F47845E05E86A5AAE24">
    <w:name w:val="F2967D481CAB0F47845E05E86A5AAE24"/>
    <w:rsid w:val="007330F6"/>
  </w:style>
  <w:style w:type="paragraph" w:customStyle="1" w:styleId="7AD67F120FFDDC449AD1B088B27C7CA8">
    <w:name w:val="7AD67F120FFDDC449AD1B088B27C7CA8"/>
    <w:rsid w:val="007330F6"/>
  </w:style>
  <w:style w:type="paragraph" w:customStyle="1" w:styleId="DDD4C203A491B042982F55CD68007E54">
    <w:name w:val="DDD4C203A491B042982F55CD68007E54"/>
    <w:rsid w:val="007330F6"/>
  </w:style>
  <w:style w:type="paragraph" w:customStyle="1" w:styleId="30CD31B64127034F8DB6CD547F8CF4D1">
    <w:name w:val="30CD31B64127034F8DB6CD547F8CF4D1"/>
    <w:rsid w:val="007330F6"/>
  </w:style>
  <w:style w:type="paragraph" w:customStyle="1" w:styleId="ED6F18F9FA1B4F40A669AF9CCA705E39">
    <w:name w:val="ED6F18F9FA1B4F40A669AF9CCA705E39"/>
    <w:rsid w:val="007330F6"/>
  </w:style>
  <w:style w:type="paragraph" w:customStyle="1" w:styleId="0E49D1DC5DEACB4A99BE3DB945E9371E">
    <w:name w:val="0E49D1DC5DEACB4A99BE3DB945E9371E"/>
    <w:rsid w:val="007330F6"/>
  </w:style>
  <w:style w:type="paragraph" w:customStyle="1" w:styleId="65B2B16DBBE59342AC47FF3A80F251BD">
    <w:name w:val="65B2B16DBBE59342AC47FF3A80F251BD"/>
    <w:rsid w:val="007330F6"/>
  </w:style>
  <w:style w:type="paragraph" w:customStyle="1" w:styleId="0B19A001F51F3040860BAD273FF9F28B">
    <w:name w:val="0B19A001F51F3040860BAD273FF9F28B"/>
    <w:rsid w:val="007330F6"/>
  </w:style>
  <w:style w:type="paragraph" w:customStyle="1" w:styleId="7C2FBE17DCB4DA4B9A87506D347E7A38">
    <w:name w:val="7C2FBE17DCB4DA4B9A87506D347E7A38"/>
    <w:rsid w:val="007330F6"/>
  </w:style>
  <w:style w:type="paragraph" w:customStyle="1" w:styleId="597C5593E8155B4282903B1414C63929">
    <w:name w:val="597C5593E8155B4282903B1414C63929"/>
    <w:rsid w:val="007330F6"/>
  </w:style>
  <w:style w:type="paragraph" w:customStyle="1" w:styleId="13EEB375B2B91B4E9B6F87831D0EDCE6">
    <w:name w:val="13EEB375B2B91B4E9B6F87831D0EDCE6"/>
    <w:rsid w:val="007330F6"/>
  </w:style>
  <w:style w:type="paragraph" w:customStyle="1" w:styleId="2EE80A3EA795E345A94029BCFDB313DA">
    <w:name w:val="2EE80A3EA795E345A94029BCFDB313DA"/>
    <w:rsid w:val="007330F6"/>
  </w:style>
  <w:style w:type="paragraph" w:customStyle="1" w:styleId="276FD4727BA5544FA4DA684FDCD92186">
    <w:name w:val="276FD4727BA5544FA4DA684FDCD92186"/>
    <w:rsid w:val="007330F6"/>
  </w:style>
  <w:style w:type="paragraph" w:customStyle="1" w:styleId="CD234DAFA435834492BF48A97FF05B0A">
    <w:name w:val="CD234DAFA435834492BF48A97FF05B0A"/>
    <w:rsid w:val="00733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73A03-54A6-074B-826A-00A21DE0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Product Planning Sheet.dotx</Template>
  <TotalTime>1</TotalTime>
  <Pages>1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Lindsey Shelton</dc:creator>
  <cp:lastModifiedBy>Lindsey Shelton</cp:lastModifiedBy>
  <cp:revision>2</cp:revision>
  <cp:lastPrinted>2012-12-09T22:06:00Z</cp:lastPrinted>
  <dcterms:created xsi:type="dcterms:W3CDTF">2012-12-09T22:07:00Z</dcterms:created>
  <dcterms:modified xsi:type="dcterms:W3CDTF">2012-12-09T22:07:00Z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