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3EE02" w14:textId="77777777" w:rsidR="00746EC0" w:rsidRDefault="00F8251E" w:rsidP="006E3497">
      <w:pPr>
        <w:tabs>
          <w:tab w:val="left" w:pos="6120"/>
        </w:tabs>
      </w:pPr>
      <w:bookmarkStart w:id="0" w:name="_GoBack"/>
      <w:bookmarkEnd w:id="0"/>
      <w:r>
        <w:t>Name:</w:t>
      </w:r>
      <w:r w:rsidRPr="00F8251E">
        <w:t xml:space="preserve"> </w:t>
      </w:r>
      <w:r w:rsidR="008D4D31">
        <w:rPr>
          <w:noProof/>
        </w:rPr>
        <w:t>Team Echo</w:t>
      </w:r>
      <w:r>
        <w:tab/>
        <w:t>Assignment</w:t>
      </w:r>
      <w:proofErr w:type="gramStart"/>
      <w:r>
        <w:t>:</w:t>
      </w:r>
      <w:r w:rsidR="00CC1A14">
        <w:t xml:space="preserve">  </w:t>
      </w:r>
      <w:r>
        <w:t xml:space="preserve"> </w:t>
      </w:r>
      <w:proofErr w:type="gramEnd"/>
      <w:sdt>
        <w:sdtPr>
          <w:id w:val="20069402"/>
          <w:placeholder>
            <w:docPart w:val="4F1FF8FB14643D409D6E359704F9736B"/>
          </w:placeholder>
          <w:comboBox>
            <w:listItem w:value="Choose an item."/>
            <w:listItem w:displayText="IP01" w:value="IP01"/>
            <w:listItem w:displayText="IP02" w:value="IP02"/>
            <w:listItem w:displayText="TP01" w:value="TP01"/>
            <w:listItem w:displayText="TP02" w:value="TP02"/>
            <w:listItem w:displayText="TP03" w:value="TP03"/>
            <w:listItem w:displayText="TP04" w:value="TP04"/>
          </w:comboBox>
        </w:sdtPr>
        <w:sdtEndPr/>
        <w:sdtContent>
          <w:r w:rsidR="008D4D31">
            <w:t>TP04</w:t>
          </w:r>
        </w:sdtContent>
      </w:sdt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738"/>
        <w:gridCol w:w="864"/>
        <w:gridCol w:w="864"/>
        <w:gridCol w:w="864"/>
        <w:gridCol w:w="5130"/>
        <w:gridCol w:w="1350"/>
      </w:tblGrid>
      <w:tr w:rsidR="00637A82" w:rsidRPr="002A4B8C" w14:paraId="2557FA03" w14:textId="77777777" w:rsidTr="00637A82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14:paraId="0EDEB43F" w14:textId="77777777" w:rsidR="00637A82" w:rsidRPr="000777D6" w:rsidRDefault="00637A82" w:rsidP="00E1241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14:paraId="10B58F7C" w14:textId="77777777"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204E3D2C" w14:textId="77777777"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14:paraId="748D9281" w14:textId="77777777"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763A50AD" w14:textId="77777777"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14:paraId="3635F9C1" w14:textId="77777777"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4FBB3329" w14:textId="77777777"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5BA681C3" w14:textId="77777777"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14:paraId="1DCCF5D3" w14:textId="77777777"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</w:t>
            </w:r>
            <w:proofErr w:type="gramStart"/>
            <w:r w:rsidRPr="000777D6">
              <w:rPr>
                <w:b/>
                <w:sz w:val="20"/>
              </w:rPr>
              <w:t>min</w:t>
            </w:r>
            <w:proofErr w:type="gramEnd"/>
            <w:r w:rsidRPr="000777D6">
              <w:rPr>
                <w:b/>
                <w:sz w:val="20"/>
              </w:rPr>
              <w:t>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14:paraId="5AFF6D47" w14:textId="77777777"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14101D87" w14:textId="77777777" w:rsidR="00637A82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14:paraId="49498AA0" w14:textId="77777777" w:rsidR="00637A82" w:rsidRPr="000777D6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637A82" w14:paraId="315C55D9" w14:textId="77777777" w:rsidTr="00637A82">
        <w:trPr>
          <w:trHeight w:val="720"/>
        </w:trPr>
        <w:sdt>
          <w:sdtPr>
            <w:rPr>
              <w:sz w:val="20"/>
            </w:rPr>
            <w:id w:val="39803630"/>
            <w:placeholder>
              <w:docPart w:val="6FB7C11DA729A14D9941F35692300432"/>
            </w:placeholder>
            <w:date w:fullDate="2012-11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3B1F0F6B" w14:textId="2D5C25DA" w:rsidR="00637A82" w:rsidRDefault="00B213D6" w:rsidP="00B213D6">
                <w:pPr>
                  <w:tabs>
                    <w:tab w:val="left" w:pos="5400"/>
                  </w:tabs>
                  <w:jc w:val="center"/>
                </w:pPr>
                <w:r>
                  <w:rPr>
                    <w:sz w:val="20"/>
                  </w:rPr>
                  <w:t>11/15/12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19F5CE8" w14:textId="494D9A04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14:paraId="49BBEC60" w14:textId="0D09C141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16:46</w:t>
            </w:r>
          </w:p>
        </w:tc>
        <w:tc>
          <w:tcPr>
            <w:tcW w:w="864" w:type="dxa"/>
            <w:vAlign w:val="center"/>
          </w:tcPr>
          <w:p w14:paraId="4967EC47" w14:textId="4A479967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17:03</w:t>
            </w:r>
          </w:p>
        </w:tc>
        <w:tc>
          <w:tcPr>
            <w:tcW w:w="864" w:type="dxa"/>
            <w:vAlign w:val="center"/>
          </w:tcPr>
          <w:p w14:paraId="32E02B9F" w14:textId="637CA1AD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17</w:t>
            </w:r>
          </w:p>
        </w:tc>
        <w:tc>
          <w:tcPr>
            <w:tcW w:w="5130" w:type="dxa"/>
          </w:tcPr>
          <w:p w14:paraId="5CF645B5" w14:textId="5E2118D4" w:rsidR="00637A82" w:rsidRDefault="00380EBA" w:rsidP="00CC1A14">
            <w:pPr>
              <w:tabs>
                <w:tab w:val="left" w:pos="5400"/>
              </w:tabs>
            </w:pPr>
            <w:r>
              <w:t>Team Meeting 1: Discuss Plans for Implementation during Thanksgiving Break</w:t>
            </w:r>
            <w:r w:rsidR="0007342D">
              <w:t>, Assigned Tasks.</w:t>
            </w:r>
          </w:p>
        </w:tc>
        <w:tc>
          <w:tcPr>
            <w:tcW w:w="1350" w:type="dxa"/>
            <w:vAlign w:val="center"/>
          </w:tcPr>
          <w:p w14:paraId="6EDD0D83" w14:textId="72535DCF" w:rsidR="00637A82" w:rsidRDefault="00380EBA" w:rsidP="00637A82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>
              <w:fldChar w:fldCharType="end"/>
            </w:r>
            <w:bookmarkEnd w:id="1"/>
          </w:p>
        </w:tc>
      </w:tr>
      <w:tr w:rsidR="00637A82" w14:paraId="0E6A945D" w14:textId="77777777" w:rsidTr="00637A82">
        <w:trPr>
          <w:trHeight w:val="720"/>
        </w:trPr>
        <w:sdt>
          <w:sdtPr>
            <w:rPr>
              <w:sz w:val="20"/>
            </w:rPr>
            <w:id w:val="39803808"/>
            <w:placeholder>
              <w:docPart w:val="030FA7BFEEAE9F40A0CA031921B6C1D2"/>
            </w:placeholder>
            <w:date w:fullDate="2012-11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3E563807" w14:textId="1575EBBB" w:rsidR="00637A82" w:rsidRDefault="00B213D6" w:rsidP="00E12415">
                <w:pPr>
                  <w:jc w:val="center"/>
                </w:pPr>
                <w:r>
                  <w:rPr>
                    <w:sz w:val="20"/>
                  </w:rPr>
                  <w:t>11/17/12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0CB0485A" w14:textId="60B1D8B8" w:rsidR="00637A82" w:rsidRDefault="00F8764C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61D45612" w14:textId="3F5355D2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10:17</w:t>
            </w:r>
          </w:p>
        </w:tc>
        <w:tc>
          <w:tcPr>
            <w:tcW w:w="864" w:type="dxa"/>
            <w:vAlign w:val="center"/>
          </w:tcPr>
          <w:p w14:paraId="29F6E547" w14:textId="7B10294F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13:10</w:t>
            </w:r>
          </w:p>
        </w:tc>
        <w:tc>
          <w:tcPr>
            <w:tcW w:w="864" w:type="dxa"/>
            <w:vAlign w:val="center"/>
          </w:tcPr>
          <w:p w14:paraId="7FC6AE7B" w14:textId="360DBB9A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173</w:t>
            </w:r>
          </w:p>
        </w:tc>
        <w:tc>
          <w:tcPr>
            <w:tcW w:w="5130" w:type="dxa"/>
          </w:tcPr>
          <w:p w14:paraId="04208EC9" w14:textId="623FE025" w:rsidR="00637A82" w:rsidRDefault="00DD79E4" w:rsidP="00CC1A14">
            <w:pPr>
              <w:tabs>
                <w:tab w:val="left" w:pos="5400"/>
              </w:tabs>
            </w:pPr>
            <w:r>
              <w:t>Brian:</w:t>
            </w:r>
            <w:r w:rsidR="00E977C5">
              <w:t xml:space="preserve"> Started working on Implementing Code Using PDLs</w:t>
            </w:r>
          </w:p>
        </w:tc>
        <w:tc>
          <w:tcPr>
            <w:tcW w:w="1350" w:type="dxa"/>
            <w:vAlign w:val="center"/>
          </w:tcPr>
          <w:p w14:paraId="70127049" w14:textId="7D8E972E" w:rsidR="00637A82" w:rsidRDefault="000D1E16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20462DFB" w14:textId="77777777" w:rsidTr="00637A82">
        <w:trPr>
          <w:trHeight w:val="720"/>
        </w:trPr>
        <w:tc>
          <w:tcPr>
            <w:tcW w:w="1278" w:type="dxa"/>
            <w:vAlign w:val="center"/>
          </w:tcPr>
          <w:p w14:paraId="29CA605F" w14:textId="0809AB2B" w:rsidR="00637A82" w:rsidRDefault="00B213D6" w:rsidP="00E12415">
            <w:pPr>
              <w:jc w:val="center"/>
            </w:pPr>
            <w:r>
              <w:rPr>
                <w:sz w:val="20"/>
              </w:rPr>
              <w:t>11/17/12</w:t>
            </w:r>
          </w:p>
        </w:tc>
        <w:tc>
          <w:tcPr>
            <w:tcW w:w="738" w:type="dxa"/>
            <w:vAlign w:val="center"/>
          </w:tcPr>
          <w:p w14:paraId="53DFD2E9" w14:textId="0A8663DD" w:rsidR="00637A82" w:rsidRDefault="00F8764C" w:rsidP="000777D6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4CAB098A" w14:textId="47E2DF2F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13:10</w:t>
            </w:r>
          </w:p>
        </w:tc>
        <w:tc>
          <w:tcPr>
            <w:tcW w:w="864" w:type="dxa"/>
            <w:vAlign w:val="center"/>
          </w:tcPr>
          <w:p w14:paraId="5899C541" w14:textId="6598D88D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13:35</w:t>
            </w:r>
          </w:p>
        </w:tc>
        <w:tc>
          <w:tcPr>
            <w:tcW w:w="864" w:type="dxa"/>
            <w:vAlign w:val="center"/>
          </w:tcPr>
          <w:p w14:paraId="1E312B74" w14:textId="33B88831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25</w:t>
            </w:r>
          </w:p>
        </w:tc>
        <w:tc>
          <w:tcPr>
            <w:tcW w:w="5130" w:type="dxa"/>
          </w:tcPr>
          <w:p w14:paraId="5F5CB6A3" w14:textId="4786D2FE" w:rsidR="00637A82" w:rsidRDefault="00E977C5" w:rsidP="00CC1A14">
            <w:pPr>
              <w:tabs>
                <w:tab w:val="left" w:pos="5400"/>
              </w:tabs>
            </w:pPr>
            <w:r>
              <w:t>Brian: Individual Code Review</w:t>
            </w:r>
          </w:p>
        </w:tc>
        <w:tc>
          <w:tcPr>
            <w:tcW w:w="1350" w:type="dxa"/>
            <w:vAlign w:val="center"/>
          </w:tcPr>
          <w:p w14:paraId="02D77F95" w14:textId="2748741E" w:rsidR="00637A82" w:rsidRDefault="000D1E16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65382C39" w14:textId="77777777" w:rsidTr="00637A82">
        <w:trPr>
          <w:trHeight w:val="720"/>
        </w:trPr>
        <w:sdt>
          <w:sdtPr>
            <w:rPr>
              <w:sz w:val="20"/>
            </w:rPr>
            <w:id w:val="39803800"/>
            <w:placeholder>
              <w:docPart w:val="F83A449AE4F0764F954446E213DC9C12"/>
            </w:placeholder>
            <w:date w:fullDate="2012-11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3F5EA82A" w14:textId="50F47DC5" w:rsidR="00637A82" w:rsidRDefault="00B213D6" w:rsidP="00B213D6">
                <w:pPr>
                  <w:jc w:val="center"/>
                </w:pPr>
                <w:r>
                  <w:rPr>
                    <w:sz w:val="20"/>
                  </w:rPr>
                  <w:t>11/17/12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2D6623A8" w14:textId="439D7460" w:rsidR="00637A82" w:rsidRDefault="00F8764C" w:rsidP="000777D6">
            <w:pPr>
              <w:tabs>
                <w:tab w:val="left" w:pos="5400"/>
              </w:tabs>
              <w:jc w:val="center"/>
            </w:pPr>
            <w:r>
              <w:t>02</w:t>
            </w:r>
          </w:p>
        </w:tc>
        <w:tc>
          <w:tcPr>
            <w:tcW w:w="864" w:type="dxa"/>
            <w:vAlign w:val="center"/>
          </w:tcPr>
          <w:p w14:paraId="4272BA0D" w14:textId="411A599B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20:00</w:t>
            </w:r>
          </w:p>
        </w:tc>
        <w:tc>
          <w:tcPr>
            <w:tcW w:w="864" w:type="dxa"/>
            <w:vAlign w:val="center"/>
          </w:tcPr>
          <w:p w14:paraId="46584C47" w14:textId="2AEC5418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20:30</w:t>
            </w:r>
          </w:p>
        </w:tc>
        <w:tc>
          <w:tcPr>
            <w:tcW w:w="864" w:type="dxa"/>
            <w:vAlign w:val="center"/>
          </w:tcPr>
          <w:p w14:paraId="44732B8A" w14:textId="2E0E2C69" w:rsidR="00637A82" w:rsidRDefault="00585BD3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5130" w:type="dxa"/>
          </w:tcPr>
          <w:p w14:paraId="115A2E9E" w14:textId="1E9A5BEC" w:rsidR="00637A82" w:rsidRDefault="00585BD3" w:rsidP="00CC1A14">
            <w:pPr>
              <w:tabs>
                <w:tab w:val="left" w:pos="5400"/>
              </w:tabs>
            </w:pPr>
            <w:r>
              <w:t>Lindsey: Started sketching out GUI Ideas</w:t>
            </w:r>
          </w:p>
        </w:tc>
        <w:tc>
          <w:tcPr>
            <w:tcW w:w="1350" w:type="dxa"/>
            <w:vAlign w:val="center"/>
          </w:tcPr>
          <w:p w14:paraId="4BBB22F0" w14:textId="20A112DE" w:rsidR="00637A82" w:rsidRDefault="000D1E16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4EE91897" w14:textId="77777777" w:rsidTr="00637A82">
        <w:trPr>
          <w:trHeight w:val="720"/>
        </w:trPr>
        <w:sdt>
          <w:sdtPr>
            <w:rPr>
              <w:sz w:val="20"/>
            </w:rPr>
            <w:id w:val="39803801"/>
            <w:placeholder>
              <w:docPart w:val="31AEA4A4372ABC47B3B888ECF15326D4"/>
            </w:placeholder>
            <w:date w:fullDate="2012-11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37057B25" w14:textId="17EE030A" w:rsidR="00637A82" w:rsidRDefault="00B213D6" w:rsidP="00B213D6">
                <w:pPr>
                  <w:jc w:val="center"/>
                </w:pPr>
                <w:r>
                  <w:rPr>
                    <w:sz w:val="20"/>
                  </w:rPr>
                  <w:t>11/18/12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68521E9E" w14:textId="22F24713" w:rsidR="00637A82" w:rsidRDefault="00F8764C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316D8DFB" w14:textId="4762ECD1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13:20</w:t>
            </w:r>
          </w:p>
        </w:tc>
        <w:tc>
          <w:tcPr>
            <w:tcW w:w="864" w:type="dxa"/>
            <w:vAlign w:val="center"/>
          </w:tcPr>
          <w:p w14:paraId="52ECB651" w14:textId="3923EE6F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15:10</w:t>
            </w:r>
          </w:p>
        </w:tc>
        <w:tc>
          <w:tcPr>
            <w:tcW w:w="864" w:type="dxa"/>
            <w:vAlign w:val="center"/>
          </w:tcPr>
          <w:p w14:paraId="5E1B1CFD" w14:textId="709CCAB2" w:rsidR="00637A82" w:rsidRDefault="00AE7CD9" w:rsidP="000777D6">
            <w:pPr>
              <w:tabs>
                <w:tab w:val="left" w:pos="5400"/>
              </w:tabs>
              <w:jc w:val="center"/>
            </w:pPr>
            <w:r>
              <w:t>110</w:t>
            </w:r>
          </w:p>
        </w:tc>
        <w:tc>
          <w:tcPr>
            <w:tcW w:w="5130" w:type="dxa"/>
          </w:tcPr>
          <w:p w14:paraId="5133EE66" w14:textId="22C533B2" w:rsidR="00637A82" w:rsidRDefault="00585BD3" w:rsidP="00CC1A14">
            <w:pPr>
              <w:tabs>
                <w:tab w:val="left" w:pos="5400"/>
              </w:tabs>
            </w:pPr>
            <w:r>
              <w:t>Brian: Continued Code Implementation</w:t>
            </w:r>
          </w:p>
        </w:tc>
        <w:tc>
          <w:tcPr>
            <w:tcW w:w="1350" w:type="dxa"/>
            <w:vAlign w:val="center"/>
          </w:tcPr>
          <w:p w14:paraId="504DACC0" w14:textId="10E61FE6" w:rsidR="00637A82" w:rsidRDefault="00585BD3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4FE79E7A" w14:textId="77777777" w:rsidTr="00637A82">
        <w:trPr>
          <w:trHeight w:val="720"/>
        </w:trPr>
        <w:sdt>
          <w:sdtPr>
            <w:rPr>
              <w:sz w:val="20"/>
            </w:rPr>
            <w:id w:val="39803802"/>
            <w:placeholder>
              <w:docPart w:val="A57AB5CFAC6DA44D8B6F14412BE6E10A"/>
            </w:placeholder>
            <w:date w:fullDate="2012-11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5F6146B3" w14:textId="4DC57919" w:rsidR="00637A82" w:rsidRDefault="00B213D6" w:rsidP="00B213D6">
                <w:pPr>
                  <w:jc w:val="center"/>
                </w:pPr>
                <w:r>
                  <w:rPr>
                    <w:sz w:val="20"/>
                  </w:rPr>
                  <w:t>11/18/12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1E225CF" w14:textId="60FB477C" w:rsidR="00637A82" w:rsidRDefault="00F8764C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4BD13570" w14:textId="5D05C479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16:00</w:t>
            </w:r>
          </w:p>
        </w:tc>
        <w:tc>
          <w:tcPr>
            <w:tcW w:w="864" w:type="dxa"/>
            <w:vAlign w:val="center"/>
          </w:tcPr>
          <w:p w14:paraId="33FBEF37" w14:textId="414F418E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18:00</w:t>
            </w:r>
          </w:p>
        </w:tc>
        <w:tc>
          <w:tcPr>
            <w:tcW w:w="864" w:type="dxa"/>
            <w:vAlign w:val="center"/>
          </w:tcPr>
          <w:p w14:paraId="6314EF8A" w14:textId="1892B822" w:rsidR="00637A82" w:rsidRDefault="004D518C" w:rsidP="000777D6">
            <w:pPr>
              <w:tabs>
                <w:tab w:val="left" w:pos="5400"/>
              </w:tabs>
              <w:jc w:val="center"/>
            </w:pPr>
            <w:r>
              <w:t>120</w:t>
            </w:r>
          </w:p>
        </w:tc>
        <w:tc>
          <w:tcPr>
            <w:tcW w:w="5130" w:type="dxa"/>
          </w:tcPr>
          <w:p w14:paraId="353663D0" w14:textId="025CE7AB" w:rsidR="00637A82" w:rsidRDefault="00585BD3" w:rsidP="00CC1A14">
            <w:pPr>
              <w:tabs>
                <w:tab w:val="left" w:pos="5400"/>
              </w:tabs>
            </w:pPr>
            <w:r>
              <w:t>Brian: Continued Code Implementation</w:t>
            </w:r>
          </w:p>
        </w:tc>
        <w:tc>
          <w:tcPr>
            <w:tcW w:w="1350" w:type="dxa"/>
            <w:vAlign w:val="center"/>
          </w:tcPr>
          <w:p w14:paraId="02A004DF" w14:textId="379452C7" w:rsidR="00637A82" w:rsidRDefault="00585BD3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B213D6" w14:paraId="7657E940" w14:textId="77777777" w:rsidTr="00637A82">
        <w:trPr>
          <w:trHeight w:val="720"/>
        </w:trPr>
        <w:tc>
          <w:tcPr>
            <w:tcW w:w="1278" w:type="dxa"/>
            <w:vAlign w:val="center"/>
          </w:tcPr>
          <w:p w14:paraId="71D2C001" w14:textId="636005AC" w:rsidR="00B213D6" w:rsidRDefault="00B213D6" w:rsidP="00B213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11/18/12</w:t>
            </w:r>
          </w:p>
        </w:tc>
        <w:tc>
          <w:tcPr>
            <w:tcW w:w="738" w:type="dxa"/>
            <w:vAlign w:val="center"/>
          </w:tcPr>
          <w:p w14:paraId="3D1CCC57" w14:textId="33114DE4" w:rsidR="00B213D6" w:rsidRDefault="00F8764C" w:rsidP="000777D6">
            <w:pPr>
              <w:tabs>
                <w:tab w:val="left" w:pos="5400"/>
              </w:tabs>
              <w:jc w:val="center"/>
            </w:pPr>
            <w:r>
              <w:t>05</w:t>
            </w:r>
          </w:p>
        </w:tc>
        <w:tc>
          <w:tcPr>
            <w:tcW w:w="864" w:type="dxa"/>
            <w:vAlign w:val="center"/>
          </w:tcPr>
          <w:p w14:paraId="14D807B1" w14:textId="7D18ED21" w:rsidR="00B213D6" w:rsidRDefault="00B656C6" w:rsidP="000777D6">
            <w:pPr>
              <w:tabs>
                <w:tab w:val="left" w:pos="5400"/>
              </w:tabs>
              <w:jc w:val="center"/>
            </w:pPr>
            <w:r>
              <w:t>18:00</w:t>
            </w:r>
          </w:p>
        </w:tc>
        <w:tc>
          <w:tcPr>
            <w:tcW w:w="864" w:type="dxa"/>
            <w:vAlign w:val="center"/>
          </w:tcPr>
          <w:p w14:paraId="3EABBBDC" w14:textId="404E184E" w:rsidR="00B213D6" w:rsidRDefault="00B656C6" w:rsidP="000777D6">
            <w:pPr>
              <w:tabs>
                <w:tab w:val="left" w:pos="5400"/>
              </w:tabs>
              <w:jc w:val="center"/>
            </w:pPr>
            <w:r>
              <w:t>18:02</w:t>
            </w:r>
          </w:p>
        </w:tc>
        <w:tc>
          <w:tcPr>
            <w:tcW w:w="864" w:type="dxa"/>
            <w:vAlign w:val="center"/>
          </w:tcPr>
          <w:p w14:paraId="5D52C75A" w14:textId="0F0731FE" w:rsidR="00B213D6" w:rsidRDefault="00B656C6" w:rsidP="000777D6">
            <w:pPr>
              <w:tabs>
                <w:tab w:val="left" w:pos="5400"/>
              </w:tabs>
              <w:jc w:val="center"/>
            </w:pPr>
            <w:r>
              <w:t>2</w:t>
            </w:r>
          </w:p>
        </w:tc>
        <w:tc>
          <w:tcPr>
            <w:tcW w:w="5130" w:type="dxa"/>
          </w:tcPr>
          <w:p w14:paraId="4BB6BF21" w14:textId="75C69536" w:rsidR="00B213D6" w:rsidRDefault="00B213D6" w:rsidP="00CC1A14">
            <w:pPr>
              <w:tabs>
                <w:tab w:val="left" w:pos="5400"/>
              </w:tabs>
            </w:pPr>
            <w:r>
              <w:t>Brian: Compiled Code</w:t>
            </w:r>
          </w:p>
        </w:tc>
        <w:tc>
          <w:tcPr>
            <w:tcW w:w="1350" w:type="dxa"/>
            <w:vAlign w:val="center"/>
          </w:tcPr>
          <w:p w14:paraId="3CCF435C" w14:textId="5DFA38C0" w:rsidR="00B213D6" w:rsidRDefault="00B213D6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B213D6" w14:paraId="1D96FEDF" w14:textId="77777777" w:rsidTr="00637A82">
        <w:trPr>
          <w:trHeight w:val="720"/>
        </w:trPr>
        <w:tc>
          <w:tcPr>
            <w:tcW w:w="1278" w:type="dxa"/>
            <w:vAlign w:val="center"/>
          </w:tcPr>
          <w:p w14:paraId="7337CAEF" w14:textId="2FC4D49B" w:rsidR="00B213D6" w:rsidRDefault="00B213D6" w:rsidP="00B213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11/18/20</w:t>
            </w:r>
          </w:p>
        </w:tc>
        <w:tc>
          <w:tcPr>
            <w:tcW w:w="738" w:type="dxa"/>
            <w:vAlign w:val="center"/>
          </w:tcPr>
          <w:p w14:paraId="3E7136EC" w14:textId="39E5EB9C" w:rsidR="00B213D6" w:rsidRDefault="00F8764C" w:rsidP="000777D6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1854DE91" w14:textId="2215A5F5" w:rsidR="00B213D6" w:rsidRDefault="00B656C6" w:rsidP="000777D6">
            <w:pPr>
              <w:tabs>
                <w:tab w:val="left" w:pos="5400"/>
              </w:tabs>
              <w:jc w:val="center"/>
            </w:pPr>
            <w:r>
              <w:t>18:02</w:t>
            </w:r>
          </w:p>
        </w:tc>
        <w:tc>
          <w:tcPr>
            <w:tcW w:w="864" w:type="dxa"/>
            <w:vAlign w:val="center"/>
          </w:tcPr>
          <w:p w14:paraId="0AEB2A8F" w14:textId="338C62D3" w:rsidR="00B213D6" w:rsidRDefault="00B656C6" w:rsidP="000777D6">
            <w:pPr>
              <w:tabs>
                <w:tab w:val="left" w:pos="5400"/>
              </w:tabs>
              <w:jc w:val="center"/>
            </w:pPr>
            <w:r>
              <w:t>18:30</w:t>
            </w:r>
          </w:p>
        </w:tc>
        <w:tc>
          <w:tcPr>
            <w:tcW w:w="864" w:type="dxa"/>
            <w:vAlign w:val="center"/>
          </w:tcPr>
          <w:p w14:paraId="7ACC672B" w14:textId="6CFAD0DF" w:rsidR="00B213D6" w:rsidRDefault="00B656C6" w:rsidP="000777D6">
            <w:pPr>
              <w:tabs>
                <w:tab w:val="left" w:pos="5400"/>
              </w:tabs>
              <w:jc w:val="center"/>
            </w:pPr>
            <w:r>
              <w:t>28</w:t>
            </w:r>
          </w:p>
        </w:tc>
        <w:tc>
          <w:tcPr>
            <w:tcW w:w="5130" w:type="dxa"/>
          </w:tcPr>
          <w:p w14:paraId="0E9ED7CE" w14:textId="44BC6649" w:rsidR="00B213D6" w:rsidRDefault="00B213D6" w:rsidP="00CC1A14">
            <w:pPr>
              <w:tabs>
                <w:tab w:val="left" w:pos="5400"/>
              </w:tabs>
            </w:pPr>
            <w:r>
              <w:t>Brian: Individual Code Review</w:t>
            </w:r>
          </w:p>
        </w:tc>
        <w:tc>
          <w:tcPr>
            <w:tcW w:w="1350" w:type="dxa"/>
            <w:vAlign w:val="center"/>
          </w:tcPr>
          <w:p w14:paraId="7EC9C4FC" w14:textId="5A8B5EE8" w:rsidR="00B213D6" w:rsidRDefault="00B213D6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B213D6" w14:paraId="45E876E5" w14:textId="77777777" w:rsidTr="00637A82">
        <w:trPr>
          <w:trHeight w:val="720"/>
        </w:trPr>
        <w:tc>
          <w:tcPr>
            <w:tcW w:w="1278" w:type="dxa"/>
            <w:vAlign w:val="center"/>
          </w:tcPr>
          <w:p w14:paraId="4F765968" w14:textId="21C61680" w:rsidR="00B213D6" w:rsidRDefault="00B213D6" w:rsidP="00B213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11/18/20</w:t>
            </w:r>
          </w:p>
        </w:tc>
        <w:tc>
          <w:tcPr>
            <w:tcW w:w="738" w:type="dxa"/>
            <w:vAlign w:val="center"/>
          </w:tcPr>
          <w:p w14:paraId="0A50CA05" w14:textId="448C99F6" w:rsidR="00B213D6" w:rsidRDefault="00F8764C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5862D01F" w14:textId="2BB802AF" w:rsidR="00B213D6" w:rsidRDefault="00B656C6" w:rsidP="000777D6">
            <w:pPr>
              <w:tabs>
                <w:tab w:val="left" w:pos="5400"/>
              </w:tabs>
              <w:jc w:val="center"/>
            </w:pPr>
            <w:r>
              <w:t>18:34</w:t>
            </w:r>
          </w:p>
        </w:tc>
        <w:tc>
          <w:tcPr>
            <w:tcW w:w="864" w:type="dxa"/>
            <w:vAlign w:val="center"/>
          </w:tcPr>
          <w:p w14:paraId="61D718D7" w14:textId="4D4BB8BC" w:rsidR="00B213D6" w:rsidRDefault="00B656C6" w:rsidP="000777D6">
            <w:pPr>
              <w:tabs>
                <w:tab w:val="left" w:pos="5400"/>
              </w:tabs>
              <w:jc w:val="center"/>
            </w:pPr>
            <w:r>
              <w:t>19:15</w:t>
            </w:r>
          </w:p>
        </w:tc>
        <w:tc>
          <w:tcPr>
            <w:tcW w:w="864" w:type="dxa"/>
            <w:vAlign w:val="center"/>
          </w:tcPr>
          <w:p w14:paraId="13E0D94F" w14:textId="6D2BED46" w:rsidR="00B213D6" w:rsidRDefault="00B656C6" w:rsidP="000777D6">
            <w:pPr>
              <w:tabs>
                <w:tab w:val="left" w:pos="5400"/>
              </w:tabs>
              <w:jc w:val="center"/>
            </w:pPr>
            <w:r>
              <w:t>41</w:t>
            </w:r>
          </w:p>
        </w:tc>
        <w:tc>
          <w:tcPr>
            <w:tcW w:w="5130" w:type="dxa"/>
          </w:tcPr>
          <w:p w14:paraId="33FD6013" w14:textId="022601EB" w:rsidR="00B213D6" w:rsidRDefault="00B213D6" w:rsidP="00CC1A14">
            <w:pPr>
              <w:tabs>
                <w:tab w:val="left" w:pos="5400"/>
              </w:tabs>
            </w:pPr>
            <w:r>
              <w:t>Brian: Continued Code Implementation</w:t>
            </w:r>
          </w:p>
        </w:tc>
        <w:tc>
          <w:tcPr>
            <w:tcW w:w="1350" w:type="dxa"/>
            <w:vAlign w:val="center"/>
          </w:tcPr>
          <w:p w14:paraId="1A5B9178" w14:textId="303FFC7D" w:rsidR="00B213D6" w:rsidRDefault="00B213D6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7D470C83" w14:textId="77777777" w:rsidTr="00637A82">
        <w:trPr>
          <w:trHeight w:val="720"/>
        </w:trPr>
        <w:sdt>
          <w:sdtPr>
            <w:rPr>
              <w:sz w:val="20"/>
            </w:rPr>
            <w:id w:val="39803803"/>
            <w:placeholder>
              <w:docPart w:val="0E6E6CA980FF274C99AE520928F65802"/>
            </w:placeholder>
            <w:date w:fullDate="2012-1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03B78265" w14:textId="4CD9CD81" w:rsidR="00637A82" w:rsidRDefault="00B213D6" w:rsidP="00B213D6">
                <w:pPr>
                  <w:jc w:val="center"/>
                </w:pPr>
                <w:r>
                  <w:rPr>
                    <w:sz w:val="20"/>
                  </w:rPr>
                  <w:t>11/19/12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2121F87" w14:textId="693F0E37" w:rsidR="00637A82" w:rsidRDefault="00F8764C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14:paraId="7C5058C7" w14:textId="493A96C8" w:rsidR="00637A82" w:rsidRDefault="00B656C6" w:rsidP="000777D6">
            <w:pPr>
              <w:tabs>
                <w:tab w:val="left" w:pos="5400"/>
              </w:tabs>
              <w:jc w:val="center"/>
            </w:pPr>
            <w:r>
              <w:t>15:40</w:t>
            </w:r>
          </w:p>
        </w:tc>
        <w:tc>
          <w:tcPr>
            <w:tcW w:w="864" w:type="dxa"/>
            <w:vAlign w:val="center"/>
          </w:tcPr>
          <w:p w14:paraId="316AC939" w14:textId="67B75656" w:rsidR="00637A82" w:rsidRDefault="00B656C6" w:rsidP="000777D6">
            <w:pPr>
              <w:tabs>
                <w:tab w:val="left" w:pos="5400"/>
              </w:tabs>
              <w:jc w:val="center"/>
            </w:pPr>
            <w:r>
              <w:t>15:54</w:t>
            </w:r>
          </w:p>
        </w:tc>
        <w:tc>
          <w:tcPr>
            <w:tcW w:w="864" w:type="dxa"/>
            <w:vAlign w:val="center"/>
          </w:tcPr>
          <w:p w14:paraId="68B65E28" w14:textId="7F781FB8" w:rsidR="00637A82" w:rsidRDefault="00B656C6" w:rsidP="000777D6">
            <w:pPr>
              <w:tabs>
                <w:tab w:val="left" w:pos="5400"/>
              </w:tabs>
              <w:jc w:val="center"/>
            </w:pPr>
            <w:r>
              <w:t>14</w:t>
            </w:r>
          </w:p>
        </w:tc>
        <w:tc>
          <w:tcPr>
            <w:tcW w:w="5130" w:type="dxa"/>
          </w:tcPr>
          <w:p w14:paraId="37470531" w14:textId="405427BA" w:rsidR="00637A82" w:rsidRDefault="00585BD3" w:rsidP="00CC1A14">
            <w:pPr>
              <w:tabs>
                <w:tab w:val="left" w:pos="5400"/>
              </w:tabs>
            </w:pPr>
            <w:r>
              <w:t>Team Meeting 2: This was a Brief Team Meeting (At Internship) so few notes taken. Discussed Progress/Plans</w:t>
            </w:r>
          </w:p>
        </w:tc>
        <w:tc>
          <w:tcPr>
            <w:tcW w:w="1350" w:type="dxa"/>
            <w:vAlign w:val="center"/>
          </w:tcPr>
          <w:p w14:paraId="3A9EE86A" w14:textId="67F099F9" w:rsidR="00637A82" w:rsidRDefault="00585BD3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4B3F80B8" w14:textId="77777777" w:rsidTr="00637A82">
        <w:trPr>
          <w:trHeight w:val="720"/>
        </w:trPr>
        <w:sdt>
          <w:sdtPr>
            <w:rPr>
              <w:sz w:val="20"/>
            </w:rPr>
            <w:id w:val="39803804"/>
            <w:placeholder>
              <w:docPart w:val="575F8E53929AAE46AD9A615B69D120E1"/>
            </w:placeholder>
            <w:date w:fullDate="2012-11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29B7EDE9" w14:textId="5620D25E" w:rsidR="00637A82" w:rsidRDefault="00B213D6" w:rsidP="00B213D6">
                <w:pPr>
                  <w:jc w:val="center"/>
                </w:pPr>
                <w:r>
                  <w:rPr>
                    <w:sz w:val="20"/>
                  </w:rPr>
                  <w:t>11/20/12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78BC6C48" w14:textId="77777777" w:rsidR="00F8764C" w:rsidRDefault="00F8764C" w:rsidP="000777D6">
            <w:pPr>
              <w:tabs>
                <w:tab w:val="left" w:pos="5400"/>
              </w:tabs>
              <w:jc w:val="center"/>
            </w:pPr>
            <w:r>
              <w:t>02/</w:t>
            </w:r>
          </w:p>
          <w:p w14:paraId="102EC1EA" w14:textId="7573743C" w:rsidR="00637A82" w:rsidRDefault="00F8764C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6CD1DF4F" w14:textId="3E65C710" w:rsidR="00637A82" w:rsidRDefault="00B656C6" w:rsidP="000777D6">
            <w:pPr>
              <w:tabs>
                <w:tab w:val="left" w:pos="5400"/>
              </w:tabs>
              <w:jc w:val="center"/>
            </w:pPr>
            <w:r>
              <w:t>18:15</w:t>
            </w:r>
          </w:p>
        </w:tc>
        <w:tc>
          <w:tcPr>
            <w:tcW w:w="864" w:type="dxa"/>
            <w:vAlign w:val="center"/>
          </w:tcPr>
          <w:p w14:paraId="4A70C778" w14:textId="619275F8" w:rsidR="00637A82" w:rsidRDefault="00B656C6" w:rsidP="000777D6">
            <w:pPr>
              <w:tabs>
                <w:tab w:val="left" w:pos="5400"/>
              </w:tabs>
              <w:jc w:val="center"/>
            </w:pPr>
            <w:r>
              <w:t>19:30</w:t>
            </w:r>
          </w:p>
        </w:tc>
        <w:tc>
          <w:tcPr>
            <w:tcW w:w="864" w:type="dxa"/>
            <w:vAlign w:val="center"/>
          </w:tcPr>
          <w:p w14:paraId="63A1247A" w14:textId="4AC49E09" w:rsidR="00637A82" w:rsidRDefault="00B656C6" w:rsidP="000777D6">
            <w:pPr>
              <w:tabs>
                <w:tab w:val="left" w:pos="5400"/>
              </w:tabs>
              <w:jc w:val="center"/>
            </w:pPr>
            <w:r>
              <w:t>45</w:t>
            </w:r>
          </w:p>
        </w:tc>
        <w:tc>
          <w:tcPr>
            <w:tcW w:w="5130" w:type="dxa"/>
          </w:tcPr>
          <w:p w14:paraId="38014D03" w14:textId="7784DB1D" w:rsidR="00637A82" w:rsidRDefault="00585BD3" w:rsidP="00CC1A14">
            <w:pPr>
              <w:tabs>
                <w:tab w:val="left" w:pos="5400"/>
              </w:tabs>
            </w:pPr>
            <w:r>
              <w:t>Lindsey: Started GUI Implementation Design in Java</w:t>
            </w:r>
          </w:p>
        </w:tc>
        <w:tc>
          <w:tcPr>
            <w:tcW w:w="1350" w:type="dxa"/>
            <w:vAlign w:val="center"/>
          </w:tcPr>
          <w:p w14:paraId="24F44D20" w14:textId="1BC297DE" w:rsidR="00637A82" w:rsidRDefault="00585BD3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2DB14EE6" w14:textId="77777777" w:rsidTr="00DD79E4">
        <w:trPr>
          <w:trHeight w:val="720"/>
        </w:trPr>
        <w:sdt>
          <w:sdtPr>
            <w:rPr>
              <w:sz w:val="20"/>
            </w:rPr>
            <w:id w:val="39804248"/>
            <w:placeholder>
              <w:docPart w:val="E18CC31F8FECB748A483CB08567AA4ED"/>
            </w:placeholder>
            <w:date w:fullDate="2012-11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5E39E03E" w14:textId="6F92FFFD" w:rsidR="00637A82" w:rsidRDefault="00B213D6" w:rsidP="00B213D6">
                <w:pPr>
                  <w:jc w:val="center"/>
                </w:pPr>
                <w:r>
                  <w:rPr>
                    <w:sz w:val="20"/>
                  </w:rPr>
                  <w:t>11/24/12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6D5C9CB6" w14:textId="3C7012F5" w:rsidR="00637A82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14F4EB6E" w14:textId="73EF8B2B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16:20</w:t>
            </w:r>
          </w:p>
        </w:tc>
        <w:tc>
          <w:tcPr>
            <w:tcW w:w="864" w:type="dxa"/>
            <w:vAlign w:val="center"/>
          </w:tcPr>
          <w:p w14:paraId="12F89170" w14:textId="47BAF0E6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18:00</w:t>
            </w:r>
          </w:p>
        </w:tc>
        <w:tc>
          <w:tcPr>
            <w:tcW w:w="864" w:type="dxa"/>
            <w:vAlign w:val="center"/>
          </w:tcPr>
          <w:p w14:paraId="64F02B2F" w14:textId="69B88031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100</w:t>
            </w:r>
          </w:p>
        </w:tc>
        <w:tc>
          <w:tcPr>
            <w:tcW w:w="5130" w:type="dxa"/>
          </w:tcPr>
          <w:p w14:paraId="6CB59E6F" w14:textId="5BC92D08" w:rsidR="00637A82" w:rsidRDefault="00B213D6" w:rsidP="00DD79E4">
            <w:pPr>
              <w:tabs>
                <w:tab w:val="left" w:pos="5400"/>
              </w:tabs>
            </w:pPr>
            <w:r>
              <w:t>Brendan: Started Code Implementation</w:t>
            </w:r>
          </w:p>
        </w:tc>
        <w:tc>
          <w:tcPr>
            <w:tcW w:w="1350" w:type="dxa"/>
            <w:vAlign w:val="center"/>
          </w:tcPr>
          <w:p w14:paraId="0E8C0BE7" w14:textId="15BB0941" w:rsidR="00637A82" w:rsidRDefault="00585BD3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7ED16915" w14:textId="77777777" w:rsidTr="00DD79E4">
        <w:trPr>
          <w:trHeight w:val="720"/>
        </w:trPr>
        <w:sdt>
          <w:sdtPr>
            <w:rPr>
              <w:sz w:val="20"/>
            </w:rPr>
            <w:id w:val="39804249"/>
            <w:placeholder>
              <w:docPart w:val="57B507D7159EE9478D0EADFA5F37B433"/>
            </w:placeholder>
            <w:date w:fullDate="2012-11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062C86F4" w14:textId="48ACEE23" w:rsidR="00637A82" w:rsidRDefault="00DA0205" w:rsidP="000475E0">
                <w:pPr>
                  <w:jc w:val="center"/>
                </w:pPr>
                <w:r>
                  <w:rPr>
                    <w:sz w:val="20"/>
                  </w:rPr>
                  <w:t>11/24/2012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7541F75C" w14:textId="392E333A" w:rsidR="00637A82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7EBB7184" w14:textId="661AD36E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20:00</w:t>
            </w:r>
          </w:p>
        </w:tc>
        <w:tc>
          <w:tcPr>
            <w:tcW w:w="864" w:type="dxa"/>
            <w:vAlign w:val="center"/>
          </w:tcPr>
          <w:p w14:paraId="77FEC0C6" w14:textId="2E2E17ED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22:20</w:t>
            </w:r>
          </w:p>
        </w:tc>
        <w:tc>
          <w:tcPr>
            <w:tcW w:w="864" w:type="dxa"/>
            <w:vAlign w:val="center"/>
          </w:tcPr>
          <w:p w14:paraId="03365475" w14:textId="3958A754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140</w:t>
            </w:r>
          </w:p>
        </w:tc>
        <w:tc>
          <w:tcPr>
            <w:tcW w:w="5130" w:type="dxa"/>
          </w:tcPr>
          <w:p w14:paraId="5652CEF7" w14:textId="4B6FD6EB" w:rsidR="00637A82" w:rsidRDefault="00B213D6" w:rsidP="00DD79E4">
            <w:pPr>
              <w:tabs>
                <w:tab w:val="left" w:pos="5400"/>
              </w:tabs>
            </w:pPr>
            <w:r>
              <w:t>Brendan: Continued Code Implementation</w:t>
            </w:r>
          </w:p>
        </w:tc>
        <w:tc>
          <w:tcPr>
            <w:tcW w:w="1350" w:type="dxa"/>
            <w:vAlign w:val="center"/>
          </w:tcPr>
          <w:p w14:paraId="41DAB7FE" w14:textId="42219843" w:rsidR="00637A82" w:rsidRDefault="00585BD3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0D71271B" w14:textId="77777777" w:rsidTr="00DD79E4">
        <w:trPr>
          <w:trHeight w:val="720"/>
        </w:trPr>
        <w:sdt>
          <w:sdtPr>
            <w:rPr>
              <w:sz w:val="20"/>
            </w:rPr>
            <w:id w:val="39804251"/>
            <w:placeholder>
              <w:docPart w:val="4DAB7EA1E4D2EF4CA02F116A031B00DE"/>
            </w:placeholder>
            <w:date w:fullDate="2012-11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42B9345A" w14:textId="3C11E6CB" w:rsidR="00637A82" w:rsidRDefault="00DA0205" w:rsidP="000475E0">
                <w:pPr>
                  <w:jc w:val="center"/>
                </w:pPr>
                <w:r>
                  <w:rPr>
                    <w:sz w:val="20"/>
                  </w:rPr>
                  <w:t>11/24/2012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561A45EC" w14:textId="7C8EDBE6" w:rsidR="00637A82" w:rsidRDefault="00F8764C" w:rsidP="00DD79E4">
            <w:pPr>
              <w:tabs>
                <w:tab w:val="left" w:pos="5400"/>
              </w:tabs>
              <w:jc w:val="center"/>
            </w:pPr>
            <w:r>
              <w:t>05</w:t>
            </w:r>
          </w:p>
        </w:tc>
        <w:tc>
          <w:tcPr>
            <w:tcW w:w="864" w:type="dxa"/>
            <w:vAlign w:val="center"/>
          </w:tcPr>
          <w:p w14:paraId="48F957C9" w14:textId="19181F41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22:20</w:t>
            </w:r>
          </w:p>
        </w:tc>
        <w:tc>
          <w:tcPr>
            <w:tcW w:w="864" w:type="dxa"/>
            <w:vAlign w:val="center"/>
          </w:tcPr>
          <w:p w14:paraId="20A986D3" w14:textId="4D73BD01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22:25</w:t>
            </w:r>
          </w:p>
        </w:tc>
        <w:tc>
          <w:tcPr>
            <w:tcW w:w="864" w:type="dxa"/>
            <w:vAlign w:val="center"/>
          </w:tcPr>
          <w:p w14:paraId="22A60719" w14:textId="6C26B8A3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5</w:t>
            </w:r>
          </w:p>
        </w:tc>
        <w:tc>
          <w:tcPr>
            <w:tcW w:w="5130" w:type="dxa"/>
          </w:tcPr>
          <w:p w14:paraId="566B17A2" w14:textId="1C94DF52" w:rsidR="00637A82" w:rsidRDefault="00B213D6" w:rsidP="00DD79E4">
            <w:pPr>
              <w:tabs>
                <w:tab w:val="left" w:pos="5400"/>
              </w:tabs>
            </w:pPr>
            <w:r>
              <w:t>Brendan: Compiled</w:t>
            </w:r>
          </w:p>
        </w:tc>
        <w:tc>
          <w:tcPr>
            <w:tcW w:w="1350" w:type="dxa"/>
            <w:vAlign w:val="center"/>
          </w:tcPr>
          <w:p w14:paraId="65767B9D" w14:textId="1DACAFA7" w:rsidR="00637A82" w:rsidRDefault="00585BD3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1D9190CF" w14:textId="77777777" w:rsidTr="00DD79E4">
        <w:trPr>
          <w:trHeight w:val="720"/>
        </w:trPr>
        <w:sdt>
          <w:sdtPr>
            <w:rPr>
              <w:sz w:val="20"/>
            </w:rPr>
            <w:id w:val="39804252"/>
            <w:placeholder>
              <w:docPart w:val="E49C59CB660C6D41A659A7DCB54159E8"/>
            </w:placeholder>
            <w:date w:fullDate="2012-11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48F5EDF5" w14:textId="232C87CC" w:rsidR="00637A82" w:rsidRDefault="00DA0205" w:rsidP="000475E0">
                <w:pPr>
                  <w:jc w:val="center"/>
                </w:pPr>
                <w:r>
                  <w:rPr>
                    <w:sz w:val="20"/>
                  </w:rPr>
                  <w:t>11/24/2012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1DB69DDB" w14:textId="0F96FB99" w:rsidR="00637A82" w:rsidRDefault="00F8764C" w:rsidP="00DD79E4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01D2A9D6" w14:textId="248626EC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22:25</w:t>
            </w:r>
          </w:p>
        </w:tc>
        <w:tc>
          <w:tcPr>
            <w:tcW w:w="864" w:type="dxa"/>
            <w:vAlign w:val="center"/>
          </w:tcPr>
          <w:p w14:paraId="09CA30F7" w14:textId="4990002E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22:50</w:t>
            </w:r>
          </w:p>
        </w:tc>
        <w:tc>
          <w:tcPr>
            <w:tcW w:w="864" w:type="dxa"/>
            <w:vAlign w:val="center"/>
          </w:tcPr>
          <w:p w14:paraId="2CC52C61" w14:textId="3463B363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25</w:t>
            </w:r>
          </w:p>
        </w:tc>
        <w:tc>
          <w:tcPr>
            <w:tcW w:w="5130" w:type="dxa"/>
          </w:tcPr>
          <w:p w14:paraId="23445BFF" w14:textId="3D90D340" w:rsidR="00637A82" w:rsidRDefault="00B213D6" w:rsidP="00DD79E4">
            <w:pPr>
              <w:tabs>
                <w:tab w:val="left" w:pos="5400"/>
              </w:tabs>
            </w:pPr>
            <w:r>
              <w:t>Brendan: Individual Code Review</w:t>
            </w:r>
          </w:p>
        </w:tc>
        <w:tc>
          <w:tcPr>
            <w:tcW w:w="1350" w:type="dxa"/>
            <w:vAlign w:val="center"/>
          </w:tcPr>
          <w:p w14:paraId="108A1D45" w14:textId="17160421" w:rsidR="00637A82" w:rsidRDefault="00424EDE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14:paraId="6EC377A7" w14:textId="77777777" w:rsidTr="00637A82">
        <w:trPr>
          <w:trHeight w:val="720"/>
        </w:trPr>
        <w:sdt>
          <w:sdtPr>
            <w:rPr>
              <w:sz w:val="20"/>
            </w:rPr>
            <w:id w:val="39803805"/>
            <w:placeholder>
              <w:docPart w:val="8A7A0E2D7DBF454CBA31410925A6276B"/>
            </w:placeholder>
            <w:date w:fullDate="2012-11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46D21E3" w14:textId="6410B1F5" w:rsidR="00637A82" w:rsidRDefault="00DA0205" w:rsidP="000475E0">
                <w:pPr>
                  <w:jc w:val="center"/>
                </w:pPr>
                <w:r>
                  <w:rPr>
                    <w:sz w:val="20"/>
                  </w:rPr>
                  <w:t>11/24/2012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19B9EB01" w14:textId="2E3EC592" w:rsidR="00637A82" w:rsidRDefault="00F8764C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0C794608" w14:textId="6FE5AC29" w:rsidR="00637A82" w:rsidRDefault="00B656C6" w:rsidP="000777D6">
            <w:pPr>
              <w:tabs>
                <w:tab w:val="left" w:pos="5400"/>
              </w:tabs>
              <w:jc w:val="center"/>
            </w:pPr>
            <w:r>
              <w:t>23:15</w:t>
            </w:r>
          </w:p>
        </w:tc>
        <w:tc>
          <w:tcPr>
            <w:tcW w:w="864" w:type="dxa"/>
            <w:vAlign w:val="center"/>
          </w:tcPr>
          <w:p w14:paraId="23804B05" w14:textId="7BF040D4" w:rsidR="00637A82" w:rsidRDefault="00B656C6" w:rsidP="000777D6">
            <w:pPr>
              <w:tabs>
                <w:tab w:val="left" w:pos="5400"/>
              </w:tabs>
              <w:jc w:val="center"/>
            </w:pPr>
            <w:r>
              <w:t>23:45</w:t>
            </w:r>
          </w:p>
        </w:tc>
        <w:tc>
          <w:tcPr>
            <w:tcW w:w="864" w:type="dxa"/>
            <w:vAlign w:val="center"/>
          </w:tcPr>
          <w:p w14:paraId="0BCAB571" w14:textId="4AF3F87B" w:rsidR="00637A82" w:rsidRDefault="00B656C6" w:rsidP="000777D6">
            <w:pPr>
              <w:tabs>
                <w:tab w:val="left" w:pos="5400"/>
              </w:tabs>
              <w:jc w:val="center"/>
            </w:pPr>
            <w:r>
              <w:t>90</w:t>
            </w:r>
          </w:p>
        </w:tc>
        <w:tc>
          <w:tcPr>
            <w:tcW w:w="5130" w:type="dxa"/>
          </w:tcPr>
          <w:p w14:paraId="7A9F737C" w14:textId="65CEE210" w:rsidR="00637A82" w:rsidRDefault="00B213D6" w:rsidP="000475E0">
            <w:pPr>
              <w:tabs>
                <w:tab w:val="left" w:pos="5400"/>
              </w:tabs>
            </w:pPr>
            <w:r>
              <w:t>B</w:t>
            </w:r>
            <w:r w:rsidR="000475E0">
              <w:t>rendan:</w:t>
            </w:r>
            <w:r>
              <w:t xml:space="preserve"> Continued Code Implementation</w:t>
            </w:r>
          </w:p>
        </w:tc>
        <w:tc>
          <w:tcPr>
            <w:tcW w:w="1350" w:type="dxa"/>
            <w:vAlign w:val="center"/>
          </w:tcPr>
          <w:p w14:paraId="521E482B" w14:textId="3FA23D6C" w:rsidR="00637A82" w:rsidRDefault="00424EDE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14:paraId="3C0B37A4" w14:textId="77777777" w:rsidR="00CC1A14" w:rsidRPr="0076085B" w:rsidRDefault="00CC1A14" w:rsidP="0076085B">
      <w:pPr>
        <w:tabs>
          <w:tab w:val="left" w:pos="5400"/>
        </w:tabs>
        <w:spacing w:after="0"/>
        <w:rPr>
          <w:sz w:val="16"/>
        </w:rPr>
      </w:pPr>
    </w:p>
    <w:p w14:paraId="15625F22" w14:textId="77777777" w:rsidR="006E3497" w:rsidRDefault="00637A82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*Task ID values refer back to those used in the Product Planning Sheet for the corresponding assignment</w:t>
      </w:r>
      <w:r w:rsidR="00093263">
        <w:rPr>
          <w:rFonts w:cstheme="minorHAnsi"/>
        </w:rPr>
        <w:t>.</w:t>
      </w:r>
    </w:p>
    <w:p w14:paraId="79E84994" w14:textId="77777777" w:rsidR="00637A82" w:rsidRDefault="00637A82">
      <w:pPr>
        <w:tabs>
          <w:tab w:val="left" w:pos="5400"/>
        </w:tabs>
        <w:rPr>
          <w:rFonts w:cstheme="minorHAnsi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738"/>
        <w:gridCol w:w="864"/>
        <w:gridCol w:w="864"/>
        <w:gridCol w:w="864"/>
        <w:gridCol w:w="5130"/>
        <w:gridCol w:w="1350"/>
      </w:tblGrid>
      <w:tr w:rsidR="00637A82" w:rsidRPr="002A4B8C" w14:paraId="4F14FD7F" w14:textId="77777777" w:rsidTr="00DD79E4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14:paraId="5F5BB5BD" w14:textId="77777777" w:rsidR="00637A82" w:rsidRPr="000777D6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14:paraId="5C5800FB" w14:textId="77777777" w:rsidR="00637A82" w:rsidRPr="000777D6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372A778C" w14:textId="77777777" w:rsidR="00637A82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14:paraId="733911F2" w14:textId="77777777" w:rsidR="00637A82" w:rsidRPr="000777D6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6F7253D1" w14:textId="77777777" w:rsidR="00637A82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14:paraId="10067024" w14:textId="77777777" w:rsidR="00637A82" w:rsidRPr="000777D6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6208C841" w14:textId="77777777" w:rsidR="00637A82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05F741C7" w14:textId="77777777" w:rsidR="00637A82" w:rsidRPr="000777D6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14:paraId="79A332CD" w14:textId="77777777" w:rsidR="00637A82" w:rsidRPr="000777D6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</w:t>
            </w:r>
            <w:proofErr w:type="gramStart"/>
            <w:r w:rsidRPr="000777D6">
              <w:rPr>
                <w:b/>
                <w:sz w:val="20"/>
              </w:rPr>
              <w:t>min</w:t>
            </w:r>
            <w:proofErr w:type="gramEnd"/>
            <w:r w:rsidRPr="000777D6">
              <w:rPr>
                <w:b/>
                <w:sz w:val="20"/>
              </w:rPr>
              <w:t>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14:paraId="04E0D591" w14:textId="77777777" w:rsidR="00637A82" w:rsidRPr="000777D6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406DCF27" w14:textId="77777777" w:rsidR="00637A82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14:paraId="4FB0DCD7" w14:textId="77777777" w:rsidR="00637A82" w:rsidRPr="000777D6" w:rsidRDefault="00637A82" w:rsidP="00DD79E4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637A82" w14:paraId="2DDD89BE" w14:textId="77777777" w:rsidTr="00DD79E4">
        <w:trPr>
          <w:trHeight w:val="720"/>
        </w:trPr>
        <w:tc>
          <w:tcPr>
            <w:tcW w:w="1278" w:type="dxa"/>
            <w:vAlign w:val="center"/>
          </w:tcPr>
          <w:p w14:paraId="734DBF5C" w14:textId="061CA281" w:rsidR="00637A82" w:rsidRDefault="000475E0" w:rsidP="000475E0">
            <w:pPr>
              <w:tabs>
                <w:tab w:val="left" w:pos="5400"/>
              </w:tabs>
              <w:jc w:val="center"/>
            </w:pPr>
            <w:r>
              <w:t>11/24/12</w:t>
            </w:r>
          </w:p>
        </w:tc>
        <w:tc>
          <w:tcPr>
            <w:tcW w:w="738" w:type="dxa"/>
            <w:vAlign w:val="center"/>
          </w:tcPr>
          <w:p w14:paraId="08B31E8B" w14:textId="0EB623FA" w:rsidR="00637A82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5AA7602F" w14:textId="0C905D14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23:55</w:t>
            </w:r>
          </w:p>
        </w:tc>
        <w:tc>
          <w:tcPr>
            <w:tcW w:w="864" w:type="dxa"/>
            <w:vAlign w:val="center"/>
          </w:tcPr>
          <w:p w14:paraId="6221D2EC" w14:textId="194F8C4E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00:12</w:t>
            </w:r>
          </w:p>
        </w:tc>
        <w:tc>
          <w:tcPr>
            <w:tcW w:w="864" w:type="dxa"/>
            <w:vAlign w:val="center"/>
          </w:tcPr>
          <w:p w14:paraId="46A59E7F" w14:textId="1BC63D1E" w:rsidR="00637A82" w:rsidRDefault="00B656C6" w:rsidP="00DD79E4">
            <w:pPr>
              <w:tabs>
                <w:tab w:val="left" w:pos="5400"/>
              </w:tabs>
              <w:jc w:val="center"/>
            </w:pPr>
            <w:r>
              <w:t>17</w:t>
            </w:r>
          </w:p>
        </w:tc>
        <w:tc>
          <w:tcPr>
            <w:tcW w:w="5130" w:type="dxa"/>
          </w:tcPr>
          <w:p w14:paraId="5ABE4427" w14:textId="1D50B57B" w:rsidR="00637A82" w:rsidRDefault="000475E0" w:rsidP="00DD79E4">
            <w:pPr>
              <w:tabs>
                <w:tab w:val="left" w:pos="5400"/>
              </w:tabs>
            </w:pPr>
            <w:r>
              <w:t>Brendan: Continued Code Implementation</w:t>
            </w:r>
          </w:p>
        </w:tc>
        <w:tc>
          <w:tcPr>
            <w:tcW w:w="1350" w:type="dxa"/>
            <w:vAlign w:val="center"/>
          </w:tcPr>
          <w:p w14:paraId="50497A16" w14:textId="3D97DD96" w:rsidR="00637A82" w:rsidRDefault="000475E0" w:rsidP="00DD79E4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198C69EF" w14:textId="77777777" w:rsidTr="00DD79E4">
        <w:trPr>
          <w:trHeight w:val="720"/>
        </w:trPr>
        <w:sdt>
          <w:sdtPr>
            <w:rPr>
              <w:sz w:val="20"/>
            </w:rPr>
            <w:id w:val="39804257"/>
            <w:placeholder>
              <w:docPart w:val="89CB440E0B62194B9CDD57A073375312"/>
            </w:placeholder>
            <w:date w:fullDate="2012-11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56868893" w14:textId="78424EA3" w:rsidR="000475E0" w:rsidRDefault="00DA0205" w:rsidP="000475E0">
                <w:pPr>
                  <w:tabs>
                    <w:tab w:val="left" w:pos="5400"/>
                  </w:tabs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11/25/2012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677761D2" w14:textId="77777777" w:rsidR="00F8764C" w:rsidRDefault="00F8764C" w:rsidP="00DD79E4">
            <w:pPr>
              <w:tabs>
                <w:tab w:val="left" w:pos="5400"/>
              </w:tabs>
              <w:jc w:val="center"/>
            </w:pPr>
            <w:r>
              <w:t>02/</w:t>
            </w:r>
          </w:p>
          <w:p w14:paraId="02324F51" w14:textId="36027A0E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5F1976B8" w14:textId="1F2364E4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10:20</w:t>
            </w:r>
          </w:p>
        </w:tc>
        <w:tc>
          <w:tcPr>
            <w:tcW w:w="864" w:type="dxa"/>
            <w:vAlign w:val="center"/>
          </w:tcPr>
          <w:p w14:paraId="6EEC55B2" w14:textId="2BE25320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11:40</w:t>
            </w:r>
          </w:p>
        </w:tc>
        <w:tc>
          <w:tcPr>
            <w:tcW w:w="864" w:type="dxa"/>
            <w:vAlign w:val="center"/>
          </w:tcPr>
          <w:p w14:paraId="7BA0913C" w14:textId="249BB35D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80</w:t>
            </w:r>
          </w:p>
        </w:tc>
        <w:tc>
          <w:tcPr>
            <w:tcW w:w="5130" w:type="dxa"/>
          </w:tcPr>
          <w:p w14:paraId="59F0A980" w14:textId="16E2109B" w:rsidR="000475E0" w:rsidRDefault="000475E0" w:rsidP="00DD79E4">
            <w:pPr>
              <w:tabs>
                <w:tab w:val="left" w:pos="5400"/>
              </w:tabs>
            </w:pPr>
            <w:r>
              <w:t>Lindsey: Continued GUI Design</w:t>
            </w:r>
          </w:p>
        </w:tc>
        <w:tc>
          <w:tcPr>
            <w:tcW w:w="1350" w:type="dxa"/>
            <w:vAlign w:val="center"/>
          </w:tcPr>
          <w:p w14:paraId="00A37356" w14:textId="79A3D768" w:rsidR="000475E0" w:rsidRDefault="000475E0" w:rsidP="00DD79E4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4B6BCFBA" w14:textId="77777777" w:rsidTr="00DD79E4">
        <w:trPr>
          <w:trHeight w:val="720"/>
        </w:trPr>
        <w:sdt>
          <w:sdtPr>
            <w:rPr>
              <w:sz w:val="20"/>
            </w:rPr>
            <w:id w:val="-34267909"/>
            <w:placeholder>
              <w:docPart w:val="3856959592DFCA4EAC92E109DDE5E727"/>
            </w:placeholder>
            <w:date w:fullDate="2012-11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759BEA1" w14:textId="69F0B44A" w:rsidR="000475E0" w:rsidRDefault="00DA0205" w:rsidP="000475E0">
                <w:pPr>
                  <w:tabs>
                    <w:tab w:val="left" w:pos="5400"/>
                  </w:tabs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11/25/2012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52417684" w14:textId="77777777" w:rsidR="00F8764C" w:rsidRDefault="00F8764C" w:rsidP="00DD79E4">
            <w:pPr>
              <w:tabs>
                <w:tab w:val="left" w:pos="5400"/>
              </w:tabs>
              <w:jc w:val="center"/>
            </w:pPr>
            <w:r>
              <w:t>02/</w:t>
            </w:r>
          </w:p>
          <w:p w14:paraId="48F32857" w14:textId="181136FE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335F6334" w14:textId="043CCE3B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14:00</w:t>
            </w:r>
          </w:p>
        </w:tc>
        <w:tc>
          <w:tcPr>
            <w:tcW w:w="864" w:type="dxa"/>
            <w:vAlign w:val="center"/>
          </w:tcPr>
          <w:p w14:paraId="6D6D944F" w14:textId="1DD01584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15:45</w:t>
            </w:r>
          </w:p>
        </w:tc>
        <w:tc>
          <w:tcPr>
            <w:tcW w:w="864" w:type="dxa"/>
            <w:vAlign w:val="center"/>
          </w:tcPr>
          <w:p w14:paraId="1FDF9369" w14:textId="52D63C33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105</w:t>
            </w:r>
          </w:p>
        </w:tc>
        <w:tc>
          <w:tcPr>
            <w:tcW w:w="5130" w:type="dxa"/>
          </w:tcPr>
          <w:p w14:paraId="5F26EE99" w14:textId="2A4E6FE3" w:rsidR="000475E0" w:rsidRDefault="000475E0" w:rsidP="00DD79E4">
            <w:pPr>
              <w:tabs>
                <w:tab w:val="left" w:pos="5400"/>
              </w:tabs>
            </w:pPr>
            <w:r>
              <w:t>Lindsey: Continued GUI Design</w:t>
            </w:r>
          </w:p>
        </w:tc>
        <w:tc>
          <w:tcPr>
            <w:tcW w:w="1350" w:type="dxa"/>
            <w:vAlign w:val="center"/>
          </w:tcPr>
          <w:p w14:paraId="739C3A0C" w14:textId="1E271BE0" w:rsidR="000475E0" w:rsidRDefault="000475E0" w:rsidP="00DD79E4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0516E1D1" w14:textId="77777777" w:rsidTr="00DD79E4">
        <w:trPr>
          <w:trHeight w:val="720"/>
        </w:trPr>
        <w:tc>
          <w:tcPr>
            <w:tcW w:w="1278" w:type="dxa"/>
            <w:vAlign w:val="center"/>
          </w:tcPr>
          <w:p w14:paraId="491E7CEF" w14:textId="346C748E" w:rsidR="000475E0" w:rsidRDefault="000475E0" w:rsidP="00DD79E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11/25/12</w:t>
            </w:r>
          </w:p>
        </w:tc>
        <w:tc>
          <w:tcPr>
            <w:tcW w:w="738" w:type="dxa"/>
            <w:vAlign w:val="center"/>
          </w:tcPr>
          <w:p w14:paraId="3FC033D1" w14:textId="77777777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02/</w:t>
            </w:r>
          </w:p>
          <w:p w14:paraId="31ABA894" w14:textId="09BC5427" w:rsidR="00F8764C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216F01BF" w14:textId="7FD042CC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17:05</w:t>
            </w:r>
          </w:p>
        </w:tc>
        <w:tc>
          <w:tcPr>
            <w:tcW w:w="864" w:type="dxa"/>
            <w:vAlign w:val="center"/>
          </w:tcPr>
          <w:p w14:paraId="3AA2B6E8" w14:textId="739F76E1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18:10</w:t>
            </w:r>
          </w:p>
        </w:tc>
        <w:tc>
          <w:tcPr>
            <w:tcW w:w="864" w:type="dxa"/>
            <w:vAlign w:val="center"/>
          </w:tcPr>
          <w:p w14:paraId="0F4FB6CE" w14:textId="47A08FCC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65</w:t>
            </w:r>
          </w:p>
        </w:tc>
        <w:tc>
          <w:tcPr>
            <w:tcW w:w="5130" w:type="dxa"/>
          </w:tcPr>
          <w:p w14:paraId="0024AC1F" w14:textId="44190242" w:rsidR="000475E0" w:rsidRDefault="000475E0" w:rsidP="00DD79E4">
            <w:pPr>
              <w:tabs>
                <w:tab w:val="left" w:pos="5400"/>
              </w:tabs>
            </w:pPr>
            <w:r>
              <w:t>Lindsey: Continued GUI Design</w:t>
            </w:r>
          </w:p>
        </w:tc>
        <w:tc>
          <w:tcPr>
            <w:tcW w:w="1350" w:type="dxa"/>
            <w:vAlign w:val="center"/>
          </w:tcPr>
          <w:p w14:paraId="19EBC5FB" w14:textId="36676A0A" w:rsidR="000475E0" w:rsidRDefault="000475E0" w:rsidP="00DD79E4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06A07BD4" w14:textId="77777777" w:rsidTr="00DD79E4">
        <w:trPr>
          <w:trHeight w:val="720"/>
        </w:trPr>
        <w:tc>
          <w:tcPr>
            <w:tcW w:w="1278" w:type="dxa"/>
            <w:vAlign w:val="center"/>
          </w:tcPr>
          <w:p w14:paraId="629DE593" w14:textId="4B90B6A9" w:rsidR="000475E0" w:rsidRDefault="000475E0" w:rsidP="00DD79E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11/25/12</w:t>
            </w:r>
          </w:p>
        </w:tc>
        <w:tc>
          <w:tcPr>
            <w:tcW w:w="738" w:type="dxa"/>
            <w:vAlign w:val="center"/>
          </w:tcPr>
          <w:p w14:paraId="5E7D36CE" w14:textId="18F51F15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04AC6717" w14:textId="7250F2C3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16:45</w:t>
            </w:r>
          </w:p>
        </w:tc>
        <w:tc>
          <w:tcPr>
            <w:tcW w:w="864" w:type="dxa"/>
            <w:vAlign w:val="center"/>
          </w:tcPr>
          <w:p w14:paraId="64FB8032" w14:textId="4C3C1AF9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20:00</w:t>
            </w:r>
          </w:p>
        </w:tc>
        <w:tc>
          <w:tcPr>
            <w:tcW w:w="864" w:type="dxa"/>
            <w:vAlign w:val="center"/>
          </w:tcPr>
          <w:p w14:paraId="1F71E9C3" w14:textId="38E398C6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75</w:t>
            </w:r>
          </w:p>
        </w:tc>
        <w:tc>
          <w:tcPr>
            <w:tcW w:w="5130" w:type="dxa"/>
          </w:tcPr>
          <w:p w14:paraId="7021B162" w14:textId="03121C51" w:rsidR="000475E0" w:rsidRDefault="000475E0" w:rsidP="00DD79E4">
            <w:pPr>
              <w:tabs>
                <w:tab w:val="left" w:pos="5400"/>
              </w:tabs>
            </w:pPr>
            <w:r>
              <w:t>Brian: Continued Implementation of Code</w:t>
            </w:r>
          </w:p>
        </w:tc>
        <w:tc>
          <w:tcPr>
            <w:tcW w:w="1350" w:type="dxa"/>
            <w:vAlign w:val="center"/>
          </w:tcPr>
          <w:p w14:paraId="579EEABF" w14:textId="3AC5755B" w:rsidR="000475E0" w:rsidRDefault="000475E0" w:rsidP="00DD79E4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56366323" w14:textId="77777777" w:rsidTr="00DD79E4">
        <w:trPr>
          <w:trHeight w:val="720"/>
        </w:trPr>
        <w:sdt>
          <w:sdtPr>
            <w:rPr>
              <w:sz w:val="20"/>
            </w:rPr>
            <w:id w:val="39804258"/>
            <w:placeholder>
              <w:docPart w:val="5A933C3D01124143A09BD3CE879ACE3A"/>
            </w:placeholder>
            <w:date w:fullDate="2012-11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26F9F925" w14:textId="088C441A" w:rsidR="000475E0" w:rsidRDefault="00DA0205" w:rsidP="000475E0">
                <w:pPr>
                  <w:jc w:val="center"/>
                </w:pPr>
                <w:r>
                  <w:rPr>
                    <w:sz w:val="20"/>
                  </w:rPr>
                  <w:t>11/25/2012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5ED7BFFB" w14:textId="329E95C2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15ECDB39" w14:textId="0E68C75D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20:00</w:t>
            </w:r>
          </w:p>
        </w:tc>
        <w:tc>
          <w:tcPr>
            <w:tcW w:w="864" w:type="dxa"/>
            <w:vAlign w:val="center"/>
          </w:tcPr>
          <w:p w14:paraId="3AA2E7C8" w14:textId="64B4EFAF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20:30</w:t>
            </w:r>
          </w:p>
        </w:tc>
        <w:tc>
          <w:tcPr>
            <w:tcW w:w="864" w:type="dxa"/>
            <w:vAlign w:val="center"/>
          </w:tcPr>
          <w:p w14:paraId="16A2C7D7" w14:textId="0C5BEF8F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5130" w:type="dxa"/>
          </w:tcPr>
          <w:p w14:paraId="7DD930F5" w14:textId="4D8A0FD9" w:rsidR="000475E0" w:rsidRDefault="000475E0" w:rsidP="000475E0">
            <w:pPr>
              <w:tabs>
                <w:tab w:val="left" w:pos="5400"/>
              </w:tabs>
            </w:pPr>
            <w:r>
              <w:t>Brian: Individual Code Review</w:t>
            </w:r>
          </w:p>
        </w:tc>
        <w:tc>
          <w:tcPr>
            <w:tcW w:w="1350" w:type="dxa"/>
            <w:vAlign w:val="center"/>
          </w:tcPr>
          <w:p w14:paraId="10382D81" w14:textId="15C4660E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7B736E60" w14:textId="77777777" w:rsidTr="00DD79E4">
        <w:trPr>
          <w:trHeight w:val="720"/>
        </w:trPr>
        <w:sdt>
          <w:sdtPr>
            <w:rPr>
              <w:sz w:val="20"/>
            </w:rPr>
            <w:id w:val="39804259"/>
            <w:placeholder>
              <w:docPart w:val="5ACFB6E789A5FD4DB03A59B8BC331100"/>
            </w:placeholder>
            <w:date w:fullDate="2012-11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F86152C" w14:textId="7D035687" w:rsidR="000475E0" w:rsidRDefault="00DA0205" w:rsidP="000475E0">
                <w:pPr>
                  <w:jc w:val="center"/>
                </w:pPr>
                <w:r>
                  <w:rPr>
                    <w:sz w:val="20"/>
                  </w:rPr>
                  <w:t>11/25/2012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55E7228F" w14:textId="4B0558AB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05</w:t>
            </w:r>
          </w:p>
        </w:tc>
        <w:tc>
          <w:tcPr>
            <w:tcW w:w="864" w:type="dxa"/>
            <w:vAlign w:val="center"/>
          </w:tcPr>
          <w:p w14:paraId="1F259F3E" w14:textId="3E01F267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20:30</w:t>
            </w:r>
          </w:p>
        </w:tc>
        <w:tc>
          <w:tcPr>
            <w:tcW w:w="864" w:type="dxa"/>
            <w:vAlign w:val="center"/>
          </w:tcPr>
          <w:p w14:paraId="015AD875" w14:textId="3D850F39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20:32</w:t>
            </w:r>
          </w:p>
        </w:tc>
        <w:tc>
          <w:tcPr>
            <w:tcW w:w="864" w:type="dxa"/>
            <w:vAlign w:val="center"/>
          </w:tcPr>
          <w:p w14:paraId="152EA632" w14:textId="53B7C468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2</w:t>
            </w:r>
          </w:p>
        </w:tc>
        <w:tc>
          <w:tcPr>
            <w:tcW w:w="5130" w:type="dxa"/>
          </w:tcPr>
          <w:p w14:paraId="39AA8DA7" w14:textId="375ED607" w:rsidR="000475E0" w:rsidRDefault="000475E0" w:rsidP="000475E0">
            <w:pPr>
              <w:tabs>
                <w:tab w:val="left" w:pos="5400"/>
              </w:tabs>
            </w:pPr>
            <w:r>
              <w:t>Brian: Compiled</w:t>
            </w:r>
          </w:p>
        </w:tc>
        <w:tc>
          <w:tcPr>
            <w:tcW w:w="1350" w:type="dxa"/>
            <w:vAlign w:val="center"/>
          </w:tcPr>
          <w:p w14:paraId="5F091B91" w14:textId="58C56E78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4D76F37B" w14:textId="77777777" w:rsidTr="00DD79E4">
        <w:trPr>
          <w:trHeight w:val="720"/>
        </w:trPr>
        <w:sdt>
          <w:sdtPr>
            <w:rPr>
              <w:sz w:val="20"/>
            </w:rPr>
            <w:id w:val="39804260"/>
            <w:placeholder>
              <w:docPart w:val="8F480F42C88A27419DF1D55ECAC9D630"/>
            </w:placeholder>
            <w:date w:fullDate="2012-11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165E5DE0" w14:textId="09A3D0D0" w:rsidR="000475E0" w:rsidRDefault="00DA0205" w:rsidP="000475E0">
                <w:pPr>
                  <w:jc w:val="center"/>
                </w:pPr>
                <w:r>
                  <w:rPr>
                    <w:sz w:val="20"/>
                  </w:rPr>
                  <w:t>11/25/2012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D441DBC" w14:textId="27278824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79359A72" w14:textId="34A5D320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20:32</w:t>
            </w:r>
          </w:p>
        </w:tc>
        <w:tc>
          <w:tcPr>
            <w:tcW w:w="864" w:type="dxa"/>
            <w:vAlign w:val="center"/>
          </w:tcPr>
          <w:p w14:paraId="18730FDC" w14:textId="58A14F29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20:50</w:t>
            </w:r>
          </w:p>
        </w:tc>
        <w:tc>
          <w:tcPr>
            <w:tcW w:w="864" w:type="dxa"/>
            <w:vAlign w:val="center"/>
          </w:tcPr>
          <w:p w14:paraId="11343BEC" w14:textId="3F66BE3F" w:rsidR="000475E0" w:rsidRDefault="00B656C6" w:rsidP="00DD79E4">
            <w:pPr>
              <w:tabs>
                <w:tab w:val="left" w:pos="5400"/>
              </w:tabs>
              <w:jc w:val="center"/>
            </w:pPr>
            <w:r>
              <w:t>18</w:t>
            </w:r>
          </w:p>
        </w:tc>
        <w:tc>
          <w:tcPr>
            <w:tcW w:w="5130" w:type="dxa"/>
          </w:tcPr>
          <w:p w14:paraId="1BEB8DC6" w14:textId="236A5BAF" w:rsidR="000475E0" w:rsidRDefault="000475E0" w:rsidP="000475E0">
            <w:pPr>
              <w:tabs>
                <w:tab w:val="left" w:pos="5400"/>
              </w:tabs>
            </w:pPr>
            <w:r>
              <w:t>Brian: Individual Code Review</w:t>
            </w:r>
          </w:p>
        </w:tc>
        <w:tc>
          <w:tcPr>
            <w:tcW w:w="1350" w:type="dxa"/>
            <w:vAlign w:val="center"/>
          </w:tcPr>
          <w:p w14:paraId="36AAB1E2" w14:textId="34A74CA8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4C4C1119" w14:textId="77777777" w:rsidTr="00DD79E4">
        <w:trPr>
          <w:trHeight w:val="720"/>
        </w:trPr>
        <w:sdt>
          <w:sdtPr>
            <w:rPr>
              <w:sz w:val="20"/>
            </w:rPr>
            <w:id w:val="39804261"/>
            <w:placeholder>
              <w:docPart w:val="0FD7A5B900B733428E6E7BB9DC62AE95"/>
            </w:placeholder>
            <w:date w:fullDate="2012-11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6767A15A" w14:textId="5A91709A" w:rsidR="000475E0" w:rsidRDefault="00DA0205" w:rsidP="000475E0">
                <w:pPr>
                  <w:jc w:val="center"/>
                </w:pPr>
                <w:r>
                  <w:rPr>
                    <w:sz w:val="20"/>
                  </w:rPr>
                  <w:t>11/26/2012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08E414AA" w14:textId="77777777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01/</w:t>
            </w:r>
          </w:p>
          <w:p w14:paraId="0DA5FA93" w14:textId="6A1B57C1" w:rsidR="00F8764C" w:rsidRDefault="00F8764C" w:rsidP="00DD79E4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338A9D10" w14:textId="42C5E622" w:rsidR="000475E0" w:rsidRDefault="009C25E0" w:rsidP="00DD79E4">
            <w:pPr>
              <w:tabs>
                <w:tab w:val="left" w:pos="5400"/>
              </w:tabs>
              <w:jc w:val="center"/>
            </w:pPr>
            <w:r>
              <w:t>18:02</w:t>
            </w:r>
          </w:p>
        </w:tc>
        <w:tc>
          <w:tcPr>
            <w:tcW w:w="864" w:type="dxa"/>
            <w:vAlign w:val="center"/>
          </w:tcPr>
          <w:p w14:paraId="67B84979" w14:textId="746505B3" w:rsidR="000475E0" w:rsidRDefault="009C25E0" w:rsidP="00DD79E4">
            <w:pPr>
              <w:tabs>
                <w:tab w:val="left" w:pos="5400"/>
              </w:tabs>
              <w:jc w:val="center"/>
            </w:pPr>
            <w:r>
              <w:t>18:18</w:t>
            </w:r>
          </w:p>
        </w:tc>
        <w:tc>
          <w:tcPr>
            <w:tcW w:w="864" w:type="dxa"/>
            <w:vAlign w:val="center"/>
          </w:tcPr>
          <w:p w14:paraId="23E79EEB" w14:textId="62989D42" w:rsidR="000475E0" w:rsidRDefault="009C25E0" w:rsidP="00DD79E4">
            <w:pPr>
              <w:tabs>
                <w:tab w:val="left" w:pos="5400"/>
              </w:tabs>
              <w:jc w:val="center"/>
            </w:pPr>
            <w:r>
              <w:t>16</w:t>
            </w:r>
          </w:p>
        </w:tc>
        <w:tc>
          <w:tcPr>
            <w:tcW w:w="5130" w:type="dxa"/>
          </w:tcPr>
          <w:p w14:paraId="07C86FCC" w14:textId="0026E328" w:rsidR="000475E0" w:rsidRDefault="000475E0" w:rsidP="00DD79E4">
            <w:pPr>
              <w:tabs>
                <w:tab w:val="left" w:pos="5400"/>
              </w:tabs>
            </w:pPr>
            <w:r>
              <w:t>Team Meeting 3: Met in EB. Did Team Code Review. Made plans for Testing</w:t>
            </w:r>
          </w:p>
        </w:tc>
        <w:tc>
          <w:tcPr>
            <w:tcW w:w="1350" w:type="dxa"/>
            <w:vAlign w:val="center"/>
          </w:tcPr>
          <w:p w14:paraId="2F759118" w14:textId="6D100393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10390661" w14:textId="77777777" w:rsidTr="00DD79E4">
        <w:trPr>
          <w:trHeight w:val="720"/>
        </w:trPr>
        <w:sdt>
          <w:sdtPr>
            <w:rPr>
              <w:sz w:val="20"/>
            </w:rPr>
            <w:id w:val="39804262"/>
            <w:placeholder>
              <w:docPart w:val="7CA42C63848D4F43977ED3C3BA31BC52"/>
            </w:placeholder>
            <w:date w:fullDate="2012-11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1D38BB95" w14:textId="30F9616D" w:rsidR="000475E0" w:rsidRDefault="00DA0205" w:rsidP="000475E0">
                <w:pPr>
                  <w:jc w:val="center"/>
                </w:pPr>
                <w:r>
                  <w:rPr>
                    <w:sz w:val="20"/>
                  </w:rPr>
                  <w:t>11/26/2012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24811241" w14:textId="7DA8AD17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06A61A43" w14:textId="4DEB39AD" w:rsidR="000475E0" w:rsidRDefault="009C25E0" w:rsidP="00DD79E4">
            <w:pPr>
              <w:tabs>
                <w:tab w:val="left" w:pos="5400"/>
              </w:tabs>
              <w:jc w:val="center"/>
            </w:pPr>
            <w:r>
              <w:t>18:18</w:t>
            </w:r>
          </w:p>
        </w:tc>
        <w:tc>
          <w:tcPr>
            <w:tcW w:w="864" w:type="dxa"/>
            <w:vAlign w:val="center"/>
          </w:tcPr>
          <w:p w14:paraId="2D4A3D3B" w14:textId="541082F4" w:rsidR="000475E0" w:rsidRDefault="009C25E0" w:rsidP="00DD79E4">
            <w:pPr>
              <w:tabs>
                <w:tab w:val="left" w:pos="5400"/>
              </w:tabs>
              <w:jc w:val="center"/>
            </w:pPr>
            <w:r>
              <w:t>18:50</w:t>
            </w:r>
          </w:p>
        </w:tc>
        <w:tc>
          <w:tcPr>
            <w:tcW w:w="864" w:type="dxa"/>
            <w:vAlign w:val="center"/>
          </w:tcPr>
          <w:p w14:paraId="141BBF74" w14:textId="187CB411" w:rsidR="000475E0" w:rsidRDefault="009C25E0" w:rsidP="00DD79E4">
            <w:pPr>
              <w:tabs>
                <w:tab w:val="left" w:pos="5400"/>
              </w:tabs>
              <w:jc w:val="center"/>
            </w:pPr>
            <w:r>
              <w:t>32</w:t>
            </w:r>
          </w:p>
        </w:tc>
        <w:tc>
          <w:tcPr>
            <w:tcW w:w="5130" w:type="dxa"/>
          </w:tcPr>
          <w:p w14:paraId="078C6F67" w14:textId="1D5E0BC9" w:rsidR="000475E0" w:rsidRDefault="000475E0" w:rsidP="00DD79E4">
            <w:pPr>
              <w:tabs>
                <w:tab w:val="left" w:pos="5400"/>
              </w:tabs>
            </w:pPr>
            <w:r>
              <w:t>Team Code Review</w:t>
            </w:r>
          </w:p>
        </w:tc>
        <w:tc>
          <w:tcPr>
            <w:tcW w:w="1350" w:type="dxa"/>
            <w:vAlign w:val="center"/>
          </w:tcPr>
          <w:p w14:paraId="319A86FB" w14:textId="044960D7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742963C6" w14:textId="77777777" w:rsidTr="00DD79E4">
        <w:trPr>
          <w:trHeight w:val="720"/>
        </w:trPr>
        <w:sdt>
          <w:sdtPr>
            <w:rPr>
              <w:sz w:val="20"/>
            </w:rPr>
            <w:id w:val="39804263"/>
            <w:placeholder>
              <w:docPart w:val="FB8C9DA5048D564282631D905727DA14"/>
            </w:placeholder>
            <w:date w:fullDate="2012-11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6B67DBE" w14:textId="64DD04B5" w:rsidR="000475E0" w:rsidRDefault="00DA0205" w:rsidP="000475E0">
                <w:pPr>
                  <w:jc w:val="center"/>
                </w:pPr>
                <w:r>
                  <w:rPr>
                    <w:sz w:val="20"/>
                  </w:rPr>
                  <w:t>11/26/2012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5202DF4E" w14:textId="4F8D6669" w:rsidR="000475E0" w:rsidRDefault="00B34B89" w:rsidP="00DD79E4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864" w:type="dxa"/>
            <w:vAlign w:val="center"/>
          </w:tcPr>
          <w:p w14:paraId="533D81C9" w14:textId="4B736A8E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19:15</w:t>
            </w:r>
          </w:p>
        </w:tc>
        <w:tc>
          <w:tcPr>
            <w:tcW w:w="864" w:type="dxa"/>
            <w:vAlign w:val="center"/>
          </w:tcPr>
          <w:p w14:paraId="79A8DCAD" w14:textId="2F48BBF2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21:45</w:t>
            </w:r>
          </w:p>
        </w:tc>
        <w:tc>
          <w:tcPr>
            <w:tcW w:w="864" w:type="dxa"/>
            <w:vAlign w:val="center"/>
          </w:tcPr>
          <w:p w14:paraId="5E26BED3" w14:textId="16209BEC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150</w:t>
            </w:r>
          </w:p>
        </w:tc>
        <w:tc>
          <w:tcPr>
            <w:tcW w:w="5130" w:type="dxa"/>
          </w:tcPr>
          <w:p w14:paraId="0F7386BD" w14:textId="612CB461" w:rsidR="000475E0" w:rsidRDefault="000475E0" w:rsidP="000475E0">
            <w:pPr>
              <w:tabs>
                <w:tab w:val="left" w:pos="5400"/>
              </w:tabs>
            </w:pPr>
            <w:r>
              <w:t>Brian: Started Setting Up J-Unit Testing</w:t>
            </w:r>
          </w:p>
        </w:tc>
        <w:tc>
          <w:tcPr>
            <w:tcW w:w="1350" w:type="dxa"/>
            <w:vAlign w:val="center"/>
          </w:tcPr>
          <w:p w14:paraId="5E04AB38" w14:textId="246556D0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1E249FC7" w14:textId="77777777" w:rsidTr="00DD79E4">
        <w:trPr>
          <w:trHeight w:val="720"/>
        </w:trPr>
        <w:sdt>
          <w:sdtPr>
            <w:rPr>
              <w:sz w:val="20"/>
            </w:rPr>
            <w:id w:val="39804264"/>
            <w:placeholder>
              <w:docPart w:val="ADD3B95FF86D814EABC54E6DE7085723"/>
            </w:placeholder>
            <w:date w:fullDate="2012-11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2E59A5D" w14:textId="357CAF00" w:rsidR="000475E0" w:rsidRDefault="00DA0205" w:rsidP="000475E0">
                <w:pPr>
                  <w:jc w:val="center"/>
                </w:pPr>
                <w:r>
                  <w:rPr>
                    <w:sz w:val="20"/>
                  </w:rPr>
                  <w:t>11/26/2012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6D5FD04D" w14:textId="23E95B6C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0FC7172E" w14:textId="03A30E5C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19:15</w:t>
            </w:r>
          </w:p>
        </w:tc>
        <w:tc>
          <w:tcPr>
            <w:tcW w:w="864" w:type="dxa"/>
            <w:vAlign w:val="center"/>
          </w:tcPr>
          <w:p w14:paraId="63D10744" w14:textId="145EF1C8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20:20</w:t>
            </w:r>
          </w:p>
        </w:tc>
        <w:tc>
          <w:tcPr>
            <w:tcW w:w="864" w:type="dxa"/>
            <w:vAlign w:val="center"/>
          </w:tcPr>
          <w:p w14:paraId="6510A773" w14:textId="7C0A7A95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65</w:t>
            </w:r>
          </w:p>
        </w:tc>
        <w:tc>
          <w:tcPr>
            <w:tcW w:w="5130" w:type="dxa"/>
          </w:tcPr>
          <w:p w14:paraId="4AF4C842" w14:textId="2AF83D74" w:rsidR="000475E0" w:rsidRDefault="000475E0" w:rsidP="00DD79E4">
            <w:pPr>
              <w:tabs>
                <w:tab w:val="left" w:pos="5400"/>
              </w:tabs>
            </w:pPr>
            <w:r>
              <w:t>Brendan: Continued Implementation of Code</w:t>
            </w:r>
          </w:p>
        </w:tc>
        <w:tc>
          <w:tcPr>
            <w:tcW w:w="1350" w:type="dxa"/>
            <w:vAlign w:val="center"/>
          </w:tcPr>
          <w:p w14:paraId="2BB371E1" w14:textId="5F21C07E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248DBEEB" w14:textId="77777777" w:rsidTr="00DD79E4">
        <w:trPr>
          <w:trHeight w:val="720"/>
        </w:trPr>
        <w:sdt>
          <w:sdtPr>
            <w:rPr>
              <w:sz w:val="20"/>
            </w:rPr>
            <w:id w:val="39804265"/>
            <w:placeholder>
              <w:docPart w:val="CDF061005B396B4E9486D33CD37A7A3D"/>
            </w:placeholder>
            <w:date w:fullDate="2012-11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E12635D" w14:textId="4F1AC5F4" w:rsidR="000475E0" w:rsidRDefault="00DA0205" w:rsidP="000475E0">
                <w:pPr>
                  <w:jc w:val="center"/>
                </w:pPr>
                <w:r>
                  <w:rPr>
                    <w:sz w:val="20"/>
                  </w:rPr>
                  <w:t>11/26/2012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227AF154" w14:textId="13FB1F38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6188F7CF" w14:textId="69C17A5F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20:35</w:t>
            </w:r>
          </w:p>
        </w:tc>
        <w:tc>
          <w:tcPr>
            <w:tcW w:w="864" w:type="dxa"/>
            <w:vAlign w:val="center"/>
          </w:tcPr>
          <w:p w14:paraId="5E97A74D" w14:textId="3E80826D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21:45</w:t>
            </w:r>
          </w:p>
        </w:tc>
        <w:tc>
          <w:tcPr>
            <w:tcW w:w="864" w:type="dxa"/>
            <w:vAlign w:val="center"/>
          </w:tcPr>
          <w:p w14:paraId="7AFA0C69" w14:textId="390D9BC4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70</w:t>
            </w:r>
          </w:p>
        </w:tc>
        <w:tc>
          <w:tcPr>
            <w:tcW w:w="5130" w:type="dxa"/>
          </w:tcPr>
          <w:p w14:paraId="65BB175F" w14:textId="47808FE0" w:rsidR="000475E0" w:rsidRDefault="000475E0" w:rsidP="00DD79E4">
            <w:pPr>
              <w:tabs>
                <w:tab w:val="left" w:pos="5400"/>
              </w:tabs>
            </w:pPr>
            <w:r>
              <w:t>Brendan: Continued Implementation of Code</w:t>
            </w:r>
          </w:p>
        </w:tc>
        <w:tc>
          <w:tcPr>
            <w:tcW w:w="1350" w:type="dxa"/>
            <w:vAlign w:val="center"/>
          </w:tcPr>
          <w:p w14:paraId="557C81D5" w14:textId="73EED17A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167BC0E9" w14:textId="77777777" w:rsidTr="00DD79E4">
        <w:trPr>
          <w:trHeight w:val="720"/>
        </w:trPr>
        <w:sdt>
          <w:sdtPr>
            <w:rPr>
              <w:sz w:val="20"/>
            </w:rPr>
            <w:id w:val="39804266"/>
            <w:placeholder>
              <w:docPart w:val="6A7C4100DB791A46BEE68F2C19F703A7"/>
            </w:placeholder>
            <w:date w:fullDate="2012-11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6CE1FE7B" w14:textId="241C6E80" w:rsidR="000475E0" w:rsidRDefault="00DA0205" w:rsidP="000475E0">
                <w:pPr>
                  <w:jc w:val="center"/>
                </w:pPr>
                <w:r>
                  <w:rPr>
                    <w:sz w:val="20"/>
                  </w:rPr>
                  <w:t>11/26/2012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4ECAEF8" w14:textId="26289353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7701245A" w14:textId="6318695C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21:45</w:t>
            </w:r>
          </w:p>
        </w:tc>
        <w:tc>
          <w:tcPr>
            <w:tcW w:w="864" w:type="dxa"/>
            <w:vAlign w:val="center"/>
          </w:tcPr>
          <w:p w14:paraId="01DC7CBF" w14:textId="3A8EDF7D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22:00</w:t>
            </w:r>
          </w:p>
        </w:tc>
        <w:tc>
          <w:tcPr>
            <w:tcW w:w="864" w:type="dxa"/>
            <w:vAlign w:val="center"/>
          </w:tcPr>
          <w:p w14:paraId="02AA5C2B" w14:textId="5A1D8EEF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15</w:t>
            </w:r>
          </w:p>
        </w:tc>
        <w:tc>
          <w:tcPr>
            <w:tcW w:w="5130" w:type="dxa"/>
          </w:tcPr>
          <w:p w14:paraId="5C9E9A9D" w14:textId="4175DCE8" w:rsidR="000475E0" w:rsidRDefault="000475E0" w:rsidP="00DD79E4">
            <w:pPr>
              <w:tabs>
                <w:tab w:val="left" w:pos="5400"/>
              </w:tabs>
            </w:pPr>
            <w:r>
              <w:t>Brian/Brendan: Code Review as Team</w:t>
            </w:r>
          </w:p>
        </w:tc>
        <w:tc>
          <w:tcPr>
            <w:tcW w:w="1350" w:type="dxa"/>
            <w:vAlign w:val="center"/>
          </w:tcPr>
          <w:p w14:paraId="4B9E6454" w14:textId="6A2DB0A8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6ACC0F28" w14:textId="77777777" w:rsidTr="00DD79E4">
        <w:trPr>
          <w:trHeight w:val="720"/>
        </w:trPr>
        <w:sdt>
          <w:sdtPr>
            <w:rPr>
              <w:sz w:val="20"/>
            </w:rPr>
            <w:id w:val="39804267"/>
            <w:placeholder>
              <w:docPart w:val="9F1FDA99B064E4478B21158152A853BD"/>
            </w:placeholder>
            <w:date w:fullDate="2012-11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24A46EAE" w14:textId="5081019A" w:rsidR="000475E0" w:rsidRDefault="00DA0205" w:rsidP="00EE22EF">
                <w:pPr>
                  <w:jc w:val="center"/>
                </w:pPr>
                <w:r>
                  <w:rPr>
                    <w:sz w:val="20"/>
                  </w:rPr>
                  <w:t>11/27/2012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5336E05A" w14:textId="4A64FAED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7B49C00C" w14:textId="3B0153C5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11:30</w:t>
            </w:r>
          </w:p>
        </w:tc>
        <w:tc>
          <w:tcPr>
            <w:tcW w:w="864" w:type="dxa"/>
            <w:vAlign w:val="center"/>
          </w:tcPr>
          <w:p w14:paraId="57598704" w14:textId="3CF78A74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12:20</w:t>
            </w:r>
          </w:p>
        </w:tc>
        <w:tc>
          <w:tcPr>
            <w:tcW w:w="864" w:type="dxa"/>
            <w:vAlign w:val="center"/>
          </w:tcPr>
          <w:p w14:paraId="209D8BA2" w14:textId="7F874E77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50</w:t>
            </w:r>
          </w:p>
        </w:tc>
        <w:tc>
          <w:tcPr>
            <w:tcW w:w="5130" w:type="dxa"/>
          </w:tcPr>
          <w:p w14:paraId="57027DE6" w14:textId="2AFE6907" w:rsidR="000475E0" w:rsidRDefault="00EE22EF" w:rsidP="00DD79E4">
            <w:pPr>
              <w:tabs>
                <w:tab w:val="left" w:pos="5400"/>
              </w:tabs>
            </w:pPr>
            <w:r>
              <w:t>Brendan: Continued Implementation of Code</w:t>
            </w:r>
          </w:p>
        </w:tc>
        <w:tc>
          <w:tcPr>
            <w:tcW w:w="1350" w:type="dxa"/>
            <w:vAlign w:val="center"/>
          </w:tcPr>
          <w:p w14:paraId="15A4B54D" w14:textId="1AF51703" w:rsidR="000475E0" w:rsidRDefault="000475E0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475E0" w14:paraId="4E02BFD1" w14:textId="77777777" w:rsidTr="00DD79E4">
        <w:trPr>
          <w:trHeight w:val="720"/>
        </w:trPr>
        <w:sdt>
          <w:sdtPr>
            <w:rPr>
              <w:sz w:val="20"/>
            </w:rPr>
            <w:id w:val="39804268"/>
            <w:placeholder>
              <w:docPart w:val="C29EDB5F259D89428F46603E93836A62"/>
            </w:placeholder>
            <w:date w:fullDate="2012-11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316E569C" w14:textId="1A4A37CE" w:rsidR="000475E0" w:rsidRDefault="00DA0205" w:rsidP="00EE22EF">
                <w:pPr>
                  <w:jc w:val="center"/>
                </w:pPr>
                <w:r>
                  <w:rPr>
                    <w:sz w:val="20"/>
                  </w:rPr>
                  <w:t>11/27/2012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70FD79DB" w14:textId="1EFB34E2" w:rsidR="000475E0" w:rsidRDefault="00F8764C" w:rsidP="00DD79E4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4738C8EF" w14:textId="04DA32A1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18:15</w:t>
            </w:r>
          </w:p>
        </w:tc>
        <w:tc>
          <w:tcPr>
            <w:tcW w:w="864" w:type="dxa"/>
            <w:vAlign w:val="center"/>
          </w:tcPr>
          <w:p w14:paraId="688154C2" w14:textId="41D506A8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19:20</w:t>
            </w:r>
          </w:p>
        </w:tc>
        <w:tc>
          <w:tcPr>
            <w:tcW w:w="864" w:type="dxa"/>
            <w:vAlign w:val="center"/>
          </w:tcPr>
          <w:p w14:paraId="449D91CF" w14:textId="246D2F67" w:rsidR="000475E0" w:rsidRDefault="00AC0CD7" w:rsidP="00DD79E4">
            <w:pPr>
              <w:tabs>
                <w:tab w:val="left" w:pos="5400"/>
              </w:tabs>
              <w:jc w:val="center"/>
            </w:pPr>
            <w:r>
              <w:t>65</w:t>
            </w:r>
          </w:p>
        </w:tc>
        <w:tc>
          <w:tcPr>
            <w:tcW w:w="5130" w:type="dxa"/>
          </w:tcPr>
          <w:p w14:paraId="6BEF8B49" w14:textId="11867E11" w:rsidR="000475E0" w:rsidRDefault="00EE22EF" w:rsidP="00DD79E4">
            <w:pPr>
              <w:tabs>
                <w:tab w:val="left" w:pos="5400"/>
              </w:tabs>
            </w:pPr>
            <w:r>
              <w:t>Brendan: Continued Implementation of Code</w:t>
            </w:r>
          </w:p>
        </w:tc>
        <w:tc>
          <w:tcPr>
            <w:tcW w:w="1350" w:type="dxa"/>
            <w:vAlign w:val="center"/>
          </w:tcPr>
          <w:p w14:paraId="5FBF6E99" w14:textId="3DEBBB02" w:rsidR="000475E0" w:rsidRDefault="00EE22EF" w:rsidP="00DD79E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14:paraId="7802FF4D" w14:textId="77777777" w:rsidR="00637A82" w:rsidRPr="0076085B" w:rsidRDefault="00637A82" w:rsidP="00637A82">
      <w:pPr>
        <w:tabs>
          <w:tab w:val="left" w:pos="5400"/>
        </w:tabs>
        <w:spacing w:after="0"/>
        <w:rPr>
          <w:sz w:val="16"/>
        </w:rPr>
      </w:pPr>
    </w:p>
    <w:p w14:paraId="46AA0507" w14:textId="70B3FD78" w:rsidR="00585BD3" w:rsidRDefault="00637A82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*Task ID values refer back to those used in the Product Planning Sheet for the corresponding assignment.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738"/>
        <w:gridCol w:w="864"/>
        <w:gridCol w:w="864"/>
        <w:gridCol w:w="864"/>
        <w:gridCol w:w="5130"/>
        <w:gridCol w:w="1350"/>
      </w:tblGrid>
      <w:tr w:rsidR="00585BD3" w:rsidRPr="002A4B8C" w14:paraId="20891B4B" w14:textId="77777777" w:rsidTr="00D91D75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14:paraId="37A0AFDE" w14:textId="77777777" w:rsidR="00585BD3" w:rsidRPr="000777D6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14:paraId="2A87A37A" w14:textId="77777777" w:rsidR="00585BD3" w:rsidRPr="000777D6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30975244" w14:textId="77777777" w:rsidR="00585BD3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14:paraId="383BD777" w14:textId="77777777" w:rsidR="00585BD3" w:rsidRPr="000777D6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6AC5C51F" w14:textId="77777777" w:rsidR="00585BD3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14:paraId="40282EBF" w14:textId="77777777" w:rsidR="00585BD3" w:rsidRPr="000777D6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60963239" w14:textId="77777777" w:rsidR="00585BD3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7D119091" w14:textId="77777777" w:rsidR="00585BD3" w:rsidRPr="000777D6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14:paraId="25E3FF0B" w14:textId="77777777" w:rsidR="00585BD3" w:rsidRPr="000777D6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</w:t>
            </w:r>
            <w:proofErr w:type="gramStart"/>
            <w:r w:rsidRPr="000777D6">
              <w:rPr>
                <w:b/>
                <w:sz w:val="20"/>
              </w:rPr>
              <w:t>min</w:t>
            </w:r>
            <w:proofErr w:type="gramEnd"/>
            <w:r w:rsidRPr="000777D6">
              <w:rPr>
                <w:b/>
                <w:sz w:val="20"/>
              </w:rPr>
              <w:t>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14:paraId="36BBFFEB" w14:textId="77777777" w:rsidR="00585BD3" w:rsidRPr="000777D6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6555B9AE" w14:textId="77777777" w:rsidR="00585BD3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14:paraId="24C123DA" w14:textId="77777777" w:rsidR="00585BD3" w:rsidRPr="000777D6" w:rsidRDefault="00585BD3" w:rsidP="00D91D7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585BD3" w14:paraId="06C169E6" w14:textId="77777777" w:rsidTr="00D91D75">
        <w:trPr>
          <w:trHeight w:val="720"/>
        </w:trPr>
        <w:sdt>
          <w:sdtPr>
            <w:rPr>
              <w:sz w:val="20"/>
            </w:rPr>
            <w:id w:val="-1947150686"/>
            <w:placeholder>
              <w:docPart w:val="E0F8B91C5F2E7645A70733CE9AC22F41"/>
            </w:placeholder>
            <w:date w:fullDate="2012-11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46E8CF75" w14:textId="35B8B440" w:rsidR="00585BD3" w:rsidRDefault="00AA5F0F" w:rsidP="00AA5F0F">
                <w:pPr>
                  <w:tabs>
                    <w:tab w:val="left" w:pos="5400"/>
                  </w:tabs>
                  <w:jc w:val="center"/>
                </w:pPr>
                <w:r>
                  <w:rPr>
                    <w:sz w:val="20"/>
                  </w:rPr>
                  <w:t>11/27/12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6C6B92B8" w14:textId="4363852D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75E8872A" w14:textId="0BC04A21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19:20</w:t>
            </w:r>
          </w:p>
        </w:tc>
        <w:tc>
          <w:tcPr>
            <w:tcW w:w="864" w:type="dxa"/>
            <w:vAlign w:val="center"/>
          </w:tcPr>
          <w:p w14:paraId="74964CDE" w14:textId="6AE880F1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19:40</w:t>
            </w:r>
          </w:p>
        </w:tc>
        <w:tc>
          <w:tcPr>
            <w:tcW w:w="864" w:type="dxa"/>
            <w:vAlign w:val="center"/>
          </w:tcPr>
          <w:p w14:paraId="450FCF2B" w14:textId="74A79D27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20</w:t>
            </w:r>
          </w:p>
        </w:tc>
        <w:tc>
          <w:tcPr>
            <w:tcW w:w="5130" w:type="dxa"/>
          </w:tcPr>
          <w:p w14:paraId="0A8B7B77" w14:textId="100DB9A0" w:rsidR="00585BD3" w:rsidRDefault="00EE22EF" w:rsidP="00D91D75">
            <w:pPr>
              <w:tabs>
                <w:tab w:val="left" w:pos="5400"/>
              </w:tabs>
            </w:pPr>
            <w:r>
              <w:t>Brendan: Individual Code Review</w:t>
            </w:r>
          </w:p>
        </w:tc>
        <w:tc>
          <w:tcPr>
            <w:tcW w:w="1350" w:type="dxa"/>
            <w:vAlign w:val="center"/>
          </w:tcPr>
          <w:p w14:paraId="240C4BB7" w14:textId="3728383B" w:rsidR="00585BD3" w:rsidRDefault="00AA5F0F" w:rsidP="00D91D75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762FF1B9" w14:textId="77777777" w:rsidTr="00D91D75">
        <w:trPr>
          <w:trHeight w:val="720"/>
        </w:trPr>
        <w:sdt>
          <w:sdtPr>
            <w:rPr>
              <w:sz w:val="20"/>
            </w:rPr>
            <w:id w:val="1643388389"/>
            <w:placeholder>
              <w:docPart w:val="ACDD129993229C45B3E90FBDF4BFD640"/>
            </w:placeholder>
            <w:date w:fullDate="2012-11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45085BCB" w14:textId="1CC731F6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11/27/12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6CB66046" w14:textId="40D4EBB6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05</w:t>
            </w:r>
          </w:p>
        </w:tc>
        <w:tc>
          <w:tcPr>
            <w:tcW w:w="864" w:type="dxa"/>
            <w:vAlign w:val="center"/>
          </w:tcPr>
          <w:p w14:paraId="2B983BFE" w14:textId="5D44C7E5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19:40</w:t>
            </w:r>
          </w:p>
        </w:tc>
        <w:tc>
          <w:tcPr>
            <w:tcW w:w="864" w:type="dxa"/>
            <w:vAlign w:val="center"/>
          </w:tcPr>
          <w:p w14:paraId="0A423BBF" w14:textId="32B5773B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19:44</w:t>
            </w:r>
          </w:p>
        </w:tc>
        <w:tc>
          <w:tcPr>
            <w:tcW w:w="864" w:type="dxa"/>
            <w:vAlign w:val="center"/>
          </w:tcPr>
          <w:p w14:paraId="29FAB1E8" w14:textId="76ABE082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4</w:t>
            </w:r>
          </w:p>
        </w:tc>
        <w:tc>
          <w:tcPr>
            <w:tcW w:w="5130" w:type="dxa"/>
          </w:tcPr>
          <w:p w14:paraId="1187C882" w14:textId="0D5EFC9D" w:rsidR="00585BD3" w:rsidRDefault="00EE22EF" w:rsidP="00D91D75">
            <w:pPr>
              <w:tabs>
                <w:tab w:val="left" w:pos="5400"/>
              </w:tabs>
            </w:pPr>
            <w:r>
              <w:t>Brendan: Compile</w:t>
            </w:r>
          </w:p>
        </w:tc>
        <w:tc>
          <w:tcPr>
            <w:tcW w:w="1350" w:type="dxa"/>
            <w:vAlign w:val="center"/>
          </w:tcPr>
          <w:p w14:paraId="2123D1AF" w14:textId="776A37F1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0FC4573B" w14:textId="77777777" w:rsidTr="00D91D75">
        <w:trPr>
          <w:trHeight w:val="720"/>
        </w:trPr>
        <w:sdt>
          <w:sdtPr>
            <w:rPr>
              <w:sz w:val="20"/>
            </w:rPr>
            <w:id w:val="893089244"/>
            <w:placeholder>
              <w:docPart w:val="BD3D1958C04CBE4A9201D6C1341073AA"/>
            </w:placeholder>
            <w:date w:fullDate="2012-11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28594D88" w14:textId="4B8CD758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11/28/12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05000FAF" w14:textId="5133E963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864" w:type="dxa"/>
            <w:vAlign w:val="center"/>
          </w:tcPr>
          <w:p w14:paraId="6E6665AB" w14:textId="4822B2CE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18:00</w:t>
            </w:r>
          </w:p>
        </w:tc>
        <w:tc>
          <w:tcPr>
            <w:tcW w:w="864" w:type="dxa"/>
            <w:vAlign w:val="center"/>
          </w:tcPr>
          <w:p w14:paraId="69573AB1" w14:textId="44C2C76A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19:10</w:t>
            </w:r>
          </w:p>
        </w:tc>
        <w:tc>
          <w:tcPr>
            <w:tcW w:w="864" w:type="dxa"/>
            <w:vAlign w:val="center"/>
          </w:tcPr>
          <w:p w14:paraId="527395F4" w14:textId="7F68F835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70</w:t>
            </w:r>
          </w:p>
        </w:tc>
        <w:tc>
          <w:tcPr>
            <w:tcW w:w="5130" w:type="dxa"/>
          </w:tcPr>
          <w:p w14:paraId="374CA2EF" w14:textId="6ADBD8B1" w:rsidR="00585BD3" w:rsidRDefault="00AC0CD7" w:rsidP="00D91D75">
            <w:pPr>
              <w:tabs>
                <w:tab w:val="left" w:pos="5400"/>
              </w:tabs>
            </w:pPr>
            <w:r>
              <w:t>Brian: Worked on J-Unit Individual Tests</w:t>
            </w:r>
          </w:p>
        </w:tc>
        <w:tc>
          <w:tcPr>
            <w:tcW w:w="1350" w:type="dxa"/>
            <w:vAlign w:val="center"/>
          </w:tcPr>
          <w:p w14:paraId="121376E1" w14:textId="416BE434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5F3E1448" w14:textId="77777777" w:rsidTr="00D91D75">
        <w:trPr>
          <w:trHeight w:val="720"/>
        </w:trPr>
        <w:sdt>
          <w:sdtPr>
            <w:rPr>
              <w:sz w:val="20"/>
            </w:rPr>
            <w:id w:val="-911465131"/>
            <w:placeholder>
              <w:docPart w:val="391C43FCC1C62C4A835B46209C4CE41F"/>
            </w:placeholder>
            <w:date w:fullDate="2012-11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A531C77" w14:textId="0854F335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11/28/12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6177FD9C" w14:textId="5CEE9C30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tc>
          <w:tcPr>
            <w:tcW w:w="864" w:type="dxa"/>
            <w:vAlign w:val="center"/>
          </w:tcPr>
          <w:p w14:paraId="53493797" w14:textId="79070D20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20:30</w:t>
            </w:r>
          </w:p>
        </w:tc>
        <w:tc>
          <w:tcPr>
            <w:tcW w:w="864" w:type="dxa"/>
            <w:vAlign w:val="center"/>
          </w:tcPr>
          <w:p w14:paraId="3AE6879A" w14:textId="1E8F78D7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21:30</w:t>
            </w:r>
          </w:p>
        </w:tc>
        <w:tc>
          <w:tcPr>
            <w:tcW w:w="864" w:type="dxa"/>
            <w:vAlign w:val="center"/>
          </w:tcPr>
          <w:p w14:paraId="38ED006E" w14:textId="011B9F75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60</w:t>
            </w:r>
          </w:p>
        </w:tc>
        <w:tc>
          <w:tcPr>
            <w:tcW w:w="5130" w:type="dxa"/>
          </w:tcPr>
          <w:p w14:paraId="77363B7F" w14:textId="6996692E" w:rsidR="00585BD3" w:rsidRDefault="00AC0CD7" w:rsidP="00EE22EF">
            <w:pPr>
              <w:tabs>
                <w:tab w:val="left" w:pos="5400"/>
              </w:tabs>
            </w:pPr>
            <w:r>
              <w:t>Lindsey: Worked on Power-Point for Presentation, started Prep for Test-Case Doc</w:t>
            </w:r>
          </w:p>
        </w:tc>
        <w:tc>
          <w:tcPr>
            <w:tcW w:w="1350" w:type="dxa"/>
            <w:vAlign w:val="center"/>
          </w:tcPr>
          <w:p w14:paraId="76957889" w14:textId="1AC77158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AA5F0F" w14:paraId="45FD526D" w14:textId="77777777" w:rsidTr="00D91D75">
        <w:trPr>
          <w:trHeight w:val="720"/>
        </w:trPr>
        <w:tc>
          <w:tcPr>
            <w:tcW w:w="1278" w:type="dxa"/>
            <w:vAlign w:val="center"/>
          </w:tcPr>
          <w:p w14:paraId="29F1F029" w14:textId="6346E887" w:rsidR="00AA5F0F" w:rsidRDefault="00AA5F0F" w:rsidP="00AA5F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11/29/12</w:t>
            </w:r>
          </w:p>
        </w:tc>
        <w:tc>
          <w:tcPr>
            <w:tcW w:w="738" w:type="dxa"/>
            <w:vAlign w:val="center"/>
          </w:tcPr>
          <w:p w14:paraId="41972BBD" w14:textId="48EAB8A0" w:rsidR="00AA5F0F" w:rsidRDefault="00B34B89" w:rsidP="00D91D75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14:paraId="5F75B924" w14:textId="5810BD30" w:rsidR="00AA5F0F" w:rsidRDefault="00AC0CD7" w:rsidP="00D91D75">
            <w:pPr>
              <w:tabs>
                <w:tab w:val="left" w:pos="5400"/>
              </w:tabs>
              <w:jc w:val="center"/>
            </w:pPr>
            <w:r>
              <w:t>16:49</w:t>
            </w:r>
          </w:p>
        </w:tc>
        <w:tc>
          <w:tcPr>
            <w:tcW w:w="864" w:type="dxa"/>
            <w:vAlign w:val="center"/>
          </w:tcPr>
          <w:p w14:paraId="424C7EDB" w14:textId="1536CC72" w:rsidR="00AA5F0F" w:rsidRDefault="00AC0CD7" w:rsidP="00D91D75">
            <w:pPr>
              <w:tabs>
                <w:tab w:val="left" w:pos="5400"/>
              </w:tabs>
              <w:jc w:val="center"/>
            </w:pPr>
            <w:r>
              <w:t>17:12</w:t>
            </w:r>
          </w:p>
        </w:tc>
        <w:tc>
          <w:tcPr>
            <w:tcW w:w="864" w:type="dxa"/>
            <w:vAlign w:val="center"/>
          </w:tcPr>
          <w:p w14:paraId="0BAB7D2A" w14:textId="724DDFB8" w:rsidR="00AA5F0F" w:rsidRDefault="00AC0CD7" w:rsidP="00D91D75">
            <w:pPr>
              <w:tabs>
                <w:tab w:val="left" w:pos="5400"/>
              </w:tabs>
              <w:jc w:val="center"/>
            </w:pPr>
            <w:r>
              <w:t>23</w:t>
            </w:r>
          </w:p>
        </w:tc>
        <w:tc>
          <w:tcPr>
            <w:tcW w:w="5130" w:type="dxa"/>
          </w:tcPr>
          <w:p w14:paraId="4CED736C" w14:textId="0396F68D" w:rsidR="00AA5F0F" w:rsidRDefault="000069BA" w:rsidP="00EE22EF">
            <w:pPr>
              <w:tabs>
                <w:tab w:val="left" w:pos="5400"/>
              </w:tabs>
            </w:pPr>
            <w:r>
              <w:t>Team Meeting 4</w:t>
            </w:r>
            <w:r w:rsidR="00AA5F0F">
              <w:t>: Overviewed Testing</w:t>
            </w:r>
          </w:p>
        </w:tc>
        <w:tc>
          <w:tcPr>
            <w:tcW w:w="1350" w:type="dxa"/>
            <w:vAlign w:val="center"/>
          </w:tcPr>
          <w:p w14:paraId="4C71D4CB" w14:textId="496BD375" w:rsidR="00AA5F0F" w:rsidRPr="00C13391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5F292733" w14:textId="77777777" w:rsidTr="00D91D75">
        <w:trPr>
          <w:trHeight w:val="720"/>
        </w:trPr>
        <w:sdt>
          <w:sdtPr>
            <w:rPr>
              <w:sz w:val="20"/>
            </w:rPr>
            <w:id w:val="2081170415"/>
            <w:placeholder>
              <w:docPart w:val="217855DF5C1B9D47A6BB140381A4E7F5"/>
            </w:placeholder>
            <w:date w:fullDate="2012-11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6B9CF960" w14:textId="1302E0A0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11/29/12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0017D54F" w14:textId="0EDD5ABC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2D5EEDE0" w14:textId="308C796D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17:15</w:t>
            </w:r>
          </w:p>
        </w:tc>
        <w:tc>
          <w:tcPr>
            <w:tcW w:w="864" w:type="dxa"/>
            <w:vAlign w:val="center"/>
          </w:tcPr>
          <w:p w14:paraId="2DD86A5E" w14:textId="667BE213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19:20</w:t>
            </w:r>
          </w:p>
        </w:tc>
        <w:tc>
          <w:tcPr>
            <w:tcW w:w="864" w:type="dxa"/>
            <w:vAlign w:val="center"/>
          </w:tcPr>
          <w:p w14:paraId="62755DE8" w14:textId="399CEE9C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125</w:t>
            </w:r>
          </w:p>
        </w:tc>
        <w:tc>
          <w:tcPr>
            <w:tcW w:w="5130" w:type="dxa"/>
          </w:tcPr>
          <w:p w14:paraId="4BA06B3E" w14:textId="19C080BB" w:rsidR="00585BD3" w:rsidRDefault="00AA5F0F" w:rsidP="004313E4">
            <w:pPr>
              <w:tabs>
                <w:tab w:val="left" w:pos="5400"/>
              </w:tabs>
            </w:pPr>
            <w:r>
              <w:t xml:space="preserve">Brendan: Continued Code </w:t>
            </w:r>
            <w:r w:rsidR="004313E4">
              <w:t>Implementation</w:t>
            </w:r>
          </w:p>
        </w:tc>
        <w:tc>
          <w:tcPr>
            <w:tcW w:w="1350" w:type="dxa"/>
            <w:vAlign w:val="center"/>
          </w:tcPr>
          <w:p w14:paraId="643EFAD2" w14:textId="4CF967F0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72C022E3" w14:textId="77777777" w:rsidTr="00D91D75">
        <w:trPr>
          <w:trHeight w:val="720"/>
        </w:trPr>
        <w:sdt>
          <w:sdtPr>
            <w:rPr>
              <w:sz w:val="20"/>
            </w:rPr>
            <w:id w:val="-688675953"/>
            <w:placeholder>
              <w:docPart w:val="C892E32DEBC06242822056F129CF5AEC"/>
            </w:placeholder>
            <w:date w:fullDate="2012-11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48D1B25C" w14:textId="143430BA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11/29/12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2FB43D4D" w14:textId="1B53000C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864" w:type="dxa"/>
            <w:vAlign w:val="center"/>
          </w:tcPr>
          <w:p w14:paraId="30A0908F" w14:textId="5C704644" w:rsidR="00585BD3" w:rsidRDefault="00AC0CD7" w:rsidP="00D91D75">
            <w:pPr>
              <w:tabs>
                <w:tab w:val="left" w:pos="5400"/>
              </w:tabs>
              <w:jc w:val="center"/>
            </w:pPr>
            <w:r>
              <w:t>17:15</w:t>
            </w:r>
          </w:p>
        </w:tc>
        <w:tc>
          <w:tcPr>
            <w:tcW w:w="864" w:type="dxa"/>
            <w:vAlign w:val="center"/>
          </w:tcPr>
          <w:p w14:paraId="1AD692C5" w14:textId="3A742A9A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21:55</w:t>
            </w:r>
          </w:p>
        </w:tc>
        <w:tc>
          <w:tcPr>
            <w:tcW w:w="864" w:type="dxa"/>
            <w:vAlign w:val="center"/>
          </w:tcPr>
          <w:p w14:paraId="34C95AB8" w14:textId="1593363B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280</w:t>
            </w:r>
          </w:p>
        </w:tc>
        <w:tc>
          <w:tcPr>
            <w:tcW w:w="5130" w:type="dxa"/>
          </w:tcPr>
          <w:p w14:paraId="2BAA25CD" w14:textId="60E215EE" w:rsidR="00585BD3" w:rsidRDefault="00AC0CD7" w:rsidP="00D91D75">
            <w:pPr>
              <w:tabs>
                <w:tab w:val="left" w:pos="5400"/>
              </w:tabs>
            </w:pPr>
            <w:r>
              <w:t>Brian: Worked on Testing</w:t>
            </w:r>
          </w:p>
        </w:tc>
        <w:tc>
          <w:tcPr>
            <w:tcW w:w="1350" w:type="dxa"/>
            <w:vAlign w:val="center"/>
          </w:tcPr>
          <w:p w14:paraId="397904F6" w14:textId="7D8210A6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1894C55B" w14:textId="77777777" w:rsidTr="00D91D75">
        <w:trPr>
          <w:trHeight w:val="720"/>
        </w:trPr>
        <w:sdt>
          <w:sdtPr>
            <w:rPr>
              <w:sz w:val="20"/>
            </w:rPr>
            <w:id w:val="111955097"/>
            <w:placeholder>
              <w:docPart w:val="9A4AFF0BB2B97D41BA8CE89EF6B82A00"/>
            </w:placeholder>
            <w:date w:fullDate="2012-11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50075048" w14:textId="71926CBE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11/29/12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439FB0B3" w14:textId="5A357E1C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864" w:type="dxa"/>
            <w:vAlign w:val="center"/>
          </w:tcPr>
          <w:p w14:paraId="604A94FF" w14:textId="4B943892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19:30</w:t>
            </w:r>
          </w:p>
        </w:tc>
        <w:tc>
          <w:tcPr>
            <w:tcW w:w="864" w:type="dxa"/>
            <w:vAlign w:val="center"/>
          </w:tcPr>
          <w:p w14:paraId="2842EFE7" w14:textId="104B094A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21:55</w:t>
            </w:r>
          </w:p>
        </w:tc>
        <w:tc>
          <w:tcPr>
            <w:tcW w:w="864" w:type="dxa"/>
            <w:vAlign w:val="center"/>
          </w:tcPr>
          <w:p w14:paraId="2AFA2EA9" w14:textId="29B023F7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145</w:t>
            </w:r>
          </w:p>
        </w:tc>
        <w:tc>
          <w:tcPr>
            <w:tcW w:w="5130" w:type="dxa"/>
          </w:tcPr>
          <w:p w14:paraId="5ADCD6A5" w14:textId="7138A7E4" w:rsidR="00585BD3" w:rsidRDefault="00AA5F0F" w:rsidP="00D91D75">
            <w:pPr>
              <w:tabs>
                <w:tab w:val="left" w:pos="5400"/>
              </w:tabs>
            </w:pPr>
            <w:r>
              <w:t>Brendan: Assisted Brian in J-Unit Testing</w:t>
            </w:r>
          </w:p>
        </w:tc>
        <w:tc>
          <w:tcPr>
            <w:tcW w:w="1350" w:type="dxa"/>
            <w:vAlign w:val="center"/>
          </w:tcPr>
          <w:p w14:paraId="65235C32" w14:textId="591F13C5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70209805" w14:textId="77777777" w:rsidTr="00D91D75">
        <w:trPr>
          <w:trHeight w:val="720"/>
        </w:trPr>
        <w:sdt>
          <w:sdtPr>
            <w:rPr>
              <w:sz w:val="20"/>
            </w:rPr>
            <w:id w:val="-753584394"/>
            <w:placeholder>
              <w:docPart w:val="74E87DDC8A222E42827D5FAED92EEB56"/>
            </w:placeholder>
            <w:date w:fullDate="2012-11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1E63E9B6" w14:textId="792B96B2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11/30/12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7A09A0B0" w14:textId="03C5EEEA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tc>
          <w:tcPr>
            <w:tcW w:w="864" w:type="dxa"/>
            <w:vAlign w:val="center"/>
          </w:tcPr>
          <w:p w14:paraId="5E667B45" w14:textId="57863748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19:00</w:t>
            </w:r>
          </w:p>
        </w:tc>
        <w:tc>
          <w:tcPr>
            <w:tcW w:w="864" w:type="dxa"/>
            <w:vAlign w:val="center"/>
          </w:tcPr>
          <w:p w14:paraId="1C93DF4F" w14:textId="53039C72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20:30</w:t>
            </w:r>
          </w:p>
        </w:tc>
        <w:tc>
          <w:tcPr>
            <w:tcW w:w="864" w:type="dxa"/>
            <w:vAlign w:val="center"/>
          </w:tcPr>
          <w:p w14:paraId="6FEA99FC" w14:textId="4C95B2B5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90</w:t>
            </w:r>
          </w:p>
        </w:tc>
        <w:tc>
          <w:tcPr>
            <w:tcW w:w="5130" w:type="dxa"/>
          </w:tcPr>
          <w:p w14:paraId="162252E8" w14:textId="18465D90" w:rsidR="00585BD3" w:rsidRDefault="00AA5F0F" w:rsidP="00D91D75">
            <w:pPr>
              <w:tabs>
                <w:tab w:val="left" w:pos="5400"/>
              </w:tabs>
            </w:pPr>
            <w:r>
              <w:t>Brendan: Updated Diagrams</w:t>
            </w:r>
          </w:p>
        </w:tc>
        <w:tc>
          <w:tcPr>
            <w:tcW w:w="1350" w:type="dxa"/>
            <w:vAlign w:val="center"/>
          </w:tcPr>
          <w:p w14:paraId="3DD35996" w14:textId="4FBF6FBE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37850E7A" w14:textId="77777777" w:rsidTr="00D91D75">
        <w:trPr>
          <w:trHeight w:val="720"/>
        </w:trPr>
        <w:sdt>
          <w:sdtPr>
            <w:rPr>
              <w:sz w:val="20"/>
            </w:rPr>
            <w:id w:val="-620603451"/>
            <w:placeholder>
              <w:docPart w:val="9B25568FDE771A4FB733A6106F64119C"/>
            </w:placeholder>
            <w:date w:fullDate="2012-12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2D74F16D" w14:textId="163EC206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12/01/12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7A5EB4F1" w14:textId="11E8640D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864" w:type="dxa"/>
            <w:vAlign w:val="center"/>
          </w:tcPr>
          <w:p w14:paraId="1E50734B" w14:textId="5980E7AF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09:08</w:t>
            </w:r>
          </w:p>
        </w:tc>
        <w:tc>
          <w:tcPr>
            <w:tcW w:w="864" w:type="dxa"/>
            <w:vAlign w:val="center"/>
          </w:tcPr>
          <w:p w14:paraId="0F63D3E6" w14:textId="41451B56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11:50</w:t>
            </w:r>
          </w:p>
        </w:tc>
        <w:tc>
          <w:tcPr>
            <w:tcW w:w="864" w:type="dxa"/>
            <w:vAlign w:val="center"/>
          </w:tcPr>
          <w:p w14:paraId="03C4D542" w14:textId="13368843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162</w:t>
            </w:r>
          </w:p>
        </w:tc>
        <w:tc>
          <w:tcPr>
            <w:tcW w:w="5130" w:type="dxa"/>
          </w:tcPr>
          <w:p w14:paraId="3135E905" w14:textId="00A61562" w:rsidR="00585BD3" w:rsidRDefault="00AA5F0F" w:rsidP="00D91D75">
            <w:pPr>
              <w:tabs>
                <w:tab w:val="left" w:pos="5400"/>
              </w:tabs>
            </w:pPr>
            <w:r>
              <w:t>Brian: Continued J-Unit Testing</w:t>
            </w:r>
          </w:p>
        </w:tc>
        <w:tc>
          <w:tcPr>
            <w:tcW w:w="1350" w:type="dxa"/>
            <w:vAlign w:val="center"/>
          </w:tcPr>
          <w:p w14:paraId="7C392673" w14:textId="000E48BA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77401BD0" w14:textId="77777777" w:rsidTr="00D91D75">
        <w:trPr>
          <w:trHeight w:val="720"/>
        </w:trPr>
        <w:sdt>
          <w:sdtPr>
            <w:rPr>
              <w:sz w:val="20"/>
            </w:rPr>
            <w:id w:val="1997688011"/>
            <w:placeholder>
              <w:docPart w:val="DF8DFE6A92839F42AAF2ECF46419ABC0"/>
            </w:placeholder>
            <w:date w:fullDate="2012-12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06892C2D" w14:textId="58B2F331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12/01/12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57706342" w14:textId="67CB77F5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tc>
          <w:tcPr>
            <w:tcW w:w="864" w:type="dxa"/>
            <w:vAlign w:val="center"/>
          </w:tcPr>
          <w:p w14:paraId="0D9CBB90" w14:textId="5BBE7E7E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19:05</w:t>
            </w:r>
          </w:p>
        </w:tc>
        <w:tc>
          <w:tcPr>
            <w:tcW w:w="864" w:type="dxa"/>
            <w:vAlign w:val="center"/>
          </w:tcPr>
          <w:p w14:paraId="50D43BF5" w14:textId="754E3705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19:50</w:t>
            </w:r>
          </w:p>
        </w:tc>
        <w:tc>
          <w:tcPr>
            <w:tcW w:w="864" w:type="dxa"/>
            <w:vAlign w:val="center"/>
          </w:tcPr>
          <w:p w14:paraId="790D0C21" w14:textId="25F595CF" w:rsidR="00585BD3" w:rsidRDefault="004313E4" w:rsidP="00D91D75">
            <w:pPr>
              <w:tabs>
                <w:tab w:val="left" w:pos="5400"/>
              </w:tabs>
              <w:jc w:val="center"/>
            </w:pPr>
            <w:r>
              <w:t>45</w:t>
            </w:r>
          </w:p>
        </w:tc>
        <w:tc>
          <w:tcPr>
            <w:tcW w:w="5130" w:type="dxa"/>
          </w:tcPr>
          <w:p w14:paraId="04973DEF" w14:textId="4E893B2F" w:rsidR="00585BD3" w:rsidRDefault="00AA5F0F" w:rsidP="00D91D75">
            <w:pPr>
              <w:tabs>
                <w:tab w:val="left" w:pos="5400"/>
              </w:tabs>
            </w:pPr>
            <w:r>
              <w:t>Lindsey: Continued Work on Test Document (Updates)</w:t>
            </w:r>
          </w:p>
        </w:tc>
        <w:tc>
          <w:tcPr>
            <w:tcW w:w="1350" w:type="dxa"/>
            <w:vAlign w:val="center"/>
          </w:tcPr>
          <w:p w14:paraId="392FBBB0" w14:textId="57B840EE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22AF099E" w14:textId="77777777" w:rsidTr="00D91D75">
        <w:trPr>
          <w:trHeight w:val="720"/>
        </w:trPr>
        <w:sdt>
          <w:sdtPr>
            <w:rPr>
              <w:sz w:val="20"/>
            </w:rPr>
            <w:id w:val="1837576025"/>
            <w:placeholder>
              <w:docPart w:val="C8DBA23AF9124A429029DFA4F0B86ED4"/>
            </w:placeholder>
            <w:date w:fullDate="2012-12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177E256" w14:textId="6C380B92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12/01/12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1F32ED1D" w14:textId="1AD595B7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7FBF2C5A" w14:textId="360792EC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20:15</w:t>
            </w:r>
          </w:p>
        </w:tc>
        <w:tc>
          <w:tcPr>
            <w:tcW w:w="864" w:type="dxa"/>
            <w:vAlign w:val="center"/>
          </w:tcPr>
          <w:p w14:paraId="64156916" w14:textId="5B9C37D5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21:20</w:t>
            </w:r>
          </w:p>
        </w:tc>
        <w:tc>
          <w:tcPr>
            <w:tcW w:w="864" w:type="dxa"/>
            <w:vAlign w:val="center"/>
          </w:tcPr>
          <w:p w14:paraId="246D5C84" w14:textId="1316C6E4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65</w:t>
            </w:r>
          </w:p>
        </w:tc>
        <w:tc>
          <w:tcPr>
            <w:tcW w:w="5130" w:type="dxa"/>
          </w:tcPr>
          <w:p w14:paraId="12830088" w14:textId="64288646" w:rsidR="00585BD3" w:rsidRDefault="00AA5F0F" w:rsidP="00D91D75">
            <w:pPr>
              <w:tabs>
                <w:tab w:val="left" w:pos="5400"/>
              </w:tabs>
            </w:pPr>
            <w:r>
              <w:t>Lindsey: Worked on GUI</w:t>
            </w:r>
          </w:p>
        </w:tc>
        <w:tc>
          <w:tcPr>
            <w:tcW w:w="1350" w:type="dxa"/>
            <w:vAlign w:val="center"/>
          </w:tcPr>
          <w:p w14:paraId="46B82D4F" w14:textId="340F8CBF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0D831A04" w14:textId="77777777" w:rsidTr="00D91D75">
        <w:trPr>
          <w:trHeight w:val="720"/>
        </w:trPr>
        <w:sdt>
          <w:sdtPr>
            <w:rPr>
              <w:sz w:val="20"/>
            </w:rPr>
            <w:id w:val="-1264217338"/>
            <w:placeholder>
              <w:docPart w:val="6CFA428487B8D24D9D3A6106D5965433"/>
            </w:placeholder>
            <w:date w:fullDate="2012-12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3010A4AD" w14:textId="17ED401C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12/03/12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098A561F" w14:textId="3A81A64C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14:paraId="1B168B80" w14:textId="6DC023C2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16:45</w:t>
            </w:r>
          </w:p>
        </w:tc>
        <w:tc>
          <w:tcPr>
            <w:tcW w:w="864" w:type="dxa"/>
            <w:vAlign w:val="center"/>
          </w:tcPr>
          <w:p w14:paraId="4AF275BB" w14:textId="15D12604" w:rsidR="00585BD3" w:rsidRDefault="008A7978" w:rsidP="00D91D75">
            <w:pPr>
              <w:tabs>
                <w:tab w:val="left" w:pos="5400"/>
              </w:tabs>
              <w:jc w:val="center"/>
            </w:pPr>
            <w:r>
              <w:t>20:</w:t>
            </w:r>
            <w:r w:rsidR="00795CDB">
              <w:t>50</w:t>
            </w:r>
          </w:p>
        </w:tc>
        <w:tc>
          <w:tcPr>
            <w:tcW w:w="864" w:type="dxa"/>
            <w:vAlign w:val="center"/>
          </w:tcPr>
          <w:p w14:paraId="529B64AB" w14:textId="565CD9C6" w:rsidR="00585BD3" w:rsidRDefault="00795CDB" w:rsidP="00D91D75">
            <w:pPr>
              <w:tabs>
                <w:tab w:val="left" w:pos="5400"/>
              </w:tabs>
              <w:jc w:val="center"/>
            </w:pPr>
            <w:r>
              <w:t>250</w:t>
            </w:r>
          </w:p>
        </w:tc>
        <w:tc>
          <w:tcPr>
            <w:tcW w:w="5130" w:type="dxa"/>
          </w:tcPr>
          <w:p w14:paraId="2E71D6E1" w14:textId="24BB555B" w:rsidR="00585BD3" w:rsidRDefault="001525B7" w:rsidP="00D91D75">
            <w:pPr>
              <w:tabs>
                <w:tab w:val="left" w:pos="5400"/>
              </w:tabs>
            </w:pPr>
            <w:r>
              <w:t>Brendan: Continued Implementation of Code</w:t>
            </w:r>
          </w:p>
        </w:tc>
        <w:tc>
          <w:tcPr>
            <w:tcW w:w="1350" w:type="dxa"/>
            <w:vAlign w:val="center"/>
          </w:tcPr>
          <w:p w14:paraId="604D38A6" w14:textId="4712B158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4BD2962B" w14:textId="77777777" w:rsidTr="00D91D75">
        <w:trPr>
          <w:trHeight w:val="720"/>
        </w:trPr>
        <w:sdt>
          <w:sdtPr>
            <w:rPr>
              <w:sz w:val="20"/>
            </w:rPr>
            <w:id w:val="-1295986505"/>
            <w:placeholder>
              <w:docPart w:val="F58A3FCCC7573847AEC122498EE91C40"/>
            </w:placeholder>
            <w:date w:fullDate="2012-12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989B988" w14:textId="23134B63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12/03/12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39F8B72" w14:textId="7A79135A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864" w:type="dxa"/>
            <w:vAlign w:val="center"/>
          </w:tcPr>
          <w:p w14:paraId="0AB563C4" w14:textId="7F28A855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18:00</w:t>
            </w:r>
          </w:p>
        </w:tc>
        <w:tc>
          <w:tcPr>
            <w:tcW w:w="864" w:type="dxa"/>
            <w:vAlign w:val="center"/>
          </w:tcPr>
          <w:p w14:paraId="6BC11763" w14:textId="3A9E8C45" w:rsidR="00585BD3" w:rsidRDefault="008A7978" w:rsidP="00D91D75">
            <w:pPr>
              <w:tabs>
                <w:tab w:val="left" w:pos="5400"/>
              </w:tabs>
              <w:jc w:val="center"/>
            </w:pPr>
            <w:r>
              <w:t>20:5</w:t>
            </w:r>
            <w:r w:rsidR="00795CDB">
              <w:t>5</w:t>
            </w:r>
          </w:p>
        </w:tc>
        <w:tc>
          <w:tcPr>
            <w:tcW w:w="864" w:type="dxa"/>
            <w:vAlign w:val="center"/>
          </w:tcPr>
          <w:p w14:paraId="69AB3237" w14:textId="7013042A" w:rsidR="00585BD3" w:rsidRDefault="008A7978" w:rsidP="00D91D75">
            <w:pPr>
              <w:tabs>
                <w:tab w:val="left" w:pos="5400"/>
              </w:tabs>
              <w:jc w:val="center"/>
            </w:pPr>
            <w:r>
              <w:t>17</w:t>
            </w:r>
            <w:r w:rsidR="00795CDB">
              <w:t>5</w:t>
            </w:r>
          </w:p>
        </w:tc>
        <w:tc>
          <w:tcPr>
            <w:tcW w:w="5130" w:type="dxa"/>
          </w:tcPr>
          <w:p w14:paraId="67B24E8E" w14:textId="1CBD498D" w:rsidR="00585BD3" w:rsidRDefault="001525B7" w:rsidP="00AA5F0F">
            <w:pPr>
              <w:tabs>
                <w:tab w:val="left" w:pos="5400"/>
              </w:tabs>
            </w:pPr>
            <w:r>
              <w:t>Brian: Continued J-Unit Testing</w:t>
            </w:r>
          </w:p>
        </w:tc>
        <w:tc>
          <w:tcPr>
            <w:tcW w:w="1350" w:type="dxa"/>
            <w:vAlign w:val="center"/>
          </w:tcPr>
          <w:p w14:paraId="3E7C90FA" w14:textId="7FA9E6B0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5403BB03" w14:textId="77777777" w:rsidTr="00D91D75">
        <w:trPr>
          <w:trHeight w:val="720"/>
        </w:trPr>
        <w:sdt>
          <w:sdtPr>
            <w:rPr>
              <w:sz w:val="20"/>
            </w:rPr>
            <w:id w:val="1815297638"/>
            <w:placeholder>
              <w:docPart w:val="61656B52D020574B93E2C08227BC9189"/>
            </w:placeholder>
            <w:date w:fullDate="2012-12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68D7D72B" w14:textId="1AB4BA31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12/03/12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B668DDF" w14:textId="5B6B329D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tc>
          <w:tcPr>
            <w:tcW w:w="864" w:type="dxa"/>
            <w:vAlign w:val="center"/>
          </w:tcPr>
          <w:p w14:paraId="685D8A83" w14:textId="55CEC395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18:00</w:t>
            </w:r>
          </w:p>
        </w:tc>
        <w:tc>
          <w:tcPr>
            <w:tcW w:w="864" w:type="dxa"/>
            <w:vAlign w:val="center"/>
          </w:tcPr>
          <w:p w14:paraId="6797B002" w14:textId="25CEA2FF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20:40</w:t>
            </w:r>
          </w:p>
        </w:tc>
        <w:tc>
          <w:tcPr>
            <w:tcW w:w="864" w:type="dxa"/>
            <w:vAlign w:val="center"/>
          </w:tcPr>
          <w:p w14:paraId="4148368F" w14:textId="034FE469" w:rsidR="00585BD3" w:rsidRDefault="001525B7" w:rsidP="00D91D75">
            <w:pPr>
              <w:tabs>
                <w:tab w:val="left" w:pos="5400"/>
              </w:tabs>
              <w:jc w:val="center"/>
            </w:pPr>
            <w:r>
              <w:t>160</w:t>
            </w:r>
          </w:p>
        </w:tc>
        <w:tc>
          <w:tcPr>
            <w:tcW w:w="5130" w:type="dxa"/>
          </w:tcPr>
          <w:p w14:paraId="0A61F321" w14:textId="5013263C" w:rsidR="00585BD3" w:rsidRDefault="00AA5F0F" w:rsidP="00D91D75">
            <w:pPr>
              <w:tabs>
                <w:tab w:val="left" w:pos="5400"/>
              </w:tabs>
            </w:pPr>
            <w:r>
              <w:t>Lindsey: Worked on finishing Power-Point Presentation and Updating Test Document</w:t>
            </w:r>
          </w:p>
        </w:tc>
        <w:tc>
          <w:tcPr>
            <w:tcW w:w="1350" w:type="dxa"/>
            <w:vAlign w:val="center"/>
          </w:tcPr>
          <w:p w14:paraId="6AB8F108" w14:textId="5B11C061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238D2BC9" w14:textId="77777777" w:rsidTr="00D91D75">
        <w:trPr>
          <w:trHeight w:val="720"/>
        </w:trPr>
        <w:sdt>
          <w:sdtPr>
            <w:rPr>
              <w:sz w:val="20"/>
            </w:rPr>
            <w:id w:val="733659987"/>
            <w:placeholder>
              <w:docPart w:val="26F5D25078EAB64892151786D9E13D8C"/>
            </w:placeholder>
            <w:date w:fullDate="2012-12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2E2A4CA4" w14:textId="19D15515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12/03/12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27CAEE4B" w14:textId="74D34358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05</w:t>
            </w:r>
          </w:p>
        </w:tc>
        <w:tc>
          <w:tcPr>
            <w:tcW w:w="864" w:type="dxa"/>
            <w:vAlign w:val="center"/>
          </w:tcPr>
          <w:p w14:paraId="2F248E5C" w14:textId="431B55E6" w:rsidR="00585BD3" w:rsidRDefault="00795CDB" w:rsidP="00D91D75">
            <w:pPr>
              <w:tabs>
                <w:tab w:val="left" w:pos="5400"/>
              </w:tabs>
              <w:jc w:val="center"/>
            </w:pPr>
            <w:r>
              <w:t>20:50</w:t>
            </w:r>
          </w:p>
        </w:tc>
        <w:tc>
          <w:tcPr>
            <w:tcW w:w="864" w:type="dxa"/>
            <w:vAlign w:val="center"/>
          </w:tcPr>
          <w:p w14:paraId="28763478" w14:textId="0ABB31A6" w:rsidR="00585BD3" w:rsidRDefault="00795CDB" w:rsidP="00D91D75">
            <w:pPr>
              <w:tabs>
                <w:tab w:val="left" w:pos="5400"/>
              </w:tabs>
              <w:jc w:val="center"/>
            </w:pPr>
            <w:r>
              <w:t>20:55</w:t>
            </w:r>
          </w:p>
        </w:tc>
        <w:tc>
          <w:tcPr>
            <w:tcW w:w="864" w:type="dxa"/>
            <w:vAlign w:val="center"/>
          </w:tcPr>
          <w:p w14:paraId="59C7994A" w14:textId="2493C29C" w:rsidR="00585BD3" w:rsidRDefault="00795CDB" w:rsidP="00D91D75">
            <w:pPr>
              <w:tabs>
                <w:tab w:val="left" w:pos="5400"/>
              </w:tabs>
              <w:jc w:val="center"/>
            </w:pPr>
            <w:r>
              <w:t>5</w:t>
            </w:r>
          </w:p>
        </w:tc>
        <w:tc>
          <w:tcPr>
            <w:tcW w:w="5130" w:type="dxa"/>
          </w:tcPr>
          <w:p w14:paraId="5950807A" w14:textId="530E2387" w:rsidR="00585BD3" w:rsidRDefault="00AA5F0F" w:rsidP="00D91D75">
            <w:pPr>
              <w:tabs>
                <w:tab w:val="left" w:pos="5400"/>
              </w:tabs>
            </w:pPr>
            <w:r>
              <w:t>Brendan: Compiled</w:t>
            </w:r>
          </w:p>
        </w:tc>
        <w:tc>
          <w:tcPr>
            <w:tcW w:w="1350" w:type="dxa"/>
            <w:vAlign w:val="center"/>
          </w:tcPr>
          <w:p w14:paraId="005DA4F0" w14:textId="2A2F17BC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85BD3" w14:paraId="725CC8D8" w14:textId="77777777" w:rsidTr="00D91D75">
        <w:trPr>
          <w:trHeight w:val="720"/>
        </w:trPr>
        <w:sdt>
          <w:sdtPr>
            <w:rPr>
              <w:sz w:val="20"/>
            </w:rPr>
            <w:id w:val="-1171175618"/>
            <w:placeholder>
              <w:docPart w:val="6EE8ED9E061F6E458F6531B0D417EE4F"/>
            </w:placeholder>
            <w:date w:fullDate="2012-12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9D57205" w14:textId="09AC06E0" w:rsidR="00585BD3" w:rsidRDefault="00AA5F0F" w:rsidP="00AA5F0F">
                <w:pPr>
                  <w:jc w:val="center"/>
                </w:pPr>
                <w:r>
                  <w:rPr>
                    <w:sz w:val="20"/>
                  </w:rPr>
                  <w:t>12/03/12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789CA0DA" w14:textId="77777777" w:rsidR="00585BD3" w:rsidRDefault="00B34B89" w:rsidP="00D91D75">
            <w:pPr>
              <w:tabs>
                <w:tab w:val="left" w:pos="5400"/>
              </w:tabs>
              <w:jc w:val="center"/>
            </w:pPr>
            <w:r>
              <w:t>01/</w:t>
            </w:r>
          </w:p>
          <w:p w14:paraId="0C84144B" w14:textId="2BD3BBAA" w:rsidR="00B34B89" w:rsidRDefault="00B34B89" w:rsidP="00D91D75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864" w:type="dxa"/>
            <w:vAlign w:val="center"/>
          </w:tcPr>
          <w:p w14:paraId="420B3911" w14:textId="539D9E2E" w:rsidR="00585BD3" w:rsidRDefault="00795CDB" w:rsidP="00D91D75">
            <w:pPr>
              <w:tabs>
                <w:tab w:val="left" w:pos="5400"/>
              </w:tabs>
              <w:jc w:val="center"/>
            </w:pPr>
            <w:r>
              <w:t>21:00</w:t>
            </w:r>
          </w:p>
        </w:tc>
        <w:tc>
          <w:tcPr>
            <w:tcW w:w="864" w:type="dxa"/>
            <w:vAlign w:val="center"/>
          </w:tcPr>
          <w:p w14:paraId="43992761" w14:textId="60CA3DCD" w:rsidR="00585BD3" w:rsidRDefault="00795CDB" w:rsidP="00D91D75">
            <w:pPr>
              <w:tabs>
                <w:tab w:val="left" w:pos="5400"/>
              </w:tabs>
              <w:jc w:val="center"/>
            </w:pPr>
            <w:r>
              <w:t>21:15</w:t>
            </w:r>
          </w:p>
        </w:tc>
        <w:tc>
          <w:tcPr>
            <w:tcW w:w="864" w:type="dxa"/>
            <w:vAlign w:val="center"/>
          </w:tcPr>
          <w:p w14:paraId="658884C9" w14:textId="49B1BB50" w:rsidR="00585BD3" w:rsidRDefault="00795CDB" w:rsidP="00D91D75">
            <w:pPr>
              <w:tabs>
                <w:tab w:val="left" w:pos="5400"/>
              </w:tabs>
              <w:jc w:val="center"/>
            </w:pPr>
            <w:r>
              <w:t>15</w:t>
            </w:r>
          </w:p>
        </w:tc>
        <w:tc>
          <w:tcPr>
            <w:tcW w:w="5130" w:type="dxa"/>
          </w:tcPr>
          <w:p w14:paraId="415AF6F9" w14:textId="6075C729" w:rsidR="00585BD3" w:rsidRDefault="00AA5F0F" w:rsidP="00D91D75">
            <w:pPr>
              <w:tabs>
                <w:tab w:val="left" w:pos="5400"/>
              </w:tabs>
            </w:pPr>
            <w:r>
              <w:t>Team: Code Review</w:t>
            </w:r>
          </w:p>
        </w:tc>
        <w:tc>
          <w:tcPr>
            <w:tcW w:w="1350" w:type="dxa"/>
            <w:vAlign w:val="center"/>
          </w:tcPr>
          <w:p w14:paraId="59C19422" w14:textId="30CB2BE6" w:rsidR="00585BD3" w:rsidRDefault="00AA5F0F" w:rsidP="00D91D7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14:paraId="3F2F97B1" w14:textId="1FDB379F" w:rsidR="00DA0205" w:rsidRDefault="00DA0205" w:rsidP="00DA0205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*Task ID values refer back to those used in the Product Planning Sheet for the corresponding assignment.</w:t>
      </w:r>
    </w:p>
    <w:p w14:paraId="7994366B" w14:textId="0AC60BF3" w:rsidR="00AA5F0F" w:rsidRDefault="00AA5F0F">
      <w:pPr>
        <w:tabs>
          <w:tab w:val="left" w:pos="5400"/>
        </w:tabs>
        <w:rPr>
          <w:rFonts w:cstheme="minorHAnsi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738"/>
        <w:gridCol w:w="864"/>
        <w:gridCol w:w="828"/>
        <w:gridCol w:w="900"/>
        <w:gridCol w:w="5130"/>
        <w:gridCol w:w="1350"/>
      </w:tblGrid>
      <w:tr w:rsidR="00AA5F0F" w:rsidRPr="002A4B8C" w14:paraId="60C5A8C6" w14:textId="77777777" w:rsidTr="004246C5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14:paraId="789C8108" w14:textId="77777777" w:rsidR="00AA5F0F" w:rsidRPr="000777D6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14:paraId="270F082B" w14:textId="77777777" w:rsidR="00AA5F0F" w:rsidRPr="000777D6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14:paraId="06B921A2" w14:textId="77777777" w:rsidR="00AA5F0F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14:paraId="074BE653" w14:textId="77777777" w:rsidR="00AA5F0F" w:rsidRPr="000777D6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vAlign w:val="center"/>
          </w:tcPr>
          <w:p w14:paraId="05CFA08C" w14:textId="77777777" w:rsidR="00AA5F0F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14:paraId="094EDCA6" w14:textId="77777777" w:rsidR="00AA5F0F" w:rsidRPr="000777D6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14:paraId="31739237" w14:textId="77777777" w:rsidR="00AA5F0F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39BD0D84" w14:textId="77777777" w:rsidR="00AA5F0F" w:rsidRPr="000777D6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14:paraId="24BC4A03" w14:textId="77777777" w:rsidR="00AA5F0F" w:rsidRPr="000777D6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</w:t>
            </w:r>
            <w:proofErr w:type="gramStart"/>
            <w:r w:rsidRPr="000777D6">
              <w:rPr>
                <w:b/>
                <w:sz w:val="20"/>
              </w:rPr>
              <w:t>min</w:t>
            </w:r>
            <w:proofErr w:type="gramEnd"/>
            <w:r w:rsidRPr="000777D6">
              <w:rPr>
                <w:b/>
                <w:sz w:val="20"/>
              </w:rPr>
              <w:t>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14:paraId="66700C63" w14:textId="77777777" w:rsidR="00AA5F0F" w:rsidRPr="000777D6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73980DC0" w14:textId="77777777" w:rsidR="00AA5F0F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14:paraId="2B546C26" w14:textId="77777777" w:rsidR="00AA5F0F" w:rsidRPr="000777D6" w:rsidRDefault="00AA5F0F" w:rsidP="00AA5F0F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AA5F0F" w14:paraId="58BBB67D" w14:textId="77777777" w:rsidTr="004246C5">
        <w:trPr>
          <w:trHeight w:val="720"/>
        </w:trPr>
        <w:sdt>
          <w:sdtPr>
            <w:rPr>
              <w:sz w:val="20"/>
            </w:rPr>
            <w:id w:val="1228814045"/>
            <w:placeholder>
              <w:docPart w:val="46BDFB8A5359094CA24F6412FCB1D3B0"/>
            </w:placeholder>
            <w:date w:fullDate="2012-12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19E88BE6" w14:textId="70C6651C" w:rsidR="00AA5F0F" w:rsidRDefault="00DA0205" w:rsidP="00AA5F0F">
                <w:pPr>
                  <w:tabs>
                    <w:tab w:val="left" w:pos="5400"/>
                  </w:tabs>
                  <w:jc w:val="center"/>
                </w:pPr>
                <w:r>
                  <w:rPr>
                    <w:sz w:val="20"/>
                  </w:rPr>
                  <w:t>12/3/2012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094BB37A" w14:textId="4A17713C" w:rsidR="00AA5F0F" w:rsidRDefault="00B34B89" w:rsidP="00AA5F0F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14:paraId="3830F649" w14:textId="426BBDBC" w:rsidR="00AA5F0F" w:rsidRDefault="00795CDB" w:rsidP="00AA5F0F">
            <w:pPr>
              <w:tabs>
                <w:tab w:val="left" w:pos="5400"/>
              </w:tabs>
              <w:jc w:val="center"/>
            </w:pPr>
            <w:r>
              <w:t>21:30</w:t>
            </w:r>
          </w:p>
        </w:tc>
        <w:tc>
          <w:tcPr>
            <w:tcW w:w="828" w:type="dxa"/>
            <w:vAlign w:val="center"/>
          </w:tcPr>
          <w:p w14:paraId="49651361" w14:textId="3A5AAEB0" w:rsidR="00AA5F0F" w:rsidRDefault="00795CDB" w:rsidP="00AA5F0F">
            <w:pPr>
              <w:tabs>
                <w:tab w:val="left" w:pos="5400"/>
              </w:tabs>
              <w:jc w:val="center"/>
            </w:pPr>
            <w:r>
              <w:t>22:10</w:t>
            </w:r>
          </w:p>
        </w:tc>
        <w:tc>
          <w:tcPr>
            <w:tcW w:w="900" w:type="dxa"/>
            <w:vAlign w:val="center"/>
          </w:tcPr>
          <w:p w14:paraId="45A5474E" w14:textId="43EC642A" w:rsidR="00AA5F0F" w:rsidRDefault="00795CDB" w:rsidP="00AA5F0F">
            <w:pPr>
              <w:tabs>
                <w:tab w:val="left" w:pos="5400"/>
              </w:tabs>
              <w:jc w:val="center"/>
            </w:pPr>
            <w:r>
              <w:t>40</w:t>
            </w:r>
          </w:p>
        </w:tc>
        <w:tc>
          <w:tcPr>
            <w:tcW w:w="5130" w:type="dxa"/>
          </w:tcPr>
          <w:p w14:paraId="70AD57B8" w14:textId="4A037ABA" w:rsidR="00AA5F0F" w:rsidRDefault="000069BA" w:rsidP="00AA5F0F">
            <w:pPr>
              <w:tabs>
                <w:tab w:val="left" w:pos="5400"/>
              </w:tabs>
            </w:pPr>
            <w:r>
              <w:t>Team Meeting 5</w:t>
            </w:r>
            <w:r w:rsidR="00AA5F0F">
              <w:t>: Practiced Presentation</w:t>
            </w:r>
          </w:p>
        </w:tc>
        <w:tc>
          <w:tcPr>
            <w:tcW w:w="1350" w:type="dxa"/>
            <w:vAlign w:val="center"/>
          </w:tcPr>
          <w:p w14:paraId="450B2C9F" w14:textId="77777777" w:rsidR="00AA5F0F" w:rsidRDefault="00AA5F0F" w:rsidP="00AA5F0F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AA5F0F" w14:paraId="6AAB9748" w14:textId="77777777" w:rsidTr="004246C5">
        <w:trPr>
          <w:trHeight w:val="720"/>
        </w:trPr>
        <w:sdt>
          <w:sdtPr>
            <w:rPr>
              <w:sz w:val="20"/>
            </w:rPr>
            <w:id w:val="183407576"/>
            <w:placeholder>
              <w:docPart w:val="C53F4DCD9114FC47AB55DABBBA55853D"/>
            </w:placeholder>
            <w:date w:fullDate="2012-1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3454B460" w14:textId="76A74327" w:rsidR="00AA5F0F" w:rsidRDefault="00795CDB" w:rsidP="00AA5F0F">
                <w:pPr>
                  <w:jc w:val="center"/>
                </w:pPr>
                <w:r>
                  <w:rPr>
                    <w:sz w:val="20"/>
                  </w:rPr>
                  <w:t>12/4</w:t>
                </w:r>
                <w:r w:rsidR="00DA0205">
                  <w:rPr>
                    <w:sz w:val="20"/>
                  </w:rPr>
                  <w:t>/2012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0988DFC" w14:textId="789A14A8" w:rsidR="00AA5F0F" w:rsidRDefault="00B34B89" w:rsidP="00AA5F0F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864" w:type="dxa"/>
            <w:vAlign w:val="center"/>
          </w:tcPr>
          <w:p w14:paraId="678BBE7B" w14:textId="5E2D5416" w:rsidR="00AA5F0F" w:rsidRDefault="00795CDB" w:rsidP="00AA5F0F">
            <w:pPr>
              <w:tabs>
                <w:tab w:val="left" w:pos="5400"/>
              </w:tabs>
              <w:jc w:val="center"/>
            </w:pPr>
            <w:r>
              <w:t>10:15</w:t>
            </w:r>
          </w:p>
        </w:tc>
        <w:tc>
          <w:tcPr>
            <w:tcW w:w="828" w:type="dxa"/>
            <w:vAlign w:val="center"/>
          </w:tcPr>
          <w:p w14:paraId="77176EE3" w14:textId="69B8C6D5" w:rsidR="00AA5F0F" w:rsidRDefault="00795CDB" w:rsidP="00AA5F0F">
            <w:pPr>
              <w:tabs>
                <w:tab w:val="left" w:pos="5400"/>
              </w:tabs>
              <w:jc w:val="center"/>
            </w:pPr>
            <w:r>
              <w:t>10:35</w:t>
            </w:r>
          </w:p>
        </w:tc>
        <w:tc>
          <w:tcPr>
            <w:tcW w:w="900" w:type="dxa"/>
            <w:vAlign w:val="center"/>
          </w:tcPr>
          <w:p w14:paraId="5906047B" w14:textId="71F11B1A" w:rsidR="00AA5F0F" w:rsidRDefault="00320A8D" w:rsidP="00AA5F0F">
            <w:pPr>
              <w:tabs>
                <w:tab w:val="left" w:pos="5400"/>
              </w:tabs>
              <w:jc w:val="center"/>
            </w:pPr>
            <w:r>
              <w:t>20</w:t>
            </w:r>
          </w:p>
        </w:tc>
        <w:tc>
          <w:tcPr>
            <w:tcW w:w="5130" w:type="dxa"/>
          </w:tcPr>
          <w:p w14:paraId="56E6D300" w14:textId="44821FA7" w:rsidR="00AA5F0F" w:rsidRDefault="00AA5F0F" w:rsidP="00AA5F0F">
            <w:pPr>
              <w:tabs>
                <w:tab w:val="left" w:pos="5400"/>
              </w:tabs>
            </w:pPr>
            <w:r>
              <w:t>Brian: Continued J-Unit Testing</w:t>
            </w:r>
          </w:p>
        </w:tc>
        <w:tc>
          <w:tcPr>
            <w:tcW w:w="1350" w:type="dxa"/>
            <w:vAlign w:val="center"/>
          </w:tcPr>
          <w:p w14:paraId="70398B8D" w14:textId="77777777" w:rsidR="00AA5F0F" w:rsidRDefault="00AA5F0F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AA5F0F" w14:paraId="38454F5D" w14:textId="77777777" w:rsidTr="004246C5">
        <w:trPr>
          <w:trHeight w:val="720"/>
        </w:trPr>
        <w:tc>
          <w:tcPr>
            <w:tcW w:w="1278" w:type="dxa"/>
            <w:vAlign w:val="center"/>
          </w:tcPr>
          <w:p w14:paraId="46997A82" w14:textId="000AAC85" w:rsidR="00AA5F0F" w:rsidRDefault="00DA0205" w:rsidP="00AA5F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12/04/12</w:t>
            </w:r>
          </w:p>
        </w:tc>
        <w:tc>
          <w:tcPr>
            <w:tcW w:w="738" w:type="dxa"/>
            <w:vAlign w:val="center"/>
          </w:tcPr>
          <w:p w14:paraId="08FDB9A7" w14:textId="586D76F2" w:rsidR="00AA5F0F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08C7E8C7" w14:textId="70B0D828" w:rsidR="00AA5F0F" w:rsidRDefault="00795CDB" w:rsidP="00AA5F0F">
            <w:pPr>
              <w:tabs>
                <w:tab w:val="left" w:pos="5400"/>
              </w:tabs>
              <w:jc w:val="center"/>
            </w:pPr>
            <w:r>
              <w:t>10:35</w:t>
            </w:r>
          </w:p>
        </w:tc>
        <w:tc>
          <w:tcPr>
            <w:tcW w:w="828" w:type="dxa"/>
            <w:vAlign w:val="center"/>
          </w:tcPr>
          <w:p w14:paraId="7839DB1A" w14:textId="736E84FF" w:rsidR="00AA5F0F" w:rsidRDefault="004246C5" w:rsidP="004246C5">
            <w:pPr>
              <w:tabs>
                <w:tab w:val="left" w:pos="5400"/>
              </w:tabs>
              <w:jc w:val="center"/>
            </w:pPr>
            <w:r>
              <w:t>13:1</w:t>
            </w:r>
            <w:r w:rsidR="00320A8D">
              <w:t>5</w:t>
            </w:r>
          </w:p>
        </w:tc>
        <w:tc>
          <w:tcPr>
            <w:tcW w:w="900" w:type="dxa"/>
            <w:vAlign w:val="center"/>
          </w:tcPr>
          <w:p w14:paraId="5E977937" w14:textId="49A9A703" w:rsidR="00AA5F0F" w:rsidRDefault="00320A8D" w:rsidP="00AA5F0F">
            <w:pPr>
              <w:tabs>
                <w:tab w:val="left" w:pos="5400"/>
              </w:tabs>
              <w:jc w:val="center"/>
            </w:pPr>
            <w:r>
              <w:t>160</w:t>
            </w:r>
          </w:p>
        </w:tc>
        <w:tc>
          <w:tcPr>
            <w:tcW w:w="5130" w:type="dxa"/>
          </w:tcPr>
          <w:p w14:paraId="74122E16" w14:textId="34890A16" w:rsidR="00AA5F0F" w:rsidRDefault="00DA0205" w:rsidP="00AA5F0F">
            <w:pPr>
              <w:tabs>
                <w:tab w:val="left" w:pos="5400"/>
              </w:tabs>
            </w:pPr>
            <w:r>
              <w:t>Brian: Worked on Testing System as a Whole</w:t>
            </w:r>
          </w:p>
        </w:tc>
        <w:tc>
          <w:tcPr>
            <w:tcW w:w="1350" w:type="dxa"/>
            <w:vAlign w:val="center"/>
          </w:tcPr>
          <w:p w14:paraId="787EEC8A" w14:textId="77777777" w:rsidR="00AA5F0F" w:rsidRPr="00C13391" w:rsidRDefault="00AA5F0F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60668CB4" w14:textId="77777777" w:rsidTr="004246C5">
        <w:trPr>
          <w:trHeight w:val="720"/>
        </w:trPr>
        <w:sdt>
          <w:sdtPr>
            <w:rPr>
              <w:sz w:val="20"/>
            </w:rPr>
            <w:id w:val="420996974"/>
            <w:placeholder>
              <w:docPart w:val="C601C10FE122DE4299B619E8F44E5073"/>
            </w:placeholder>
            <w:date w:fullDate="2012-1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67D00E17" w14:textId="574175F3" w:rsidR="00DA0205" w:rsidRDefault="00DA0205" w:rsidP="00DA0205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12/04/12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3B96A97" w14:textId="3848B5A6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6B3AF25A" w14:textId="0FEC0F7B" w:rsidR="00DA0205" w:rsidRDefault="004246C5" w:rsidP="00AA5F0F">
            <w:pPr>
              <w:tabs>
                <w:tab w:val="left" w:pos="5400"/>
              </w:tabs>
              <w:jc w:val="center"/>
            </w:pPr>
            <w:r>
              <w:t>11:20</w:t>
            </w:r>
          </w:p>
        </w:tc>
        <w:tc>
          <w:tcPr>
            <w:tcW w:w="828" w:type="dxa"/>
            <w:vAlign w:val="center"/>
          </w:tcPr>
          <w:p w14:paraId="4F705C2F" w14:textId="5F5E196B" w:rsidR="00DA0205" w:rsidRDefault="004246C5" w:rsidP="00AA5F0F">
            <w:pPr>
              <w:tabs>
                <w:tab w:val="left" w:pos="5400"/>
              </w:tabs>
              <w:jc w:val="center"/>
            </w:pPr>
            <w:r>
              <w:t>12:40</w:t>
            </w:r>
          </w:p>
        </w:tc>
        <w:tc>
          <w:tcPr>
            <w:tcW w:w="900" w:type="dxa"/>
            <w:vAlign w:val="center"/>
          </w:tcPr>
          <w:p w14:paraId="248D49B9" w14:textId="0C78ED98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80</w:t>
            </w:r>
          </w:p>
        </w:tc>
        <w:tc>
          <w:tcPr>
            <w:tcW w:w="5130" w:type="dxa"/>
          </w:tcPr>
          <w:p w14:paraId="5B51FF18" w14:textId="4844BEB1" w:rsidR="00DA0205" w:rsidRDefault="00DA0205" w:rsidP="00AA5F0F">
            <w:pPr>
              <w:tabs>
                <w:tab w:val="left" w:pos="5400"/>
              </w:tabs>
            </w:pPr>
            <w:r>
              <w:t>Brendan: Worked on Testing the System as a Whole</w:t>
            </w:r>
          </w:p>
        </w:tc>
        <w:tc>
          <w:tcPr>
            <w:tcW w:w="1350" w:type="dxa"/>
            <w:vAlign w:val="center"/>
          </w:tcPr>
          <w:p w14:paraId="73B42118" w14:textId="105477C0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7537B2E4" w14:textId="77777777" w:rsidTr="004246C5">
        <w:trPr>
          <w:trHeight w:val="720"/>
        </w:trPr>
        <w:sdt>
          <w:sdtPr>
            <w:rPr>
              <w:sz w:val="20"/>
            </w:rPr>
            <w:id w:val="-861506020"/>
            <w:placeholder>
              <w:docPart w:val="E4CD1953A452B644B4656AC123F4D259"/>
            </w:placeholder>
            <w:date w:fullDate="2012-1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4C61F1BA" w14:textId="1B008773" w:rsidR="00DA0205" w:rsidRDefault="00DA0205" w:rsidP="00AA5F0F">
                <w:pPr>
                  <w:jc w:val="center"/>
                </w:pPr>
                <w:r>
                  <w:rPr>
                    <w:sz w:val="20"/>
                  </w:rPr>
                  <w:t>12/04/12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64835924" w14:textId="3CA8F195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1DFF9B7D" w14:textId="61E90B39" w:rsidR="00DA0205" w:rsidRDefault="004246C5" w:rsidP="00AA5F0F">
            <w:pPr>
              <w:tabs>
                <w:tab w:val="left" w:pos="5400"/>
              </w:tabs>
              <w:jc w:val="center"/>
            </w:pPr>
            <w:r>
              <w:t>12:</w:t>
            </w:r>
            <w:r w:rsidR="00320A8D">
              <w:t>50</w:t>
            </w:r>
          </w:p>
        </w:tc>
        <w:tc>
          <w:tcPr>
            <w:tcW w:w="828" w:type="dxa"/>
            <w:vAlign w:val="center"/>
          </w:tcPr>
          <w:p w14:paraId="71FCC2FA" w14:textId="446062B9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13:15</w:t>
            </w:r>
          </w:p>
        </w:tc>
        <w:tc>
          <w:tcPr>
            <w:tcW w:w="900" w:type="dxa"/>
            <w:vAlign w:val="center"/>
          </w:tcPr>
          <w:p w14:paraId="08D0F659" w14:textId="163F88FC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25</w:t>
            </w:r>
          </w:p>
        </w:tc>
        <w:tc>
          <w:tcPr>
            <w:tcW w:w="5130" w:type="dxa"/>
          </w:tcPr>
          <w:p w14:paraId="53875BD2" w14:textId="211D3644" w:rsidR="00DA0205" w:rsidRDefault="00DA0205" w:rsidP="00AA5F0F">
            <w:pPr>
              <w:tabs>
                <w:tab w:val="left" w:pos="5400"/>
              </w:tabs>
            </w:pPr>
            <w:r>
              <w:t>Brendan: Continued Testing System</w:t>
            </w:r>
          </w:p>
        </w:tc>
        <w:tc>
          <w:tcPr>
            <w:tcW w:w="1350" w:type="dxa"/>
            <w:vAlign w:val="center"/>
          </w:tcPr>
          <w:p w14:paraId="0ADA5691" w14:textId="362ECC2C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14DA253D" w14:textId="77777777" w:rsidTr="004246C5">
        <w:trPr>
          <w:trHeight w:val="720"/>
        </w:trPr>
        <w:sdt>
          <w:sdtPr>
            <w:rPr>
              <w:sz w:val="20"/>
            </w:rPr>
            <w:id w:val="1666821259"/>
            <w:placeholder>
              <w:docPart w:val="0B29968480512941823D05FE77845112"/>
            </w:placeholder>
            <w:date w:fullDate="2012-1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4D6DA33" w14:textId="4EF364F4" w:rsidR="00DA0205" w:rsidRDefault="00DA0205" w:rsidP="00DA0205">
                <w:pPr>
                  <w:jc w:val="center"/>
                </w:pPr>
                <w:r>
                  <w:rPr>
                    <w:sz w:val="20"/>
                  </w:rPr>
                  <w:t>12/04/12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717DBCA7" w14:textId="355E2ABB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14:paraId="7FBB42AF" w14:textId="3F9E8E5C" w:rsidR="00DA0205" w:rsidRDefault="004246C5" w:rsidP="00AA5F0F">
            <w:pPr>
              <w:tabs>
                <w:tab w:val="left" w:pos="5400"/>
              </w:tabs>
              <w:jc w:val="center"/>
            </w:pPr>
            <w:r>
              <w:t>13:30</w:t>
            </w:r>
          </w:p>
        </w:tc>
        <w:tc>
          <w:tcPr>
            <w:tcW w:w="828" w:type="dxa"/>
            <w:vAlign w:val="center"/>
          </w:tcPr>
          <w:p w14:paraId="4DFA22B1" w14:textId="40C83165" w:rsidR="00DA0205" w:rsidRDefault="004246C5" w:rsidP="00AA5F0F">
            <w:pPr>
              <w:tabs>
                <w:tab w:val="left" w:pos="5400"/>
              </w:tabs>
              <w:jc w:val="center"/>
            </w:pPr>
            <w:r>
              <w:t>14:00</w:t>
            </w:r>
          </w:p>
        </w:tc>
        <w:tc>
          <w:tcPr>
            <w:tcW w:w="900" w:type="dxa"/>
            <w:vAlign w:val="center"/>
          </w:tcPr>
          <w:p w14:paraId="1011C887" w14:textId="5B1BBE97" w:rsidR="00DA0205" w:rsidRDefault="004246C5" w:rsidP="00AA5F0F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5130" w:type="dxa"/>
          </w:tcPr>
          <w:p w14:paraId="1546AFEC" w14:textId="380AEE3D" w:rsidR="00DA0205" w:rsidRDefault="000069BA" w:rsidP="00AA5F0F">
            <w:pPr>
              <w:tabs>
                <w:tab w:val="left" w:pos="5400"/>
              </w:tabs>
            </w:pPr>
            <w:r>
              <w:t>Team Meeting 6</w:t>
            </w:r>
            <w:r w:rsidR="00DA0205">
              <w:t>: Practiced Presentation</w:t>
            </w:r>
          </w:p>
        </w:tc>
        <w:tc>
          <w:tcPr>
            <w:tcW w:w="1350" w:type="dxa"/>
            <w:vAlign w:val="center"/>
          </w:tcPr>
          <w:p w14:paraId="53D7B225" w14:textId="5BD5385A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726E2377" w14:textId="77777777" w:rsidTr="004246C5">
        <w:trPr>
          <w:trHeight w:val="720"/>
        </w:trPr>
        <w:sdt>
          <w:sdtPr>
            <w:rPr>
              <w:sz w:val="20"/>
            </w:rPr>
            <w:id w:val="-1063408453"/>
            <w:placeholder>
              <w:docPart w:val="0864D4CE997A4A49AD5727294989F910"/>
            </w:placeholder>
            <w:date w:fullDate="2012-1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0FD348F0" w14:textId="5A7E35B6" w:rsidR="00DA0205" w:rsidRDefault="00DA0205" w:rsidP="00DA0205">
                <w:pPr>
                  <w:jc w:val="center"/>
                </w:pPr>
                <w:r>
                  <w:rPr>
                    <w:sz w:val="20"/>
                  </w:rPr>
                  <w:t>12/04/12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63087346" w14:textId="77777777" w:rsidR="00B34B89" w:rsidRDefault="00B34B89" w:rsidP="00AA5F0F">
            <w:pPr>
              <w:tabs>
                <w:tab w:val="left" w:pos="5400"/>
              </w:tabs>
              <w:jc w:val="center"/>
            </w:pPr>
            <w:r>
              <w:t>01/</w:t>
            </w:r>
          </w:p>
          <w:p w14:paraId="37A1E65F" w14:textId="563B2097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09</w:t>
            </w:r>
          </w:p>
        </w:tc>
        <w:tc>
          <w:tcPr>
            <w:tcW w:w="864" w:type="dxa"/>
            <w:vAlign w:val="center"/>
          </w:tcPr>
          <w:p w14:paraId="590F936A" w14:textId="0339EA9C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16:50</w:t>
            </w:r>
          </w:p>
        </w:tc>
        <w:tc>
          <w:tcPr>
            <w:tcW w:w="828" w:type="dxa"/>
            <w:vAlign w:val="center"/>
          </w:tcPr>
          <w:p w14:paraId="45973F98" w14:textId="760E14A8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17:08</w:t>
            </w:r>
          </w:p>
        </w:tc>
        <w:tc>
          <w:tcPr>
            <w:tcW w:w="900" w:type="dxa"/>
            <w:vAlign w:val="center"/>
          </w:tcPr>
          <w:p w14:paraId="566F8E3F" w14:textId="2CE36115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18</w:t>
            </w:r>
          </w:p>
        </w:tc>
        <w:tc>
          <w:tcPr>
            <w:tcW w:w="5130" w:type="dxa"/>
          </w:tcPr>
          <w:p w14:paraId="10B0F389" w14:textId="5B03216C" w:rsidR="00DA0205" w:rsidRDefault="000069BA" w:rsidP="00AA5F0F">
            <w:pPr>
              <w:tabs>
                <w:tab w:val="left" w:pos="5400"/>
              </w:tabs>
            </w:pPr>
            <w:r>
              <w:t>Team Meeting 7</w:t>
            </w:r>
            <w:r w:rsidR="00DA0205">
              <w:t>: Code Review and Testing, Created Official Post-</w:t>
            </w:r>
            <w:proofErr w:type="spellStart"/>
            <w:r w:rsidR="00DA0205">
              <w:t>Portem</w:t>
            </w:r>
            <w:proofErr w:type="spellEnd"/>
            <w:r w:rsidR="00DA0205">
              <w:t xml:space="preserve"> Doc,</w:t>
            </w:r>
          </w:p>
        </w:tc>
        <w:tc>
          <w:tcPr>
            <w:tcW w:w="1350" w:type="dxa"/>
            <w:vAlign w:val="center"/>
          </w:tcPr>
          <w:p w14:paraId="6F7B90C7" w14:textId="77777777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0CE1C9FE" w14:textId="77777777" w:rsidTr="004246C5">
        <w:trPr>
          <w:trHeight w:val="720"/>
        </w:trPr>
        <w:sdt>
          <w:sdtPr>
            <w:rPr>
              <w:sz w:val="20"/>
            </w:rPr>
            <w:id w:val="280923610"/>
            <w:placeholder>
              <w:docPart w:val="49465057BA144A41848B173DE5CE9CF6"/>
            </w:placeholder>
            <w:date w:fullDate="2012-1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314EA3CB" w14:textId="23F2C451" w:rsidR="00DA0205" w:rsidRDefault="00DA0205" w:rsidP="00AA5F0F">
                <w:pPr>
                  <w:jc w:val="center"/>
                </w:pPr>
                <w:r>
                  <w:rPr>
                    <w:sz w:val="20"/>
                  </w:rPr>
                  <w:t>12/04/12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0EE68CE" w14:textId="1B198250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45377A4E" w14:textId="4FF25517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17:10</w:t>
            </w:r>
          </w:p>
        </w:tc>
        <w:tc>
          <w:tcPr>
            <w:tcW w:w="828" w:type="dxa"/>
            <w:vAlign w:val="center"/>
          </w:tcPr>
          <w:p w14:paraId="7C5BE982" w14:textId="18E4984E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18:20</w:t>
            </w:r>
          </w:p>
        </w:tc>
        <w:tc>
          <w:tcPr>
            <w:tcW w:w="900" w:type="dxa"/>
            <w:vAlign w:val="center"/>
          </w:tcPr>
          <w:p w14:paraId="6D1A24FF" w14:textId="0AC55CE3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70</w:t>
            </w:r>
          </w:p>
        </w:tc>
        <w:tc>
          <w:tcPr>
            <w:tcW w:w="5130" w:type="dxa"/>
          </w:tcPr>
          <w:p w14:paraId="1F0A45BF" w14:textId="5045057D" w:rsidR="00DA0205" w:rsidRDefault="00DA0205" w:rsidP="00AA5F0F">
            <w:pPr>
              <w:tabs>
                <w:tab w:val="left" w:pos="5400"/>
              </w:tabs>
            </w:pPr>
            <w:r>
              <w:t>Brendan: Worked on System Testing</w:t>
            </w:r>
          </w:p>
        </w:tc>
        <w:tc>
          <w:tcPr>
            <w:tcW w:w="1350" w:type="dxa"/>
            <w:vAlign w:val="center"/>
          </w:tcPr>
          <w:p w14:paraId="682274A5" w14:textId="77777777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37C63A15" w14:textId="77777777" w:rsidTr="004246C5">
        <w:trPr>
          <w:trHeight w:val="720"/>
        </w:trPr>
        <w:sdt>
          <w:sdtPr>
            <w:rPr>
              <w:sz w:val="20"/>
            </w:rPr>
            <w:id w:val="847365044"/>
            <w:placeholder>
              <w:docPart w:val="8BA0CE89587E4648A37BF108EF8C6904"/>
            </w:placeholder>
            <w:date w:fullDate="2012-1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4D0EC5E7" w14:textId="79F64213" w:rsidR="00DA0205" w:rsidRDefault="00DA0205" w:rsidP="00DA0205">
                <w:pPr>
                  <w:jc w:val="center"/>
                </w:pPr>
                <w:r>
                  <w:rPr>
                    <w:sz w:val="20"/>
                  </w:rPr>
                  <w:t>12/04/12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4ACB0456" w14:textId="5546E058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697233C7" w14:textId="451787E1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17:10</w:t>
            </w:r>
          </w:p>
        </w:tc>
        <w:tc>
          <w:tcPr>
            <w:tcW w:w="828" w:type="dxa"/>
            <w:vAlign w:val="center"/>
          </w:tcPr>
          <w:p w14:paraId="5D393FA5" w14:textId="36435C99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18:40</w:t>
            </w:r>
          </w:p>
        </w:tc>
        <w:tc>
          <w:tcPr>
            <w:tcW w:w="900" w:type="dxa"/>
            <w:vAlign w:val="center"/>
          </w:tcPr>
          <w:p w14:paraId="784B7B6C" w14:textId="51442303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90</w:t>
            </w:r>
          </w:p>
        </w:tc>
        <w:tc>
          <w:tcPr>
            <w:tcW w:w="5130" w:type="dxa"/>
          </w:tcPr>
          <w:p w14:paraId="02CAE050" w14:textId="65F80FE9" w:rsidR="00DA0205" w:rsidRDefault="00DA0205" w:rsidP="00AA5F0F">
            <w:pPr>
              <w:tabs>
                <w:tab w:val="left" w:pos="5400"/>
              </w:tabs>
            </w:pPr>
            <w:r>
              <w:t>Brian: Worked on System Testing</w:t>
            </w:r>
          </w:p>
        </w:tc>
        <w:tc>
          <w:tcPr>
            <w:tcW w:w="1350" w:type="dxa"/>
            <w:vAlign w:val="center"/>
          </w:tcPr>
          <w:p w14:paraId="3C0C1D20" w14:textId="77777777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0D4CE779" w14:textId="77777777" w:rsidTr="004246C5">
        <w:trPr>
          <w:trHeight w:val="720"/>
        </w:trPr>
        <w:sdt>
          <w:sdtPr>
            <w:rPr>
              <w:sz w:val="20"/>
            </w:rPr>
            <w:id w:val="797268951"/>
            <w:placeholder>
              <w:docPart w:val="120AA5EA83F3924599E84CF76DEC92A9"/>
            </w:placeholder>
            <w:date w:fullDate="2012-1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4AAEFFDC" w14:textId="4ED2C038" w:rsidR="00DA0205" w:rsidRDefault="00DA0205" w:rsidP="00AA5F0F">
                <w:pPr>
                  <w:jc w:val="center"/>
                </w:pPr>
                <w:r>
                  <w:rPr>
                    <w:sz w:val="20"/>
                  </w:rPr>
                  <w:t>12/04/12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369A78A8" w14:textId="3EF4ED78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5F13A7C9" w14:textId="1DA164DF" w:rsidR="00DA0205" w:rsidRDefault="00320A8D" w:rsidP="00AA5F0F">
            <w:pPr>
              <w:tabs>
                <w:tab w:val="left" w:pos="5400"/>
              </w:tabs>
              <w:jc w:val="center"/>
            </w:pPr>
            <w:r>
              <w:t>19:25</w:t>
            </w:r>
          </w:p>
        </w:tc>
        <w:tc>
          <w:tcPr>
            <w:tcW w:w="828" w:type="dxa"/>
            <w:vAlign w:val="center"/>
          </w:tcPr>
          <w:p w14:paraId="1018B34C" w14:textId="3E00043B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20:00</w:t>
            </w:r>
          </w:p>
        </w:tc>
        <w:tc>
          <w:tcPr>
            <w:tcW w:w="900" w:type="dxa"/>
            <w:vAlign w:val="center"/>
          </w:tcPr>
          <w:p w14:paraId="1EA325F4" w14:textId="21AF129E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35</w:t>
            </w:r>
          </w:p>
        </w:tc>
        <w:tc>
          <w:tcPr>
            <w:tcW w:w="5130" w:type="dxa"/>
          </w:tcPr>
          <w:p w14:paraId="73F3D615" w14:textId="78873CCD" w:rsidR="00DA0205" w:rsidRDefault="00DA0205" w:rsidP="00AA5F0F">
            <w:pPr>
              <w:tabs>
                <w:tab w:val="left" w:pos="5400"/>
              </w:tabs>
            </w:pPr>
            <w:r>
              <w:t>Lindsey: Worked on System Testing</w:t>
            </w:r>
          </w:p>
        </w:tc>
        <w:tc>
          <w:tcPr>
            <w:tcW w:w="1350" w:type="dxa"/>
            <w:vAlign w:val="center"/>
          </w:tcPr>
          <w:p w14:paraId="6C68D8AA" w14:textId="77777777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185E815D" w14:textId="77777777" w:rsidTr="004246C5">
        <w:trPr>
          <w:trHeight w:val="720"/>
        </w:trPr>
        <w:sdt>
          <w:sdtPr>
            <w:rPr>
              <w:sz w:val="20"/>
            </w:rPr>
            <w:id w:val="-1899430280"/>
            <w:placeholder>
              <w:docPart w:val="2C6FFB8393E0364994C3AE39A0E5DE55"/>
            </w:placeholder>
            <w:date w:fullDate="2012-12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5A58CE38" w14:textId="0DE27D59" w:rsidR="00DA0205" w:rsidRDefault="00DA0205" w:rsidP="00AA5F0F">
                <w:pPr>
                  <w:jc w:val="center"/>
                </w:pPr>
                <w:r>
                  <w:rPr>
                    <w:sz w:val="20"/>
                  </w:rPr>
                  <w:t>12/05/12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1BEC1C34" w14:textId="4F9C6C56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4C02B2E8" w14:textId="019F6BF9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17:15</w:t>
            </w:r>
          </w:p>
        </w:tc>
        <w:tc>
          <w:tcPr>
            <w:tcW w:w="828" w:type="dxa"/>
            <w:vAlign w:val="center"/>
          </w:tcPr>
          <w:p w14:paraId="1E965B14" w14:textId="1FC82E04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18:10</w:t>
            </w:r>
          </w:p>
        </w:tc>
        <w:tc>
          <w:tcPr>
            <w:tcW w:w="900" w:type="dxa"/>
            <w:vAlign w:val="center"/>
          </w:tcPr>
          <w:p w14:paraId="0930DE38" w14:textId="5D9A150F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55</w:t>
            </w:r>
          </w:p>
        </w:tc>
        <w:tc>
          <w:tcPr>
            <w:tcW w:w="5130" w:type="dxa"/>
          </w:tcPr>
          <w:p w14:paraId="32C9B68D" w14:textId="44EF6A1E" w:rsidR="00DA0205" w:rsidRDefault="00DA0205" w:rsidP="00AA5F0F">
            <w:pPr>
              <w:tabs>
                <w:tab w:val="left" w:pos="5400"/>
              </w:tabs>
            </w:pPr>
            <w:r>
              <w:t>Brendan: Worked on System Testing</w:t>
            </w:r>
          </w:p>
        </w:tc>
        <w:tc>
          <w:tcPr>
            <w:tcW w:w="1350" w:type="dxa"/>
            <w:vAlign w:val="center"/>
          </w:tcPr>
          <w:p w14:paraId="7F6D1F81" w14:textId="77777777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4030E898" w14:textId="77777777" w:rsidTr="004246C5">
        <w:trPr>
          <w:trHeight w:val="720"/>
        </w:trPr>
        <w:sdt>
          <w:sdtPr>
            <w:rPr>
              <w:sz w:val="20"/>
            </w:rPr>
            <w:id w:val="-416791659"/>
            <w:placeholder>
              <w:docPart w:val="274BF087BB216947B3D1A1894C578BDB"/>
            </w:placeholder>
            <w:date w:fullDate="2012-12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7C959D08" w14:textId="425F800F" w:rsidR="00DA0205" w:rsidRDefault="00DA0205" w:rsidP="00AA5F0F">
                <w:pPr>
                  <w:jc w:val="center"/>
                </w:pPr>
                <w:r>
                  <w:rPr>
                    <w:sz w:val="20"/>
                  </w:rPr>
                  <w:t>12/05/12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12B62A5B" w14:textId="5BF48B9A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71838EA4" w14:textId="7B26D6D5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18:00</w:t>
            </w:r>
          </w:p>
        </w:tc>
        <w:tc>
          <w:tcPr>
            <w:tcW w:w="828" w:type="dxa"/>
            <w:vAlign w:val="center"/>
          </w:tcPr>
          <w:p w14:paraId="5F042283" w14:textId="1C0CA949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19:00</w:t>
            </w:r>
          </w:p>
        </w:tc>
        <w:tc>
          <w:tcPr>
            <w:tcW w:w="900" w:type="dxa"/>
            <w:vAlign w:val="center"/>
          </w:tcPr>
          <w:p w14:paraId="3CACDC06" w14:textId="2CC70B65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50</w:t>
            </w:r>
          </w:p>
        </w:tc>
        <w:tc>
          <w:tcPr>
            <w:tcW w:w="5130" w:type="dxa"/>
          </w:tcPr>
          <w:p w14:paraId="4E81A340" w14:textId="2FC6CFE0" w:rsidR="00DA0205" w:rsidRDefault="00DA0205" w:rsidP="00AA5F0F">
            <w:pPr>
              <w:tabs>
                <w:tab w:val="left" w:pos="5400"/>
              </w:tabs>
            </w:pPr>
            <w:r>
              <w:t>Brian: Worked on System Testing</w:t>
            </w:r>
          </w:p>
        </w:tc>
        <w:tc>
          <w:tcPr>
            <w:tcW w:w="1350" w:type="dxa"/>
            <w:vAlign w:val="center"/>
          </w:tcPr>
          <w:p w14:paraId="5E60BC9E" w14:textId="77777777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719BEA3E" w14:textId="77777777" w:rsidTr="004246C5">
        <w:trPr>
          <w:trHeight w:val="720"/>
        </w:trPr>
        <w:sdt>
          <w:sdtPr>
            <w:rPr>
              <w:sz w:val="20"/>
            </w:rPr>
            <w:id w:val="114948653"/>
            <w:placeholder>
              <w:docPart w:val="380D91C35E0F8344B46437EA2B0CEEB2"/>
            </w:placeholder>
            <w:date w:fullDate="2012-12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8" w:type="dxa"/>
                <w:vAlign w:val="center"/>
              </w:tcPr>
              <w:p w14:paraId="2F57D7FA" w14:textId="1D5942CA" w:rsidR="00DA0205" w:rsidRDefault="00DA0205" w:rsidP="00AA5F0F">
                <w:pPr>
                  <w:jc w:val="center"/>
                </w:pPr>
                <w:r>
                  <w:rPr>
                    <w:sz w:val="20"/>
                  </w:rPr>
                  <w:t>12/05/12</w:t>
                </w:r>
              </w:p>
            </w:tc>
          </w:sdtContent>
        </w:sdt>
        <w:tc>
          <w:tcPr>
            <w:tcW w:w="738" w:type="dxa"/>
            <w:vAlign w:val="center"/>
          </w:tcPr>
          <w:p w14:paraId="5805539B" w14:textId="7E9EB61D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tc>
          <w:tcPr>
            <w:tcW w:w="864" w:type="dxa"/>
            <w:vAlign w:val="center"/>
          </w:tcPr>
          <w:p w14:paraId="5F654D94" w14:textId="6B0CEC2B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20:15</w:t>
            </w:r>
          </w:p>
        </w:tc>
        <w:tc>
          <w:tcPr>
            <w:tcW w:w="828" w:type="dxa"/>
            <w:vAlign w:val="center"/>
          </w:tcPr>
          <w:p w14:paraId="4C5E12A9" w14:textId="69CD1C96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21:15</w:t>
            </w:r>
          </w:p>
        </w:tc>
        <w:tc>
          <w:tcPr>
            <w:tcW w:w="900" w:type="dxa"/>
            <w:vAlign w:val="center"/>
          </w:tcPr>
          <w:p w14:paraId="4FFECCD0" w14:textId="7CCEA724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60</w:t>
            </w:r>
          </w:p>
        </w:tc>
        <w:tc>
          <w:tcPr>
            <w:tcW w:w="5130" w:type="dxa"/>
          </w:tcPr>
          <w:p w14:paraId="7D042538" w14:textId="64C0A4AD" w:rsidR="00DA0205" w:rsidRDefault="00DA0205" w:rsidP="00AA5F0F">
            <w:pPr>
              <w:tabs>
                <w:tab w:val="left" w:pos="5400"/>
              </w:tabs>
            </w:pPr>
            <w:r>
              <w:t>Lindsey: Finalized Test Document</w:t>
            </w:r>
          </w:p>
        </w:tc>
        <w:tc>
          <w:tcPr>
            <w:tcW w:w="1350" w:type="dxa"/>
            <w:vAlign w:val="center"/>
          </w:tcPr>
          <w:p w14:paraId="2314D77F" w14:textId="77777777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2CDB58E0" w14:textId="77777777" w:rsidTr="004246C5">
        <w:trPr>
          <w:trHeight w:val="720"/>
        </w:trPr>
        <w:tc>
          <w:tcPr>
            <w:tcW w:w="1278" w:type="dxa"/>
            <w:vAlign w:val="center"/>
          </w:tcPr>
          <w:p w14:paraId="6DA88220" w14:textId="492DDD39" w:rsidR="00DA0205" w:rsidRDefault="00DA0205" w:rsidP="00AA5F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12/06/12</w:t>
            </w:r>
          </w:p>
        </w:tc>
        <w:tc>
          <w:tcPr>
            <w:tcW w:w="738" w:type="dxa"/>
            <w:vAlign w:val="center"/>
          </w:tcPr>
          <w:p w14:paraId="7494ED66" w14:textId="3D7566C6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106451ED" w14:textId="1EEF0B90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09:40</w:t>
            </w:r>
          </w:p>
        </w:tc>
        <w:tc>
          <w:tcPr>
            <w:tcW w:w="828" w:type="dxa"/>
            <w:vAlign w:val="center"/>
          </w:tcPr>
          <w:p w14:paraId="73A7ABEA" w14:textId="588795C0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12:20</w:t>
            </w:r>
          </w:p>
        </w:tc>
        <w:tc>
          <w:tcPr>
            <w:tcW w:w="900" w:type="dxa"/>
            <w:vAlign w:val="center"/>
          </w:tcPr>
          <w:p w14:paraId="027B2068" w14:textId="6488D2DF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160</w:t>
            </w:r>
          </w:p>
        </w:tc>
        <w:tc>
          <w:tcPr>
            <w:tcW w:w="5130" w:type="dxa"/>
          </w:tcPr>
          <w:p w14:paraId="4896D494" w14:textId="177E6B55" w:rsidR="00DA0205" w:rsidRDefault="00DA0205" w:rsidP="00AA5F0F">
            <w:pPr>
              <w:tabs>
                <w:tab w:val="left" w:pos="5400"/>
              </w:tabs>
            </w:pPr>
            <w:r>
              <w:t>Brian: Worked on System Testing</w:t>
            </w:r>
          </w:p>
        </w:tc>
        <w:tc>
          <w:tcPr>
            <w:tcW w:w="1350" w:type="dxa"/>
            <w:vAlign w:val="center"/>
          </w:tcPr>
          <w:p w14:paraId="5D65FE58" w14:textId="477CFC87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48F49B30" w14:textId="77777777" w:rsidTr="004246C5">
        <w:trPr>
          <w:trHeight w:val="720"/>
        </w:trPr>
        <w:tc>
          <w:tcPr>
            <w:tcW w:w="1278" w:type="dxa"/>
            <w:vAlign w:val="center"/>
          </w:tcPr>
          <w:p w14:paraId="1A7E4442" w14:textId="7F8CB3B0" w:rsidR="00DA0205" w:rsidRDefault="00DA0205" w:rsidP="00AA5F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12/06/12</w:t>
            </w:r>
          </w:p>
        </w:tc>
        <w:tc>
          <w:tcPr>
            <w:tcW w:w="738" w:type="dxa"/>
            <w:vAlign w:val="center"/>
          </w:tcPr>
          <w:p w14:paraId="790D4A2D" w14:textId="0AC833BC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14:paraId="0DE39504" w14:textId="5CB72D28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11:20</w:t>
            </w:r>
          </w:p>
        </w:tc>
        <w:tc>
          <w:tcPr>
            <w:tcW w:w="828" w:type="dxa"/>
            <w:vAlign w:val="center"/>
          </w:tcPr>
          <w:p w14:paraId="6ED866E2" w14:textId="7A4C3484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13:15</w:t>
            </w:r>
          </w:p>
        </w:tc>
        <w:tc>
          <w:tcPr>
            <w:tcW w:w="900" w:type="dxa"/>
            <w:vAlign w:val="center"/>
          </w:tcPr>
          <w:p w14:paraId="7EEFE149" w14:textId="700E92F8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115</w:t>
            </w:r>
          </w:p>
        </w:tc>
        <w:tc>
          <w:tcPr>
            <w:tcW w:w="5130" w:type="dxa"/>
          </w:tcPr>
          <w:p w14:paraId="53A2B105" w14:textId="6AF25B06" w:rsidR="00DA0205" w:rsidRDefault="00DA0205" w:rsidP="00AA5F0F">
            <w:pPr>
              <w:tabs>
                <w:tab w:val="left" w:pos="5400"/>
              </w:tabs>
            </w:pPr>
            <w:r>
              <w:t>Brendan: Worked on System Testing</w:t>
            </w:r>
          </w:p>
        </w:tc>
        <w:tc>
          <w:tcPr>
            <w:tcW w:w="1350" w:type="dxa"/>
            <w:vAlign w:val="center"/>
          </w:tcPr>
          <w:p w14:paraId="236DDE44" w14:textId="20F09917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A0205" w14:paraId="76C57C3A" w14:textId="77777777" w:rsidTr="004246C5">
        <w:trPr>
          <w:trHeight w:val="720"/>
        </w:trPr>
        <w:tc>
          <w:tcPr>
            <w:tcW w:w="1278" w:type="dxa"/>
            <w:vAlign w:val="center"/>
          </w:tcPr>
          <w:p w14:paraId="6F6284C3" w14:textId="6764771D" w:rsidR="00DA0205" w:rsidRDefault="00DA0205" w:rsidP="00AA5F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12/06/12</w:t>
            </w:r>
          </w:p>
        </w:tc>
        <w:tc>
          <w:tcPr>
            <w:tcW w:w="738" w:type="dxa"/>
            <w:vAlign w:val="center"/>
          </w:tcPr>
          <w:p w14:paraId="1880681A" w14:textId="77777777" w:rsidR="00B34B89" w:rsidRDefault="00B34B89" w:rsidP="00AA5F0F">
            <w:pPr>
              <w:tabs>
                <w:tab w:val="left" w:pos="5400"/>
              </w:tabs>
              <w:jc w:val="center"/>
            </w:pPr>
            <w:r>
              <w:t>06/</w:t>
            </w:r>
          </w:p>
          <w:p w14:paraId="318C1B10" w14:textId="7A292BC0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09</w:t>
            </w:r>
          </w:p>
        </w:tc>
        <w:tc>
          <w:tcPr>
            <w:tcW w:w="864" w:type="dxa"/>
            <w:vAlign w:val="center"/>
          </w:tcPr>
          <w:p w14:paraId="66F6EFC7" w14:textId="539B53FA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19:10</w:t>
            </w:r>
          </w:p>
        </w:tc>
        <w:tc>
          <w:tcPr>
            <w:tcW w:w="828" w:type="dxa"/>
            <w:vAlign w:val="center"/>
          </w:tcPr>
          <w:p w14:paraId="2A59A3A0" w14:textId="1868708F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22:00</w:t>
            </w:r>
          </w:p>
        </w:tc>
        <w:tc>
          <w:tcPr>
            <w:tcW w:w="900" w:type="dxa"/>
            <w:vAlign w:val="center"/>
          </w:tcPr>
          <w:p w14:paraId="4BE6EE0B" w14:textId="79B2D58B" w:rsidR="00DA0205" w:rsidRDefault="00B34B89" w:rsidP="00AA5F0F">
            <w:pPr>
              <w:tabs>
                <w:tab w:val="left" w:pos="5400"/>
              </w:tabs>
              <w:jc w:val="center"/>
            </w:pPr>
            <w:r>
              <w:t>170</w:t>
            </w:r>
          </w:p>
        </w:tc>
        <w:tc>
          <w:tcPr>
            <w:tcW w:w="5130" w:type="dxa"/>
          </w:tcPr>
          <w:p w14:paraId="7546E952" w14:textId="113BC6CB" w:rsidR="00DA0205" w:rsidRDefault="00DA0205" w:rsidP="00AA5F0F">
            <w:pPr>
              <w:tabs>
                <w:tab w:val="left" w:pos="5400"/>
              </w:tabs>
            </w:pPr>
            <w:r>
              <w:t>Lindsey: Finalized Documentation for Turn-In</w:t>
            </w:r>
          </w:p>
        </w:tc>
        <w:tc>
          <w:tcPr>
            <w:tcW w:w="1350" w:type="dxa"/>
            <w:vAlign w:val="center"/>
          </w:tcPr>
          <w:p w14:paraId="3C71DA03" w14:textId="20513B81" w:rsidR="00DA0205" w:rsidRDefault="00DA0205" w:rsidP="00AA5F0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14:paraId="6AC50D64" w14:textId="112670F5" w:rsidR="00637A82" w:rsidRPr="0006246F" w:rsidRDefault="00DA0205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*Task ID values refer back to those used in the Product Planning Sheet for the corresponding assignment.</w:t>
      </w:r>
    </w:p>
    <w:sectPr w:rsidR="00637A82" w:rsidRPr="0006246F" w:rsidSect="00093263">
      <w:headerReference w:type="default" r:id="rId8"/>
      <w:footerReference w:type="default" r:id="rId9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22330" w14:textId="77777777" w:rsidR="00B34B89" w:rsidRDefault="00B34B89" w:rsidP="00F8251E">
      <w:pPr>
        <w:spacing w:after="0" w:line="240" w:lineRule="auto"/>
      </w:pPr>
      <w:r>
        <w:separator/>
      </w:r>
    </w:p>
  </w:endnote>
  <w:endnote w:type="continuationSeparator" w:id="0">
    <w:p w14:paraId="7C40EE50" w14:textId="77777777" w:rsidR="00B34B89" w:rsidRDefault="00B34B89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042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B6D5A18" w14:textId="77777777" w:rsidR="00B34B89" w:rsidRDefault="00B34B89" w:rsidP="00637A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C2BF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C2BFA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FC5B3" w14:textId="77777777" w:rsidR="00B34B89" w:rsidRDefault="00B34B89" w:rsidP="00F8251E">
      <w:pPr>
        <w:spacing w:after="0" w:line="240" w:lineRule="auto"/>
      </w:pPr>
      <w:r>
        <w:separator/>
      </w:r>
    </w:p>
  </w:footnote>
  <w:footnote w:type="continuationSeparator" w:id="0">
    <w:p w14:paraId="3EB5E3F0" w14:textId="77777777" w:rsidR="00B34B89" w:rsidRDefault="00B34B89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93C85" w14:textId="77777777" w:rsidR="00B34B89" w:rsidRPr="00F8251E" w:rsidRDefault="00B34B89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>CS325 Pro</w:t>
    </w:r>
    <w:r>
      <w:rPr>
        <w:rFonts w:asciiTheme="majorHAnsi" w:hAnsiTheme="majorHAnsi"/>
        <w:b/>
        <w:sz w:val="32"/>
      </w:rPr>
      <w:t>ject Time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20"/>
    <w:rsid w:val="000069BA"/>
    <w:rsid w:val="000129E0"/>
    <w:rsid w:val="000238DF"/>
    <w:rsid w:val="00046D53"/>
    <w:rsid w:val="000475E0"/>
    <w:rsid w:val="00053333"/>
    <w:rsid w:val="0006071C"/>
    <w:rsid w:val="0006246F"/>
    <w:rsid w:val="0007342D"/>
    <w:rsid w:val="000777D6"/>
    <w:rsid w:val="00093263"/>
    <w:rsid w:val="000C2BFA"/>
    <w:rsid w:val="000D1E16"/>
    <w:rsid w:val="001525B7"/>
    <w:rsid w:val="0017110F"/>
    <w:rsid w:val="001A0A16"/>
    <w:rsid w:val="001A2D5B"/>
    <w:rsid w:val="002A4B8C"/>
    <w:rsid w:val="00320A8D"/>
    <w:rsid w:val="00380EBA"/>
    <w:rsid w:val="004246C5"/>
    <w:rsid w:val="00424EDE"/>
    <w:rsid w:val="004313E4"/>
    <w:rsid w:val="004D518C"/>
    <w:rsid w:val="00585BD3"/>
    <w:rsid w:val="005C483D"/>
    <w:rsid w:val="00637A82"/>
    <w:rsid w:val="00664DC3"/>
    <w:rsid w:val="006E3497"/>
    <w:rsid w:val="006F4D4D"/>
    <w:rsid w:val="00746EC0"/>
    <w:rsid w:val="0076085B"/>
    <w:rsid w:val="00795CDB"/>
    <w:rsid w:val="00835367"/>
    <w:rsid w:val="00882A33"/>
    <w:rsid w:val="008A7978"/>
    <w:rsid w:val="008D4D31"/>
    <w:rsid w:val="008E085E"/>
    <w:rsid w:val="009C25E0"/>
    <w:rsid w:val="009D6593"/>
    <w:rsid w:val="00AA5F0F"/>
    <w:rsid w:val="00AC0CD7"/>
    <w:rsid w:val="00AE7CD9"/>
    <w:rsid w:val="00B213D6"/>
    <w:rsid w:val="00B34B89"/>
    <w:rsid w:val="00B62F60"/>
    <w:rsid w:val="00B656C6"/>
    <w:rsid w:val="00BC3DE5"/>
    <w:rsid w:val="00C431E5"/>
    <w:rsid w:val="00CC0DD5"/>
    <w:rsid w:val="00CC1A14"/>
    <w:rsid w:val="00CC1BEF"/>
    <w:rsid w:val="00CC5CE5"/>
    <w:rsid w:val="00D53E20"/>
    <w:rsid w:val="00D91D75"/>
    <w:rsid w:val="00DA0205"/>
    <w:rsid w:val="00DD79E4"/>
    <w:rsid w:val="00E12415"/>
    <w:rsid w:val="00E977C5"/>
    <w:rsid w:val="00EE22EF"/>
    <w:rsid w:val="00F8251E"/>
    <w:rsid w:val="00F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FEE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indsey:Dropbox:CS325:TeamEcho:CS325%20Project%20Time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1FF8FB14643D409D6E359704F97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6625D-BE3E-E342-AC58-227892BEA498}"/>
      </w:docPartPr>
      <w:docPartBody>
        <w:p w:rsidR="009C2BF9" w:rsidRDefault="009C2BF9">
          <w:pPr>
            <w:pStyle w:val="4F1FF8FB14643D409D6E359704F9736B"/>
          </w:pPr>
          <w:r w:rsidRPr="0078183B">
            <w:rPr>
              <w:rStyle w:val="PlaceholderText"/>
            </w:rPr>
            <w:t>Choose an item.</w:t>
          </w:r>
        </w:p>
      </w:docPartBody>
    </w:docPart>
    <w:docPart>
      <w:docPartPr>
        <w:name w:val="6FB7C11DA729A14D9941F35692300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E4CCC-0A5E-8F44-AE5E-0866C978D454}"/>
      </w:docPartPr>
      <w:docPartBody>
        <w:p w:rsidR="009C2BF9" w:rsidRDefault="009C2BF9">
          <w:pPr>
            <w:pStyle w:val="6FB7C11DA729A14D9941F3569230043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30FA7BFEEAE9F40A0CA031921B6C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D2415-13C0-884D-9EE4-DC6BBE518F32}"/>
      </w:docPartPr>
      <w:docPartBody>
        <w:p w:rsidR="009C2BF9" w:rsidRDefault="009C2BF9">
          <w:pPr>
            <w:pStyle w:val="030FA7BFEEAE9F40A0CA031921B6C1D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F83A449AE4F0764F954446E213DC9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1D77B-CCBE-A04B-94AF-270FD024361D}"/>
      </w:docPartPr>
      <w:docPartBody>
        <w:p w:rsidR="009C2BF9" w:rsidRDefault="009C2BF9">
          <w:pPr>
            <w:pStyle w:val="F83A449AE4F0764F954446E213DC9C1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31AEA4A4372ABC47B3B888ECF153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E747E-E41A-1947-B043-3FBD7CBFFE12}"/>
      </w:docPartPr>
      <w:docPartBody>
        <w:p w:rsidR="009C2BF9" w:rsidRDefault="009C2BF9">
          <w:pPr>
            <w:pStyle w:val="31AEA4A4372ABC47B3B888ECF15326D4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57AB5CFAC6DA44D8B6F14412BE6E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45FF4-31BC-8F49-8219-90C07801DCDF}"/>
      </w:docPartPr>
      <w:docPartBody>
        <w:p w:rsidR="009C2BF9" w:rsidRDefault="009C2BF9">
          <w:pPr>
            <w:pStyle w:val="A57AB5CFAC6DA44D8B6F14412BE6E10A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E6E6CA980FF274C99AE520928F65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02EB9-04EE-6643-A1A2-C17F98255F1C}"/>
      </w:docPartPr>
      <w:docPartBody>
        <w:p w:rsidR="009C2BF9" w:rsidRDefault="009C2BF9">
          <w:pPr>
            <w:pStyle w:val="0E6E6CA980FF274C99AE520928F6580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575F8E53929AAE46AD9A615B69D12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7A9BF-B8EF-6C42-963A-5F6B3CBDAE62}"/>
      </w:docPartPr>
      <w:docPartBody>
        <w:p w:rsidR="009C2BF9" w:rsidRDefault="009C2BF9">
          <w:pPr>
            <w:pStyle w:val="575F8E53929AAE46AD9A615B69D120E1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18CC31F8FECB748A483CB08567AA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60013-746F-8A48-9207-E5F02812ECB0}"/>
      </w:docPartPr>
      <w:docPartBody>
        <w:p w:rsidR="009C2BF9" w:rsidRDefault="009C2BF9">
          <w:pPr>
            <w:pStyle w:val="E18CC31F8FECB748A483CB08567AA4E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57B507D7159EE9478D0EADFA5F37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47498-5566-2F47-8351-E36D232A0B14}"/>
      </w:docPartPr>
      <w:docPartBody>
        <w:p w:rsidR="009C2BF9" w:rsidRDefault="009C2BF9">
          <w:pPr>
            <w:pStyle w:val="57B507D7159EE9478D0EADFA5F37B433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4DAB7EA1E4D2EF4CA02F116A031B0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FFBEA-B7B1-284C-87BE-582CA8FFF448}"/>
      </w:docPartPr>
      <w:docPartBody>
        <w:p w:rsidR="009C2BF9" w:rsidRDefault="009C2BF9">
          <w:pPr>
            <w:pStyle w:val="4DAB7EA1E4D2EF4CA02F116A031B00DE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49C59CB660C6D41A659A7DCB5415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A3B68-B664-BB48-B888-B473BC91F852}"/>
      </w:docPartPr>
      <w:docPartBody>
        <w:p w:rsidR="009C2BF9" w:rsidRDefault="009C2BF9">
          <w:pPr>
            <w:pStyle w:val="E49C59CB660C6D41A659A7DCB54159E8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8A7A0E2D7DBF454CBA31410925A62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75AD3-9110-4F44-A16D-9C2395CCB3D9}"/>
      </w:docPartPr>
      <w:docPartBody>
        <w:p w:rsidR="009C2BF9" w:rsidRDefault="009C2BF9">
          <w:pPr>
            <w:pStyle w:val="8A7A0E2D7DBF454CBA31410925A6276B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0F8B91C5F2E7645A70733CE9AC22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329DE-006B-0C45-8920-8AE66E0C29F6}"/>
      </w:docPartPr>
      <w:docPartBody>
        <w:p w:rsidR="009C2BF9" w:rsidRDefault="009C2BF9" w:rsidP="009C2BF9">
          <w:pPr>
            <w:pStyle w:val="E0F8B91C5F2E7645A70733CE9AC22F41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CDD129993229C45B3E90FBDF4BF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764B-247C-C245-A9CD-AB9A0EF2F457}"/>
      </w:docPartPr>
      <w:docPartBody>
        <w:p w:rsidR="009C2BF9" w:rsidRDefault="009C2BF9" w:rsidP="009C2BF9">
          <w:pPr>
            <w:pStyle w:val="ACDD129993229C45B3E90FBDF4BFD64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BD3D1958C04CBE4A9201D6C13410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25C62-E3B6-954F-A9FB-E0C362DBB635}"/>
      </w:docPartPr>
      <w:docPartBody>
        <w:p w:rsidR="009C2BF9" w:rsidRDefault="009C2BF9" w:rsidP="009C2BF9">
          <w:pPr>
            <w:pStyle w:val="BD3D1958C04CBE4A9201D6C1341073AA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391C43FCC1C62C4A835B46209C4C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9AAFA-7843-2B44-9949-36B1C5F7D0EA}"/>
      </w:docPartPr>
      <w:docPartBody>
        <w:p w:rsidR="009C2BF9" w:rsidRDefault="009C2BF9" w:rsidP="009C2BF9">
          <w:pPr>
            <w:pStyle w:val="391C43FCC1C62C4A835B46209C4CE41F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217855DF5C1B9D47A6BB140381A4E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C5347-AF71-0342-BEAE-F6FB4770D8EE}"/>
      </w:docPartPr>
      <w:docPartBody>
        <w:p w:rsidR="009C2BF9" w:rsidRDefault="009C2BF9" w:rsidP="009C2BF9">
          <w:pPr>
            <w:pStyle w:val="217855DF5C1B9D47A6BB140381A4E7F5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892E32DEBC06242822056F129CF5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B671B-4630-A44F-B0D8-4E2D2557438C}"/>
      </w:docPartPr>
      <w:docPartBody>
        <w:p w:rsidR="009C2BF9" w:rsidRDefault="009C2BF9" w:rsidP="009C2BF9">
          <w:pPr>
            <w:pStyle w:val="C892E32DEBC06242822056F129CF5AE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9A4AFF0BB2B97D41BA8CE89EF6B82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468C1-FF97-E740-811C-11AB56C9A064}"/>
      </w:docPartPr>
      <w:docPartBody>
        <w:p w:rsidR="009C2BF9" w:rsidRDefault="009C2BF9" w:rsidP="009C2BF9">
          <w:pPr>
            <w:pStyle w:val="9A4AFF0BB2B97D41BA8CE89EF6B82A0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74E87DDC8A222E42827D5FAED92EE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E2200-C8AE-6B45-BA05-78CB181B28B8}"/>
      </w:docPartPr>
      <w:docPartBody>
        <w:p w:rsidR="009C2BF9" w:rsidRDefault="009C2BF9" w:rsidP="009C2BF9">
          <w:pPr>
            <w:pStyle w:val="74E87DDC8A222E42827D5FAED92EEB56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9B25568FDE771A4FB733A6106F641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0F6AE-0871-D542-A146-EFC39E796C3B}"/>
      </w:docPartPr>
      <w:docPartBody>
        <w:p w:rsidR="009C2BF9" w:rsidRDefault="009C2BF9" w:rsidP="009C2BF9">
          <w:pPr>
            <w:pStyle w:val="9B25568FDE771A4FB733A6106F64119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F8DFE6A92839F42AAF2ECF46419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068CB-F5C7-ED44-B50B-523167B3B578}"/>
      </w:docPartPr>
      <w:docPartBody>
        <w:p w:rsidR="009C2BF9" w:rsidRDefault="009C2BF9" w:rsidP="009C2BF9">
          <w:pPr>
            <w:pStyle w:val="DF8DFE6A92839F42AAF2ECF46419ABC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8DBA23AF9124A429029DFA4F0B86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6895F-BE2C-404C-905E-FCF1C739AF69}"/>
      </w:docPartPr>
      <w:docPartBody>
        <w:p w:rsidR="009C2BF9" w:rsidRDefault="009C2BF9" w:rsidP="009C2BF9">
          <w:pPr>
            <w:pStyle w:val="C8DBA23AF9124A429029DFA4F0B86ED4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CFA428487B8D24D9D3A6106D596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60173-4251-5941-8F67-385DFCB3792D}"/>
      </w:docPartPr>
      <w:docPartBody>
        <w:p w:rsidR="009C2BF9" w:rsidRDefault="009C2BF9" w:rsidP="009C2BF9">
          <w:pPr>
            <w:pStyle w:val="6CFA428487B8D24D9D3A6106D5965433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F58A3FCCC7573847AEC122498EE91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98F14-166F-794C-831F-1B308852000B}"/>
      </w:docPartPr>
      <w:docPartBody>
        <w:p w:rsidR="009C2BF9" w:rsidRDefault="009C2BF9" w:rsidP="009C2BF9">
          <w:pPr>
            <w:pStyle w:val="F58A3FCCC7573847AEC122498EE91C4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1656B52D020574B93E2C08227BC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215D7-AF13-E342-88AB-DA19C203AE7B}"/>
      </w:docPartPr>
      <w:docPartBody>
        <w:p w:rsidR="009C2BF9" w:rsidRDefault="009C2BF9" w:rsidP="009C2BF9">
          <w:pPr>
            <w:pStyle w:val="61656B52D020574B93E2C08227BC9189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26F5D25078EAB64892151786D9E13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04BA8-B765-FB42-8F97-69928A89FE3E}"/>
      </w:docPartPr>
      <w:docPartBody>
        <w:p w:rsidR="009C2BF9" w:rsidRDefault="009C2BF9" w:rsidP="009C2BF9">
          <w:pPr>
            <w:pStyle w:val="26F5D25078EAB64892151786D9E13D8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EE8ED9E061F6E458F6531B0D417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C9F8D-1B33-C64E-8E88-0BA3BB49CBDC}"/>
      </w:docPartPr>
      <w:docPartBody>
        <w:p w:rsidR="009C2BF9" w:rsidRDefault="009C2BF9" w:rsidP="009C2BF9">
          <w:pPr>
            <w:pStyle w:val="6EE8ED9E061F6E458F6531B0D417EE4F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89CB440E0B62194B9CDD57A073375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3A45D-A84B-7B4D-90D5-0401949A3970}"/>
      </w:docPartPr>
      <w:docPartBody>
        <w:p w:rsidR="009C2BF9" w:rsidRDefault="009C2BF9" w:rsidP="009C2BF9">
          <w:pPr>
            <w:pStyle w:val="89CB440E0B62194B9CDD57A07337531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3856959592DFCA4EAC92E109DDE5E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DBBC0-DCEE-A04B-B295-F952D9BD30C0}"/>
      </w:docPartPr>
      <w:docPartBody>
        <w:p w:rsidR="009C2BF9" w:rsidRDefault="009C2BF9" w:rsidP="009C2BF9">
          <w:pPr>
            <w:pStyle w:val="3856959592DFCA4EAC92E109DDE5E72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5A933C3D01124143A09BD3CE879AC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00914-6974-BA4D-9E23-BA4FF56299EB}"/>
      </w:docPartPr>
      <w:docPartBody>
        <w:p w:rsidR="009C2BF9" w:rsidRDefault="009C2BF9" w:rsidP="009C2BF9">
          <w:pPr>
            <w:pStyle w:val="5A933C3D01124143A09BD3CE879ACE3A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5ACFB6E789A5FD4DB03A59B8BC331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0DCD7-EE23-A742-8591-B969B4C3DEF3}"/>
      </w:docPartPr>
      <w:docPartBody>
        <w:p w:rsidR="009C2BF9" w:rsidRDefault="009C2BF9" w:rsidP="009C2BF9">
          <w:pPr>
            <w:pStyle w:val="5ACFB6E789A5FD4DB03A59B8BC33110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8F480F42C88A27419DF1D55ECAC9D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07FB6-6467-5B4A-BDD0-CFB2C396DC08}"/>
      </w:docPartPr>
      <w:docPartBody>
        <w:p w:rsidR="009C2BF9" w:rsidRDefault="009C2BF9" w:rsidP="009C2BF9">
          <w:pPr>
            <w:pStyle w:val="8F480F42C88A27419DF1D55ECAC9D63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FD7A5B900B733428E6E7BB9DC62A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1E571-D5B3-524C-9690-B9B29425AD9B}"/>
      </w:docPartPr>
      <w:docPartBody>
        <w:p w:rsidR="009C2BF9" w:rsidRDefault="009C2BF9" w:rsidP="009C2BF9">
          <w:pPr>
            <w:pStyle w:val="0FD7A5B900B733428E6E7BB9DC62AE95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7CA42C63848D4F43977ED3C3BA31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4DF7-7E59-5D49-B831-1275ACD2D344}"/>
      </w:docPartPr>
      <w:docPartBody>
        <w:p w:rsidR="009C2BF9" w:rsidRDefault="009C2BF9" w:rsidP="009C2BF9">
          <w:pPr>
            <w:pStyle w:val="7CA42C63848D4F43977ED3C3BA31BC5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FB8C9DA5048D564282631D905727D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74EF-3C86-2E4B-B0D1-99042546D724}"/>
      </w:docPartPr>
      <w:docPartBody>
        <w:p w:rsidR="009C2BF9" w:rsidRDefault="009C2BF9" w:rsidP="009C2BF9">
          <w:pPr>
            <w:pStyle w:val="FB8C9DA5048D564282631D905727DA14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DD3B95FF86D814EABC54E6DE7085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940A1-3069-0C4C-9013-39CDA9EF1A56}"/>
      </w:docPartPr>
      <w:docPartBody>
        <w:p w:rsidR="009C2BF9" w:rsidRDefault="009C2BF9" w:rsidP="009C2BF9">
          <w:pPr>
            <w:pStyle w:val="ADD3B95FF86D814EABC54E6DE7085723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DF061005B396B4E9486D33CD37A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C5B19-973C-8440-9738-E8643A2A06BC}"/>
      </w:docPartPr>
      <w:docPartBody>
        <w:p w:rsidR="009C2BF9" w:rsidRDefault="009C2BF9" w:rsidP="009C2BF9">
          <w:pPr>
            <w:pStyle w:val="CDF061005B396B4E9486D33CD37A7A3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A7C4100DB791A46BEE68F2C19F70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90948-0591-6F43-B54F-C2AF3FB9F1C1}"/>
      </w:docPartPr>
      <w:docPartBody>
        <w:p w:rsidR="009C2BF9" w:rsidRDefault="009C2BF9" w:rsidP="009C2BF9">
          <w:pPr>
            <w:pStyle w:val="6A7C4100DB791A46BEE68F2C19F703A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9F1FDA99B064E4478B21158152A85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34EA1-DF5C-054C-BD0D-DF6884801660}"/>
      </w:docPartPr>
      <w:docPartBody>
        <w:p w:rsidR="009C2BF9" w:rsidRDefault="009C2BF9" w:rsidP="009C2BF9">
          <w:pPr>
            <w:pStyle w:val="9F1FDA99B064E4478B21158152A853B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29EDB5F259D89428F46603E93836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A6BB1-FC61-A648-9725-D948DE3F3B81}"/>
      </w:docPartPr>
      <w:docPartBody>
        <w:p w:rsidR="009C2BF9" w:rsidRDefault="009C2BF9" w:rsidP="009C2BF9">
          <w:pPr>
            <w:pStyle w:val="C29EDB5F259D89428F46603E93836A6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46BDFB8A5359094CA24F6412FCB1D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D89D7-6940-074C-8B83-A6B3DB22308F}"/>
      </w:docPartPr>
      <w:docPartBody>
        <w:p w:rsidR="009C2BF9" w:rsidRDefault="009C2BF9" w:rsidP="009C2BF9">
          <w:pPr>
            <w:pStyle w:val="46BDFB8A5359094CA24F6412FCB1D3B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53F4DCD9114FC47AB55DABBBA558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95C3E-502F-E140-BF55-C9B876689047}"/>
      </w:docPartPr>
      <w:docPartBody>
        <w:p w:rsidR="009C2BF9" w:rsidRDefault="009C2BF9" w:rsidP="009C2BF9">
          <w:pPr>
            <w:pStyle w:val="C53F4DCD9114FC47AB55DABBBA55853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C601C10FE122DE4299B619E8F44E5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C715F-788E-274A-8ADD-C125CF37D2F7}"/>
      </w:docPartPr>
      <w:docPartBody>
        <w:p w:rsidR="009C2BF9" w:rsidRDefault="009C2BF9" w:rsidP="009C2BF9">
          <w:pPr>
            <w:pStyle w:val="C601C10FE122DE4299B619E8F44E5073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4CD1953A452B644B4656AC123F4D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6CDB4-6818-9F43-B1EE-9B5652CCF6A4}"/>
      </w:docPartPr>
      <w:docPartBody>
        <w:p w:rsidR="009C2BF9" w:rsidRDefault="009C2BF9" w:rsidP="009C2BF9">
          <w:pPr>
            <w:pStyle w:val="E4CD1953A452B644B4656AC123F4D259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B29968480512941823D05FE7784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F227B-A8BD-4E4B-AF5E-CE52B7D81D76}"/>
      </w:docPartPr>
      <w:docPartBody>
        <w:p w:rsidR="009C2BF9" w:rsidRDefault="009C2BF9" w:rsidP="009C2BF9">
          <w:pPr>
            <w:pStyle w:val="0B29968480512941823D05FE77845112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864D4CE997A4A49AD5727294989F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1F480-E57D-F245-BB02-8063D543EB2C}"/>
      </w:docPartPr>
      <w:docPartBody>
        <w:p w:rsidR="009C2BF9" w:rsidRDefault="009C2BF9" w:rsidP="009C2BF9">
          <w:pPr>
            <w:pStyle w:val="0864D4CE997A4A49AD5727294989F91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49465057BA144A41848B173DE5CE9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3A421-B0E1-C14D-B422-9F3F0095D2E0}"/>
      </w:docPartPr>
      <w:docPartBody>
        <w:p w:rsidR="009C2BF9" w:rsidRDefault="009C2BF9" w:rsidP="009C2BF9">
          <w:pPr>
            <w:pStyle w:val="49465057BA144A41848B173DE5CE9CF6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8BA0CE89587E4648A37BF108EF8C6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78C1-BB1D-564F-9B98-4E0A33DED43F}"/>
      </w:docPartPr>
      <w:docPartBody>
        <w:p w:rsidR="009C2BF9" w:rsidRDefault="009C2BF9" w:rsidP="009C2BF9">
          <w:pPr>
            <w:pStyle w:val="8BA0CE89587E4648A37BF108EF8C6904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120AA5EA83F3924599E84CF76DEC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FE484-197A-C540-934B-C4FC6FDFF8F0}"/>
      </w:docPartPr>
      <w:docPartBody>
        <w:p w:rsidR="009C2BF9" w:rsidRDefault="009C2BF9" w:rsidP="009C2BF9">
          <w:pPr>
            <w:pStyle w:val="120AA5EA83F3924599E84CF76DEC92A9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2C6FFB8393E0364994C3AE39A0E5D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FE896-3159-3149-8E7A-33743ACEBE07}"/>
      </w:docPartPr>
      <w:docPartBody>
        <w:p w:rsidR="009C2BF9" w:rsidRDefault="009C2BF9" w:rsidP="009C2BF9">
          <w:pPr>
            <w:pStyle w:val="2C6FFB8393E0364994C3AE39A0E5DE55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274BF087BB216947B3D1A1894C578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1254B-0162-7E4A-95BF-C7FBC023758C}"/>
      </w:docPartPr>
      <w:docPartBody>
        <w:p w:rsidR="009C2BF9" w:rsidRDefault="009C2BF9" w:rsidP="009C2BF9">
          <w:pPr>
            <w:pStyle w:val="274BF087BB216947B3D1A1894C578BDB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380D91C35E0F8344B46437EA2B0CE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18249-B736-954D-87AC-5CD3FBE96404}"/>
      </w:docPartPr>
      <w:docPartBody>
        <w:p w:rsidR="009C2BF9" w:rsidRDefault="009C2BF9" w:rsidP="009C2BF9">
          <w:pPr>
            <w:pStyle w:val="380D91C35E0F8344B46437EA2B0CEEB2"/>
          </w:pPr>
          <w:r w:rsidRPr="003651F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F9"/>
    <w:rsid w:val="009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BF9"/>
    <w:rPr>
      <w:color w:val="808080"/>
    </w:rPr>
  </w:style>
  <w:style w:type="paragraph" w:customStyle="1" w:styleId="4F1FF8FB14643D409D6E359704F9736B">
    <w:name w:val="4F1FF8FB14643D409D6E359704F9736B"/>
  </w:style>
  <w:style w:type="paragraph" w:customStyle="1" w:styleId="6FB7C11DA729A14D9941F35692300432">
    <w:name w:val="6FB7C11DA729A14D9941F35692300432"/>
  </w:style>
  <w:style w:type="paragraph" w:customStyle="1" w:styleId="030FA7BFEEAE9F40A0CA031921B6C1D2">
    <w:name w:val="030FA7BFEEAE9F40A0CA031921B6C1D2"/>
  </w:style>
  <w:style w:type="paragraph" w:customStyle="1" w:styleId="A4082E8FEE70A14795198AE14204C061">
    <w:name w:val="A4082E8FEE70A14795198AE14204C061"/>
  </w:style>
  <w:style w:type="paragraph" w:customStyle="1" w:styleId="F83A449AE4F0764F954446E213DC9C12">
    <w:name w:val="F83A449AE4F0764F954446E213DC9C12"/>
  </w:style>
  <w:style w:type="paragraph" w:customStyle="1" w:styleId="31AEA4A4372ABC47B3B888ECF15326D4">
    <w:name w:val="31AEA4A4372ABC47B3B888ECF15326D4"/>
  </w:style>
  <w:style w:type="paragraph" w:customStyle="1" w:styleId="A57AB5CFAC6DA44D8B6F14412BE6E10A">
    <w:name w:val="A57AB5CFAC6DA44D8B6F14412BE6E10A"/>
  </w:style>
  <w:style w:type="paragraph" w:customStyle="1" w:styleId="0E6E6CA980FF274C99AE520928F65802">
    <w:name w:val="0E6E6CA980FF274C99AE520928F65802"/>
  </w:style>
  <w:style w:type="paragraph" w:customStyle="1" w:styleId="575F8E53929AAE46AD9A615B69D120E1">
    <w:name w:val="575F8E53929AAE46AD9A615B69D120E1"/>
  </w:style>
  <w:style w:type="paragraph" w:customStyle="1" w:styleId="E18CC31F8FECB748A483CB08567AA4ED">
    <w:name w:val="E18CC31F8FECB748A483CB08567AA4ED"/>
  </w:style>
  <w:style w:type="paragraph" w:customStyle="1" w:styleId="57B507D7159EE9478D0EADFA5F37B433">
    <w:name w:val="57B507D7159EE9478D0EADFA5F37B433"/>
  </w:style>
  <w:style w:type="paragraph" w:customStyle="1" w:styleId="4DAB7EA1E4D2EF4CA02F116A031B00DE">
    <w:name w:val="4DAB7EA1E4D2EF4CA02F116A031B00DE"/>
  </w:style>
  <w:style w:type="paragraph" w:customStyle="1" w:styleId="E49C59CB660C6D41A659A7DCB54159E8">
    <w:name w:val="E49C59CB660C6D41A659A7DCB54159E8"/>
  </w:style>
  <w:style w:type="paragraph" w:customStyle="1" w:styleId="8A7A0E2D7DBF454CBA31410925A6276B">
    <w:name w:val="8A7A0E2D7DBF454CBA31410925A6276B"/>
  </w:style>
  <w:style w:type="paragraph" w:customStyle="1" w:styleId="A508577A8F1F1A4384D8F3A96374233D">
    <w:name w:val="A508577A8F1F1A4384D8F3A96374233D"/>
  </w:style>
  <w:style w:type="paragraph" w:customStyle="1" w:styleId="06D0B630211BF544B3C22A18A69907EA">
    <w:name w:val="06D0B630211BF544B3C22A18A69907EA"/>
  </w:style>
  <w:style w:type="paragraph" w:customStyle="1" w:styleId="20561B8843BBA34F9F15CCEC2C5FC3BF">
    <w:name w:val="20561B8843BBA34F9F15CCEC2C5FC3BF"/>
  </w:style>
  <w:style w:type="paragraph" w:customStyle="1" w:styleId="F3E5A901DB11F84AB2A84BDCAF18631E">
    <w:name w:val="F3E5A901DB11F84AB2A84BDCAF18631E"/>
  </w:style>
  <w:style w:type="paragraph" w:customStyle="1" w:styleId="41792AE2311B1A438EBC8F19FF2CD246">
    <w:name w:val="41792AE2311B1A438EBC8F19FF2CD246"/>
  </w:style>
  <w:style w:type="paragraph" w:customStyle="1" w:styleId="9D4C00C63347C74DB6F4EC8397191A15">
    <w:name w:val="9D4C00C63347C74DB6F4EC8397191A15"/>
  </w:style>
  <w:style w:type="paragraph" w:customStyle="1" w:styleId="830205F051B8B542B4228CB5FDEB7617">
    <w:name w:val="830205F051B8B542B4228CB5FDEB7617"/>
  </w:style>
  <w:style w:type="paragraph" w:customStyle="1" w:styleId="1BB1B023CBEF9B479D11C3DAEF7AA816">
    <w:name w:val="1BB1B023CBEF9B479D11C3DAEF7AA816"/>
  </w:style>
  <w:style w:type="paragraph" w:customStyle="1" w:styleId="41917237E061504BA400D4314AA81F7A">
    <w:name w:val="41917237E061504BA400D4314AA81F7A"/>
  </w:style>
  <w:style w:type="paragraph" w:customStyle="1" w:styleId="1E0FCD19C4A38040BEE5687BC6418F49">
    <w:name w:val="1E0FCD19C4A38040BEE5687BC6418F49"/>
  </w:style>
  <w:style w:type="paragraph" w:customStyle="1" w:styleId="27AC1B86CFA6524794EE085635B10001">
    <w:name w:val="27AC1B86CFA6524794EE085635B10001"/>
  </w:style>
  <w:style w:type="paragraph" w:customStyle="1" w:styleId="1F2AA8DB47FE0F4AB49FA21B61A07620">
    <w:name w:val="1F2AA8DB47FE0F4AB49FA21B61A07620"/>
  </w:style>
  <w:style w:type="paragraph" w:customStyle="1" w:styleId="6A1E5E4E7FA3C94AA0310E81B3973D39">
    <w:name w:val="6A1E5E4E7FA3C94AA0310E81B3973D39"/>
  </w:style>
  <w:style w:type="paragraph" w:customStyle="1" w:styleId="5B4AC2725977BA49A7574DDE3ACDA447">
    <w:name w:val="5B4AC2725977BA49A7574DDE3ACDA447"/>
  </w:style>
  <w:style w:type="paragraph" w:customStyle="1" w:styleId="2C49FBC4315C93418668FEB664DFA1DA">
    <w:name w:val="2C49FBC4315C93418668FEB664DFA1DA"/>
  </w:style>
  <w:style w:type="paragraph" w:customStyle="1" w:styleId="0F999B29D2000D469F826F792E31B5E0">
    <w:name w:val="0F999B29D2000D469F826F792E31B5E0"/>
  </w:style>
  <w:style w:type="paragraph" w:customStyle="1" w:styleId="D509C935E24EA44D83DF92170E4B2270">
    <w:name w:val="D509C935E24EA44D83DF92170E4B2270"/>
  </w:style>
  <w:style w:type="paragraph" w:customStyle="1" w:styleId="329D4EFE4FCA5E4F839398835994B241">
    <w:name w:val="329D4EFE4FCA5E4F839398835994B241"/>
  </w:style>
  <w:style w:type="paragraph" w:customStyle="1" w:styleId="E0F8B91C5F2E7645A70733CE9AC22F41">
    <w:name w:val="E0F8B91C5F2E7645A70733CE9AC22F41"/>
    <w:rsid w:val="009C2BF9"/>
  </w:style>
  <w:style w:type="paragraph" w:customStyle="1" w:styleId="ACDD129993229C45B3E90FBDF4BFD640">
    <w:name w:val="ACDD129993229C45B3E90FBDF4BFD640"/>
    <w:rsid w:val="009C2BF9"/>
  </w:style>
  <w:style w:type="paragraph" w:customStyle="1" w:styleId="BD3D1958C04CBE4A9201D6C1341073AA">
    <w:name w:val="BD3D1958C04CBE4A9201D6C1341073AA"/>
    <w:rsid w:val="009C2BF9"/>
  </w:style>
  <w:style w:type="paragraph" w:customStyle="1" w:styleId="391C43FCC1C62C4A835B46209C4CE41F">
    <w:name w:val="391C43FCC1C62C4A835B46209C4CE41F"/>
    <w:rsid w:val="009C2BF9"/>
  </w:style>
  <w:style w:type="paragraph" w:customStyle="1" w:styleId="217855DF5C1B9D47A6BB140381A4E7F5">
    <w:name w:val="217855DF5C1B9D47A6BB140381A4E7F5"/>
    <w:rsid w:val="009C2BF9"/>
  </w:style>
  <w:style w:type="paragraph" w:customStyle="1" w:styleId="C892E32DEBC06242822056F129CF5AEC">
    <w:name w:val="C892E32DEBC06242822056F129CF5AEC"/>
    <w:rsid w:val="009C2BF9"/>
  </w:style>
  <w:style w:type="paragraph" w:customStyle="1" w:styleId="9A4AFF0BB2B97D41BA8CE89EF6B82A00">
    <w:name w:val="9A4AFF0BB2B97D41BA8CE89EF6B82A00"/>
    <w:rsid w:val="009C2BF9"/>
  </w:style>
  <w:style w:type="paragraph" w:customStyle="1" w:styleId="74E87DDC8A222E42827D5FAED92EEB56">
    <w:name w:val="74E87DDC8A222E42827D5FAED92EEB56"/>
    <w:rsid w:val="009C2BF9"/>
  </w:style>
  <w:style w:type="paragraph" w:customStyle="1" w:styleId="9B25568FDE771A4FB733A6106F64119C">
    <w:name w:val="9B25568FDE771A4FB733A6106F64119C"/>
    <w:rsid w:val="009C2BF9"/>
  </w:style>
  <w:style w:type="paragraph" w:customStyle="1" w:styleId="DF8DFE6A92839F42AAF2ECF46419ABC0">
    <w:name w:val="DF8DFE6A92839F42AAF2ECF46419ABC0"/>
    <w:rsid w:val="009C2BF9"/>
  </w:style>
  <w:style w:type="paragraph" w:customStyle="1" w:styleId="C8DBA23AF9124A429029DFA4F0B86ED4">
    <w:name w:val="C8DBA23AF9124A429029DFA4F0B86ED4"/>
    <w:rsid w:val="009C2BF9"/>
  </w:style>
  <w:style w:type="paragraph" w:customStyle="1" w:styleId="6CFA428487B8D24D9D3A6106D5965433">
    <w:name w:val="6CFA428487B8D24D9D3A6106D5965433"/>
    <w:rsid w:val="009C2BF9"/>
  </w:style>
  <w:style w:type="paragraph" w:customStyle="1" w:styleId="F58A3FCCC7573847AEC122498EE91C40">
    <w:name w:val="F58A3FCCC7573847AEC122498EE91C40"/>
    <w:rsid w:val="009C2BF9"/>
  </w:style>
  <w:style w:type="paragraph" w:customStyle="1" w:styleId="61656B52D020574B93E2C08227BC9189">
    <w:name w:val="61656B52D020574B93E2C08227BC9189"/>
    <w:rsid w:val="009C2BF9"/>
  </w:style>
  <w:style w:type="paragraph" w:customStyle="1" w:styleId="26F5D25078EAB64892151786D9E13D8C">
    <w:name w:val="26F5D25078EAB64892151786D9E13D8C"/>
    <w:rsid w:val="009C2BF9"/>
  </w:style>
  <w:style w:type="paragraph" w:customStyle="1" w:styleId="6EE8ED9E061F6E458F6531B0D417EE4F">
    <w:name w:val="6EE8ED9E061F6E458F6531B0D417EE4F"/>
    <w:rsid w:val="009C2BF9"/>
  </w:style>
  <w:style w:type="paragraph" w:customStyle="1" w:styleId="C4833AF6B1C5C3468DA890ACA874E058">
    <w:name w:val="C4833AF6B1C5C3468DA890ACA874E058"/>
    <w:rsid w:val="009C2BF9"/>
  </w:style>
  <w:style w:type="paragraph" w:customStyle="1" w:styleId="71C7C4662B8B4948AC13F390CBDB6D54">
    <w:name w:val="71C7C4662B8B4948AC13F390CBDB6D54"/>
    <w:rsid w:val="009C2BF9"/>
  </w:style>
  <w:style w:type="paragraph" w:customStyle="1" w:styleId="F085284492F7B5438C059B595AE7E8A0">
    <w:name w:val="F085284492F7B5438C059B595AE7E8A0"/>
    <w:rsid w:val="009C2BF9"/>
  </w:style>
  <w:style w:type="paragraph" w:customStyle="1" w:styleId="DC83FCFC0658E2408B3DEA9B9C49953D">
    <w:name w:val="DC83FCFC0658E2408B3DEA9B9C49953D"/>
    <w:rsid w:val="009C2BF9"/>
  </w:style>
  <w:style w:type="paragraph" w:customStyle="1" w:styleId="4C18E4568A609F4CAB2718D7C040F1BC">
    <w:name w:val="4C18E4568A609F4CAB2718D7C040F1BC"/>
    <w:rsid w:val="009C2BF9"/>
  </w:style>
  <w:style w:type="paragraph" w:customStyle="1" w:styleId="69B0A51ABA4AA241A827A7BB1EA06E66">
    <w:name w:val="69B0A51ABA4AA241A827A7BB1EA06E66"/>
    <w:rsid w:val="009C2BF9"/>
  </w:style>
  <w:style w:type="paragraph" w:customStyle="1" w:styleId="EFB081BDA2F74A4F91ED61A1D86A9239">
    <w:name w:val="EFB081BDA2F74A4F91ED61A1D86A9239"/>
    <w:rsid w:val="009C2BF9"/>
  </w:style>
  <w:style w:type="paragraph" w:customStyle="1" w:styleId="1963E096AF030F43B22E56FBC20AED99">
    <w:name w:val="1963E096AF030F43B22E56FBC20AED99"/>
    <w:rsid w:val="009C2BF9"/>
  </w:style>
  <w:style w:type="paragraph" w:customStyle="1" w:styleId="A9FB3CE664968345B21748E2059A89DC">
    <w:name w:val="A9FB3CE664968345B21748E2059A89DC"/>
    <w:rsid w:val="009C2BF9"/>
  </w:style>
  <w:style w:type="paragraph" w:customStyle="1" w:styleId="B0E1B72051306B41BC1BA2EE34FA54AF">
    <w:name w:val="B0E1B72051306B41BC1BA2EE34FA54AF"/>
    <w:rsid w:val="009C2BF9"/>
  </w:style>
  <w:style w:type="paragraph" w:customStyle="1" w:styleId="62BC0A5F40A6DB43B83899E5A6C9F33B">
    <w:name w:val="62BC0A5F40A6DB43B83899E5A6C9F33B"/>
    <w:rsid w:val="009C2BF9"/>
  </w:style>
  <w:style w:type="paragraph" w:customStyle="1" w:styleId="D09B2ED43E0D3840BA1A98438855CBA6">
    <w:name w:val="D09B2ED43E0D3840BA1A98438855CBA6"/>
    <w:rsid w:val="009C2BF9"/>
  </w:style>
  <w:style w:type="paragraph" w:customStyle="1" w:styleId="B90450D78505BC429CC1E42515E4CA95">
    <w:name w:val="B90450D78505BC429CC1E42515E4CA95"/>
    <w:rsid w:val="009C2BF9"/>
  </w:style>
  <w:style w:type="paragraph" w:customStyle="1" w:styleId="9EC85EABD26E5840A39B243DEA8E312D">
    <w:name w:val="9EC85EABD26E5840A39B243DEA8E312D"/>
    <w:rsid w:val="009C2BF9"/>
  </w:style>
  <w:style w:type="paragraph" w:customStyle="1" w:styleId="1961D1CC4BF34843BD69A356B1685E5D">
    <w:name w:val="1961D1CC4BF34843BD69A356B1685E5D"/>
    <w:rsid w:val="009C2BF9"/>
  </w:style>
  <w:style w:type="paragraph" w:customStyle="1" w:styleId="89CB440E0B62194B9CDD57A073375312">
    <w:name w:val="89CB440E0B62194B9CDD57A073375312"/>
    <w:rsid w:val="009C2BF9"/>
  </w:style>
  <w:style w:type="paragraph" w:customStyle="1" w:styleId="3856959592DFCA4EAC92E109DDE5E727">
    <w:name w:val="3856959592DFCA4EAC92E109DDE5E727"/>
    <w:rsid w:val="009C2BF9"/>
  </w:style>
  <w:style w:type="paragraph" w:customStyle="1" w:styleId="5A933C3D01124143A09BD3CE879ACE3A">
    <w:name w:val="5A933C3D01124143A09BD3CE879ACE3A"/>
    <w:rsid w:val="009C2BF9"/>
  </w:style>
  <w:style w:type="paragraph" w:customStyle="1" w:styleId="5ACFB6E789A5FD4DB03A59B8BC331100">
    <w:name w:val="5ACFB6E789A5FD4DB03A59B8BC331100"/>
    <w:rsid w:val="009C2BF9"/>
  </w:style>
  <w:style w:type="paragraph" w:customStyle="1" w:styleId="8F480F42C88A27419DF1D55ECAC9D630">
    <w:name w:val="8F480F42C88A27419DF1D55ECAC9D630"/>
    <w:rsid w:val="009C2BF9"/>
  </w:style>
  <w:style w:type="paragraph" w:customStyle="1" w:styleId="0FD7A5B900B733428E6E7BB9DC62AE95">
    <w:name w:val="0FD7A5B900B733428E6E7BB9DC62AE95"/>
    <w:rsid w:val="009C2BF9"/>
  </w:style>
  <w:style w:type="paragraph" w:customStyle="1" w:styleId="7CA42C63848D4F43977ED3C3BA31BC52">
    <w:name w:val="7CA42C63848D4F43977ED3C3BA31BC52"/>
    <w:rsid w:val="009C2BF9"/>
  </w:style>
  <w:style w:type="paragraph" w:customStyle="1" w:styleId="FB8C9DA5048D564282631D905727DA14">
    <w:name w:val="FB8C9DA5048D564282631D905727DA14"/>
    <w:rsid w:val="009C2BF9"/>
  </w:style>
  <w:style w:type="paragraph" w:customStyle="1" w:styleId="ADD3B95FF86D814EABC54E6DE7085723">
    <w:name w:val="ADD3B95FF86D814EABC54E6DE7085723"/>
    <w:rsid w:val="009C2BF9"/>
  </w:style>
  <w:style w:type="paragraph" w:customStyle="1" w:styleId="CDF061005B396B4E9486D33CD37A7A3D">
    <w:name w:val="CDF061005B396B4E9486D33CD37A7A3D"/>
    <w:rsid w:val="009C2BF9"/>
  </w:style>
  <w:style w:type="paragraph" w:customStyle="1" w:styleId="6A7C4100DB791A46BEE68F2C19F703A7">
    <w:name w:val="6A7C4100DB791A46BEE68F2C19F703A7"/>
    <w:rsid w:val="009C2BF9"/>
  </w:style>
  <w:style w:type="paragraph" w:customStyle="1" w:styleId="9F1FDA99B064E4478B21158152A853BD">
    <w:name w:val="9F1FDA99B064E4478B21158152A853BD"/>
    <w:rsid w:val="009C2BF9"/>
  </w:style>
  <w:style w:type="paragraph" w:customStyle="1" w:styleId="C29EDB5F259D89428F46603E93836A62">
    <w:name w:val="C29EDB5F259D89428F46603E93836A62"/>
    <w:rsid w:val="009C2BF9"/>
  </w:style>
  <w:style w:type="paragraph" w:customStyle="1" w:styleId="04F820E82B006B4A8946B0001C6DABBA">
    <w:name w:val="04F820E82B006B4A8946B0001C6DABBA"/>
    <w:rsid w:val="009C2BF9"/>
  </w:style>
  <w:style w:type="paragraph" w:customStyle="1" w:styleId="87527CEE8A19AD44869F23566F89958A">
    <w:name w:val="87527CEE8A19AD44869F23566F89958A"/>
    <w:rsid w:val="009C2BF9"/>
  </w:style>
  <w:style w:type="paragraph" w:customStyle="1" w:styleId="E5B9B2BD75D3244D83B9964E0BA927DD">
    <w:name w:val="E5B9B2BD75D3244D83B9964E0BA927DD"/>
    <w:rsid w:val="009C2BF9"/>
  </w:style>
  <w:style w:type="paragraph" w:customStyle="1" w:styleId="46BDFB8A5359094CA24F6412FCB1D3B0">
    <w:name w:val="46BDFB8A5359094CA24F6412FCB1D3B0"/>
    <w:rsid w:val="009C2BF9"/>
  </w:style>
  <w:style w:type="paragraph" w:customStyle="1" w:styleId="C53F4DCD9114FC47AB55DABBBA55853D">
    <w:name w:val="C53F4DCD9114FC47AB55DABBBA55853D"/>
    <w:rsid w:val="009C2BF9"/>
  </w:style>
  <w:style w:type="paragraph" w:customStyle="1" w:styleId="5372E3629D7EA644B637D941EE301F5C">
    <w:name w:val="5372E3629D7EA644B637D941EE301F5C"/>
    <w:rsid w:val="009C2BF9"/>
  </w:style>
  <w:style w:type="paragraph" w:customStyle="1" w:styleId="CED9D0BD59E1EE4BA58F17CCFD4E7AA9">
    <w:name w:val="CED9D0BD59E1EE4BA58F17CCFD4E7AA9"/>
    <w:rsid w:val="009C2BF9"/>
  </w:style>
  <w:style w:type="paragraph" w:customStyle="1" w:styleId="79611118357C7344A058ADE1C1208727">
    <w:name w:val="79611118357C7344A058ADE1C1208727"/>
    <w:rsid w:val="009C2BF9"/>
  </w:style>
  <w:style w:type="paragraph" w:customStyle="1" w:styleId="F6649430480F2549B466AA508EDC49BE">
    <w:name w:val="F6649430480F2549B466AA508EDC49BE"/>
    <w:rsid w:val="009C2BF9"/>
  </w:style>
  <w:style w:type="paragraph" w:customStyle="1" w:styleId="4A6C15D39573684D9837FA7FBE28B145">
    <w:name w:val="4A6C15D39573684D9837FA7FBE28B145"/>
    <w:rsid w:val="009C2BF9"/>
  </w:style>
  <w:style w:type="paragraph" w:customStyle="1" w:styleId="61A3271D21D02E4EB46B0503C71A4B58">
    <w:name w:val="61A3271D21D02E4EB46B0503C71A4B58"/>
    <w:rsid w:val="009C2BF9"/>
  </w:style>
  <w:style w:type="paragraph" w:customStyle="1" w:styleId="671A34A845355A46AFCFB58ACE3DDD2F">
    <w:name w:val="671A34A845355A46AFCFB58ACE3DDD2F"/>
    <w:rsid w:val="009C2BF9"/>
  </w:style>
  <w:style w:type="paragraph" w:customStyle="1" w:styleId="6E4CEFBF364E114DA358CC795A8BB1AC">
    <w:name w:val="6E4CEFBF364E114DA358CC795A8BB1AC"/>
    <w:rsid w:val="009C2BF9"/>
  </w:style>
  <w:style w:type="paragraph" w:customStyle="1" w:styleId="92D9B723C386164E9178B3A08AD0FF32">
    <w:name w:val="92D9B723C386164E9178B3A08AD0FF32"/>
    <w:rsid w:val="009C2BF9"/>
  </w:style>
  <w:style w:type="paragraph" w:customStyle="1" w:styleId="80A8E807176110489AF39D046C768CBB">
    <w:name w:val="80A8E807176110489AF39D046C768CBB"/>
    <w:rsid w:val="009C2BF9"/>
  </w:style>
  <w:style w:type="paragraph" w:customStyle="1" w:styleId="DF04A80B4153434CB10021CD62AD990E">
    <w:name w:val="DF04A80B4153434CB10021CD62AD990E"/>
    <w:rsid w:val="009C2BF9"/>
  </w:style>
  <w:style w:type="paragraph" w:customStyle="1" w:styleId="FCFDAE494697B946BFDE043C211B8CAF">
    <w:name w:val="FCFDAE494697B946BFDE043C211B8CAF"/>
    <w:rsid w:val="009C2BF9"/>
  </w:style>
  <w:style w:type="paragraph" w:customStyle="1" w:styleId="4D3581A17B9C9C40AE55B859A5FA5388">
    <w:name w:val="4D3581A17B9C9C40AE55B859A5FA5388"/>
    <w:rsid w:val="009C2BF9"/>
  </w:style>
  <w:style w:type="paragraph" w:customStyle="1" w:styleId="B0BBD620F1019C4890787BF2EF821FD0">
    <w:name w:val="B0BBD620F1019C4890787BF2EF821FD0"/>
    <w:rsid w:val="009C2BF9"/>
  </w:style>
  <w:style w:type="paragraph" w:customStyle="1" w:styleId="2FA48DEF37A62E4EAFFD71DBD252D608">
    <w:name w:val="2FA48DEF37A62E4EAFFD71DBD252D608"/>
    <w:rsid w:val="009C2BF9"/>
  </w:style>
  <w:style w:type="paragraph" w:customStyle="1" w:styleId="6E19C4AAD847E747BDAB9A60F44B0E7D">
    <w:name w:val="6E19C4AAD847E747BDAB9A60F44B0E7D"/>
    <w:rsid w:val="009C2BF9"/>
  </w:style>
  <w:style w:type="paragraph" w:customStyle="1" w:styleId="E7D428C83E45374B82D02FC34455A363">
    <w:name w:val="E7D428C83E45374B82D02FC34455A363"/>
    <w:rsid w:val="009C2BF9"/>
  </w:style>
  <w:style w:type="paragraph" w:customStyle="1" w:styleId="41ECFAD1DC9AE9469820371D62164023">
    <w:name w:val="41ECFAD1DC9AE9469820371D62164023"/>
    <w:rsid w:val="009C2BF9"/>
  </w:style>
  <w:style w:type="paragraph" w:customStyle="1" w:styleId="C9C4B5841AE66241A9AE86C5E6D45846">
    <w:name w:val="C9C4B5841AE66241A9AE86C5E6D45846"/>
    <w:rsid w:val="009C2BF9"/>
  </w:style>
  <w:style w:type="paragraph" w:customStyle="1" w:styleId="2635823289D70B4399A99B40DA117C3E">
    <w:name w:val="2635823289D70B4399A99B40DA117C3E"/>
    <w:rsid w:val="009C2BF9"/>
  </w:style>
  <w:style w:type="paragraph" w:customStyle="1" w:styleId="82F9F2E318DDB94189FE23B58D9B6A58">
    <w:name w:val="82F9F2E318DDB94189FE23B58D9B6A58"/>
    <w:rsid w:val="009C2BF9"/>
  </w:style>
  <w:style w:type="paragraph" w:customStyle="1" w:styleId="7524312C09BE49479AD00968D6C88BDC">
    <w:name w:val="7524312C09BE49479AD00968D6C88BDC"/>
    <w:rsid w:val="009C2BF9"/>
  </w:style>
  <w:style w:type="paragraph" w:customStyle="1" w:styleId="7DF183E6E82B3E4F868AB117D3665E70">
    <w:name w:val="7DF183E6E82B3E4F868AB117D3665E70"/>
    <w:rsid w:val="009C2BF9"/>
  </w:style>
  <w:style w:type="paragraph" w:customStyle="1" w:styleId="7B2311A3CFECBF48B3BB1102E885FA03">
    <w:name w:val="7B2311A3CFECBF48B3BB1102E885FA03"/>
    <w:rsid w:val="009C2BF9"/>
  </w:style>
  <w:style w:type="paragraph" w:customStyle="1" w:styleId="AFABA04DE2C4CA41B29DF5AC690C1304">
    <w:name w:val="AFABA04DE2C4CA41B29DF5AC690C1304"/>
    <w:rsid w:val="009C2BF9"/>
  </w:style>
  <w:style w:type="paragraph" w:customStyle="1" w:styleId="F59E0AD95751DB4B8FFE374692DFAD25">
    <w:name w:val="F59E0AD95751DB4B8FFE374692DFAD25"/>
    <w:rsid w:val="009C2BF9"/>
  </w:style>
  <w:style w:type="paragraph" w:customStyle="1" w:styleId="B27FBA8FBBC2AA488CAB29915C4B897A">
    <w:name w:val="B27FBA8FBBC2AA488CAB29915C4B897A"/>
    <w:rsid w:val="009C2BF9"/>
  </w:style>
  <w:style w:type="paragraph" w:customStyle="1" w:styleId="87E6CED61BF1B5498A94385DBE9CE839">
    <w:name w:val="87E6CED61BF1B5498A94385DBE9CE839"/>
    <w:rsid w:val="009C2BF9"/>
  </w:style>
  <w:style w:type="paragraph" w:customStyle="1" w:styleId="8E81EAFADB3E08408CAA261B640DB3B6">
    <w:name w:val="8E81EAFADB3E08408CAA261B640DB3B6"/>
    <w:rsid w:val="009C2BF9"/>
  </w:style>
  <w:style w:type="paragraph" w:customStyle="1" w:styleId="FF34D9C7B91CA54CB629F110FB279BD8">
    <w:name w:val="FF34D9C7B91CA54CB629F110FB279BD8"/>
    <w:rsid w:val="009C2BF9"/>
  </w:style>
  <w:style w:type="paragraph" w:customStyle="1" w:styleId="720995E6167C684AAD2D93F260A797A4">
    <w:name w:val="720995E6167C684AAD2D93F260A797A4"/>
    <w:rsid w:val="009C2BF9"/>
  </w:style>
  <w:style w:type="paragraph" w:customStyle="1" w:styleId="EE4E3A0F2E0D2447B9EBACC148DA1AFE">
    <w:name w:val="EE4E3A0F2E0D2447B9EBACC148DA1AFE"/>
    <w:rsid w:val="009C2BF9"/>
  </w:style>
  <w:style w:type="paragraph" w:customStyle="1" w:styleId="68D18103DC55EB4786EBED19A74C7956">
    <w:name w:val="68D18103DC55EB4786EBED19A74C7956"/>
    <w:rsid w:val="009C2BF9"/>
  </w:style>
  <w:style w:type="paragraph" w:customStyle="1" w:styleId="8EB502CD97BA2049B7DE7E59ADC7668E">
    <w:name w:val="8EB502CD97BA2049B7DE7E59ADC7668E"/>
    <w:rsid w:val="009C2BF9"/>
  </w:style>
  <w:style w:type="paragraph" w:customStyle="1" w:styleId="82E3301CEE186046B557C1216B8A5FAF">
    <w:name w:val="82E3301CEE186046B557C1216B8A5FAF"/>
    <w:rsid w:val="009C2BF9"/>
  </w:style>
  <w:style w:type="paragraph" w:customStyle="1" w:styleId="C204D5695A94654AAC7C51671E4D4717">
    <w:name w:val="C204D5695A94654AAC7C51671E4D4717"/>
    <w:rsid w:val="009C2BF9"/>
  </w:style>
  <w:style w:type="paragraph" w:customStyle="1" w:styleId="C601C10FE122DE4299B619E8F44E5073">
    <w:name w:val="C601C10FE122DE4299B619E8F44E5073"/>
    <w:rsid w:val="009C2BF9"/>
  </w:style>
  <w:style w:type="paragraph" w:customStyle="1" w:styleId="E4CD1953A452B644B4656AC123F4D259">
    <w:name w:val="E4CD1953A452B644B4656AC123F4D259"/>
    <w:rsid w:val="009C2BF9"/>
  </w:style>
  <w:style w:type="paragraph" w:customStyle="1" w:styleId="A94507E105928847B9ECA2B48F945C89">
    <w:name w:val="A94507E105928847B9ECA2B48F945C89"/>
    <w:rsid w:val="009C2BF9"/>
  </w:style>
  <w:style w:type="paragraph" w:customStyle="1" w:styleId="3DD27BC2E1C69C46990F48FF8C7C9792">
    <w:name w:val="3DD27BC2E1C69C46990F48FF8C7C9792"/>
    <w:rsid w:val="009C2BF9"/>
  </w:style>
  <w:style w:type="paragraph" w:customStyle="1" w:styleId="7D5DD030099DF444B8531016D59C95E6">
    <w:name w:val="7D5DD030099DF444B8531016D59C95E6"/>
    <w:rsid w:val="009C2BF9"/>
  </w:style>
  <w:style w:type="paragraph" w:customStyle="1" w:styleId="F2CE0D67AE448B4A8973A0B3969559BE">
    <w:name w:val="F2CE0D67AE448B4A8973A0B3969559BE"/>
    <w:rsid w:val="009C2BF9"/>
  </w:style>
  <w:style w:type="paragraph" w:customStyle="1" w:styleId="0837E9EC66553C42A8E06636D31B389B">
    <w:name w:val="0837E9EC66553C42A8E06636D31B389B"/>
    <w:rsid w:val="009C2BF9"/>
  </w:style>
  <w:style w:type="paragraph" w:customStyle="1" w:styleId="2D447F1A06279A4FB5AF87EF989B4FE9">
    <w:name w:val="2D447F1A06279A4FB5AF87EF989B4FE9"/>
    <w:rsid w:val="009C2BF9"/>
  </w:style>
  <w:style w:type="paragraph" w:customStyle="1" w:styleId="A3563951B674C546BEA5F28481BB5BAA">
    <w:name w:val="A3563951B674C546BEA5F28481BB5BAA"/>
    <w:rsid w:val="009C2BF9"/>
  </w:style>
  <w:style w:type="paragraph" w:customStyle="1" w:styleId="1C7A632146CE51418950796675F4E92A">
    <w:name w:val="1C7A632146CE51418950796675F4E92A"/>
    <w:rsid w:val="009C2BF9"/>
  </w:style>
  <w:style w:type="paragraph" w:customStyle="1" w:styleId="42CA1889C62A8A48A7A3D83B2A3FD23B">
    <w:name w:val="42CA1889C62A8A48A7A3D83B2A3FD23B"/>
    <w:rsid w:val="009C2BF9"/>
  </w:style>
  <w:style w:type="paragraph" w:customStyle="1" w:styleId="0B29968480512941823D05FE77845112">
    <w:name w:val="0B29968480512941823D05FE77845112"/>
    <w:rsid w:val="009C2BF9"/>
  </w:style>
  <w:style w:type="paragraph" w:customStyle="1" w:styleId="0864D4CE997A4A49AD5727294989F910">
    <w:name w:val="0864D4CE997A4A49AD5727294989F910"/>
    <w:rsid w:val="009C2BF9"/>
  </w:style>
  <w:style w:type="paragraph" w:customStyle="1" w:styleId="F972BDF45572D0468425663C7F2287E2">
    <w:name w:val="F972BDF45572D0468425663C7F2287E2"/>
    <w:rsid w:val="009C2BF9"/>
  </w:style>
  <w:style w:type="paragraph" w:customStyle="1" w:styleId="49465057BA144A41848B173DE5CE9CF6">
    <w:name w:val="49465057BA144A41848B173DE5CE9CF6"/>
    <w:rsid w:val="009C2BF9"/>
  </w:style>
  <w:style w:type="paragraph" w:customStyle="1" w:styleId="8BA0CE89587E4648A37BF108EF8C6904">
    <w:name w:val="8BA0CE89587E4648A37BF108EF8C6904"/>
    <w:rsid w:val="009C2BF9"/>
  </w:style>
  <w:style w:type="paragraph" w:customStyle="1" w:styleId="120AA5EA83F3924599E84CF76DEC92A9">
    <w:name w:val="120AA5EA83F3924599E84CF76DEC92A9"/>
    <w:rsid w:val="009C2BF9"/>
  </w:style>
  <w:style w:type="paragraph" w:customStyle="1" w:styleId="2C6FFB8393E0364994C3AE39A0E5DE55">
    <w:name w:val="2C6FFB8393E0364994C3AE39A0E5DE55"/>
    <w:rsid w:val="009C2BF9"/>
  </w:style>
  <w:style w:type="paragraph" w:customStyle="1" w:styleId="274BF087BB216947B3D1A1894C578BDB">
    <w:name w:val="274BF087BB216947B3D1A1894C578BDB"/>
    <w:rsid w:val="009C2BF9"/>
  </w:style>
  <w:style w:type="paragraph" w:customStyle="1" w:styleId="380D91C35E0F8344B46437EA2B0CEEB2">
    <w:name w:val="380D91C35E0F8344B46437EA2B0CEEB2"/>
    <w:rsid w:val="009C2B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BF9"/>
    <w:rPr>
      <w:color w:val="808080"/>
    </w:rPr>
  </w:style>
  <w:style w:type="paragraph" w:customStyle="1" w:styleId="4F1FF8FB14643D409D6E359704F9736B">
    <w:name w:val="4F1FF8FB14643D409D6E359704F9736B"/>
  </w:style>
  <w:style w:type="paragraph" w:customStyle="1" w:styleId="6FB7C11DA729A14D9941F35692300432">
    <w:name w:val="6FB7C11DA729A14D9941F35692300432"/>
  </w:style>
  <w:style w:type="paragraph" w:customStyle="1" w:styleId="030FA7BFEEAE9F40A0CA031921B6C1D2">
    <w:name w:val="030FA7BFEEAE9F40A0CA031921B6C1D2"/>
  </w:style>
  <w:style w:type="paragraph" w:customStyle="1" w:styleId="A4082E8FEE70A14795198AE14204C061">
    <w:name w:val="A4082E8FEE70A14795198AE14204C061"/>
  </w:style>
  <w:style w:type="paragraph" w:customStyle="1" w:styleId="F83A449AE4F0764F954446E213DC9C12">
    <w:name w:val="F83A449AE4F0764F954446E213DC9C12"/>
  </w:style>
  <w:style w:type="paragraph" w:customStyle="1" w:styleId="31AEA4A4372ABC47B3B888ECF15326D4">
    <w:name w:val="31AEA4A4372ABC47B3B888ECF15326D4"/>
  </w:style>
  <w:style w:type="paragraph" w:customStyle="1" w:styleId="A57AB5CFAC6DA44D8B6F14412BE6E10A">
    <w:name w:val="A57AB5CFAC6DA44D8B6F14412BE6E10A"/>
  </w:style>
  <w:style w:type="paragraph" w:customStyle="1" w:styleId="0E6E6CA980FF274C99AE520928F65802">
    <w:name w:val="0E6E6CA980FF274C99AE520928F65802"/>
  </w:style>
  <w:style w:type="paragraph" w:customStyle="1" w:styleId="575F8E53929AAE46AD9A615B69D120E1">
    <w:name w:val="575F8E53929AAE46AD9A615B69D120E1"/>
  </w:style>
  <w:style w:type="paragraph" w:customStyle="1" w:styleId="E18CC31F8FECB748A483CB08567AA4ED">
    <w:name w:val="E18CC31F8FECB748A483CB08567AA4ED"/>
  </w:style>
  <w:style w:type="paragraph" w:customStyle="1" w:styleId="57B507D7159EE9478D0EADFA5F37B433">
    <w:name w:val="57B507D7159EE9478D0EADFA5F37B433"/>
  </w:style>
  <w:style w:type="paragraph" w:customStyle="1" w:styleId="4DAB7EA1E4D2EF4CA02F116A031B00DE">
    <w:name w:val="4DAB7EA1E4D2EF4CA02F116A031B00DE"/>
  </w:style>
  <w:style w:type="paragraph" w:customStyle="1" w:styleId="E49C59CB660C6D41A659A7DCB54159E8">
    <w:name w:val="E49C59CB660C6D41A659A7DCB54159E8"/>
  </w:style>
  <w:style w:type="paragraph" w:customStyle="1" w:styleId="8A7A0E2D7DBF454CBA31410925A6276B">
    <w:name w:val="8A7A0E2D7DBF454CBA31410925A6276B"/>
  </w:style>
  <w:style w:type="paragraph" w:customStyle="1" w:styleId="A508577A8F1F1A4384D8F3A96374233D">
    <w:name w:val="A508577A8F1F1A4384D8F3A96374233D"/>
  </w:style>
  <w:style w:type="paragraph" w:customStyle="1" w:styleId="06D0B630211BF544B3C22A18A69907EA">
    <w:name w:val="06D0B630211BF544B3C22A18A69907EA"/>
  </w:style>
  <w:style w:type="paragraph" w:customStyle="1" w:styleId="20561B8843BBA34F9F15CCEC2C5FC3BF">
    <w:name w:val="20561B8843BBA34F9F15CCEC2C5FC3BF"/>
  </w:style>
  <w:style w:type="paragraph" w:customStyle="1" w:styleId="F3E5A901DB11F84AB2A84BDCAF18631E">
    <w:name w:val="F3E5A901DB11F84AB2A84BDCAF18631E"/>
  </w:style>
  <w:style w:type="paragraph" w:customStyle="1" w:styleId="41792AE2311B1A438EBC8F19FF2CD246">
    <w:name w:val="41792AE2311B1A438EBC8F19FF2CD246"/>
  </w:style>
  <w:style w:type="paragraph" w:customStyle="1" w:styleId="9D4C00C63347C74DB6F4EC8397191A15">
    <w:name w:val="9D4C00C63347C74DB6F4EC8397191A15"/>
  </w:style>
  <w:style w:type="paragraph" w:customStyle="1" w:styleId="830205F051B8B542B4228CB5FDEB7617">
    <w:name w:val="830205F051B8B542B4228CB5FDEB7617"/>
  </w:style>
  <w:style w:type="paragraph" w:customStyle="1" w:styleId="1BB1B023CBEF9B479D11C3DAEF7AA816">
    <w:name w:val="1BB1B023CBEF9B479D11C3DAEF7AA816"/>
  </w:style>
  <w:style w:type="paragraph" w:customStyle="1" w:styleId="41917237E061504BA400D4314AA81F7A">
    <w:name w:val="41917237E061504BA400D4314AA81F7A"/>
  </w:style>
  <w:style w:type="paragraph" w:customStyle="1" w:styleId="1E0FCD19C4A38040BEE5687BC6418F49">
    <w:name w:val="1E0FCD19C4A38040BEE5687BC6418F49"/>
  </w:style>
  <w:style w:type="paragraph" w:customStyle="1" w:styleId="27AC1B86CFA6524794EE085635B10001">
    <w:name w:val="27AC1B86CFA6524794EE085635B10001"/>
  </w:style>
  <w:style w:type="paragraph" w:customStyle="1" w:styleId="1F2AA8DB47FE0F4AB49FA21B61A07620">
    <w:name w:val="1F2AA8DB47FE0F4AB49FA21B61A07620"/>
  </w:style>
  <w:style w:type="paragraph" w:customStyle="1" w:styleId="6A1E5E4E7FA3C94AA0310E81B3973D39">
    <w:name w:val="6A1E5E4E7FA3C94AA0310E81B3973D39"/>
  </w:style>
  <w:style w:type="paragraph" w:customStyle="1" w:styleId="5B4AC2725977BA49A7574DDE3ACDA447">
    <w:name w:val="5B4AC2725977BA49A7574DDE3ACDA447"/>
  </w:style>
  <w:style w:type="paragraph" w:customStyle="1" w:styleId="2C49FBC4315C93418668FEB664DFA1DA">
    <w:name w:val="2C49FBC4315C93418668FEB664DFA1DA"/>
  </w:style>
  <w:style w:type="paragraph" w:customStyle="1" w:styleId="0F999B29D2000D469F826F792E31B5E0">
    <w:name w:val="0F999B29D2000D469F826F792E31B5E0"/>
  </w:style>
  <w:style w:type="paragraph" w:customStyle="1" w:styleId="D509C935E24EA44D83DF92170E4B2270">
    <w:name w:val="D509C935E24EA44D83DF92170E4B2270"/>
  </w:style>
  <w:style w:type="paragraph" w:customStyle="1" w:styleId="329D4EFE4FCA5E4F839398835994B241">
    <w:name w:val="329D4EFE4FCA5E4F839398835994B241"/>
  </w:style>
  <w:style w:type="paragraph" w:customStyle="1" w:styleId="E0F8B91C5F2E7645A70733CE9AC22F41">
    <w:name w:val="E0F8B91C5F2E7645A70733CE9AC22F41"/>
    <w:rsid w:val="009C2BF9"/>
  </w:style>
  <w:style w:type="paragraph" w:customStyle="1" w:styleId="ACDD129993229C45B3E90FBDF4BFD640">
    <w:name w:val="ACDD129993229C45B3E90FBDF4BFD640"/>
    <w:rsid w:val="009C2BF9"/>
  </w:style>
  <w:style w:type="paragraph" w:customStyle="1" w:styleId="BD3D1958C04CBE4A9201D6C1341073AA">
    <w:name w:val="BD3D1958C04CBE4A9201D6C1341073AA"/>
    <w:rsid w:val="009C2BF9"/>
  </w:style>
  <w:style w:type="paragraph" w:customStyle="1" w:styleId="391C43FCC1C62C4A835B46209C4CE41F">
    <w:name w:val="391C43FCC1C62C4A835B46209C4CE41F"/>
    <w:rsid w:val="009C2BF9"/>
  </w:style>
  <w:style w:type="paragraph" w:customStyle="1" w:styleId="217855DF5C1B9D47A6BB140381A4E7F5">
    <w:name w:val="217855DF5C1B9D47A6BB140381A4E7F5"/>
    <w:rsid w:val="009C2BF9"/>
  </w:style>
  <w:style w:type="paragraph" w:customStyle="1" w:styleId="C892E32DEBC06242822056F129CF5AEC">
    <w:name w:val="C892E32DEBC06242822056F129CF5AEC"/>
    <w:rsid w:val="009C2BF9"/>
  </w:style>
  <w:style w:type="paragraph" w:customStyle="1" w:styleId="9A4AFF0BB2B97D41BA8CE89EF6B82A00">
    <w:name w:val="9A4AFF0BB2B97D41BA8CE89EF6B82A00"/>
    <w:rsid w:val="009C2BF9"/>
  </w:style>
  <w:style w:type="paragraph" w:customStyle="1" w:styleId="74E87DDC8A222E42827D5FAED92EEB56">
    <w:name w:val="74E87DDC8A222E42827D5FAED92EEB56"/>
    <w:rsid w:val="009C2BF9"/>
  </w:style>
  <w:style w:type="paragraph" w:customStyle="1" w:styleId="9B25568FDE771A4FB733A6106F64119C">
    <w:name w:val="9B25568FDE771A4FB733A6106F64119C"/>
    <w:rsid w:val="009C2BF9"/>
  </w:style>
  <w:style w:type="paragraph" w:customStyle="1" w:styleId="DF8DFE6A92839F42AAF2ECF46419ABC0">
    <w:name w:val="DF8DFE6A92839F42AAF2ECF46419ABC0"/>
    <w:rsid w:val="009C2BF9"/>
  </w:style>
  <w:style w:type="paragraph" w:customStyle="1" w:styleId="C8DBA23AF9124A429029DFA4F0B86ED4">
    <w:name w:val="C8DBA23AF9124A429029DFA4F0B86ED4"/>
    <w:rsid w:val="009C2BF9"/>
  </w:style>
  <w:style w:type="paragraph" w:customStyle="1" w:styleId="6CFA428487B8D24D9D3A6106D5965433">
    <w:name w:val="6CFA428487B8D24D9D3A6106D5965433"/>
    <w:rsid w:val="009C2BF9"/>
  </w:style>
  <w:style w:type="paragraph" w:customStyle="1" w:styleId="F58A3FCCC7573847AEC122498EE91C40">
    <w:name w:val="F58A3FCCC7573847AEC122498EE91C40"/>
    <w:rsid w:val="009C2BF9"/>
  </w:style>
  <w:style w:type="paragraph" w:customStyle="1" w:styleId="61656B52D020574B93E2C08227BC9189">
    <w:name w:val="61656B52D020574B93E2C08227BC9189"/>
    <w:rsid w:val="009C2BF9"/>
  </w:style>
  <w:style w:type="paragraph" w:customStyle="1" w:styleId="26F5D25078EAB64892151786D9E13D8C">
    <w:name w:val="26F5D25078EAB64892151786D9E13D8C"/>
    <w:rsid w:val="009C2BF9"/>
  </w:style>
  <w:style w:type="paragraph" w:customStyle="1" w:styleId="6EE8ED9E061F6E458F6531B0D417EE4F">
    <w:name w:val="6EE8ED9E061F6E458F6531B0D417EE4F"/>
    <w:rsid w:val="009C2BF9"/>
  </w:style>
  <w:style w:type="paragraph" w:customStyle="1" w:styleId="C4833AF6B1C5C3468DA890ACA874E058">
    <w:name w:val="C4833AF6B1C5C3468DA890ACA874E058"/>
    <w:rsid w:val="009C2BF9"/>
  </w:style>
  <w:style w:type="paragraph" w:customStyle="1" w:styleId="71C7C4662B8B4948AC13F390CBDB6D54">
    <w:name w:val="71C7C4662B8B4948AC13F390CBDB6D54"/>
    <w:rsid w:val="009C2BF9"/>
  </w:style>
  <w:style w:type="paragraph" w:customStyle="1" w:styleId="F085284492F7B5438C059B595AE7E8A0">
    <w:name w:val="F085284492F7B5438C059B595AE7E8A0"/>
    <w:rsid w:val="009C2BF9"/>
  </w:style>
  <w:style w:type="paragraph" w:customStyle="1" w:styleId="DC83FCFC0658E2408B3DEA9B9C49953D">
    <w:name w:val="DC83FCFC0658E2408B3DEA9B9C49953D"/>
    <w:rsid w:val="009C2BF9"/>
  </w:style>
  <w:style w:type="paragraph" w:customStyle="1" w:styleId="4C18E4568A609F4CAB2718D7C040F1BC">
    <w:name w:val="4C18E4568A609F4CAB2718D7C040F1BC"/>
    <w:rsid w:val="009C2BF9"/>
  </w:style>
  <w:style w:type="paragraph" w:customStyle="1" w:styleId="69B0A51ABA4AA241A827A7BB1EA06E66">
    <w:name w:val="69B0A51ABA4AA241A827A7BB1EA06E66"/>
    <w:rsid w:val="009C2BF9"/>
  </w:style>
  <w:style w:type="paragraph" w:customStyle="1" w:styleId="EFB081BDA2F74A4F91ED61A1D86A9239">
    <w:name w:val="EFB081BDA2F74A4F91ED61A1D86A9239"/>
    <w:rsid w:val="009C2BF9"/>
  </w:style>
  <w:style w:type="paragraph" w:customStyle="1" w:styleId="1963E096AF030F43B22E56FBC20AED99">
    <w:name w:val="1963E096AF030F43B22E56FBC20AED99"/>
    <w:rsid w:val="009C2BF9"/>
  </w:style>
  <w:style w:type="paragraph" w:customStyle="1" w:styleId="A9FB3CE664968345B21748E2059A89DC">
    <w:name w:val="A9FB3CE664968345B21748E2059A89DC"/>
    <w:rsid w:val="009C2BF9"/>
  </w:style>
  <w:style w:type="paragraph" w:customStyle="1" w:styleId="B0E1B72051306B41BC1BA2EE34FA54AF">
    <w:name w:val="B0E1B72051306B41BC1BA2EE34FA54AF"/>
    <w:rsid w:val="009C2BF9"/>
  </w:style>
  <w:style w:type="paragraph" w:customStyle="1" w:styleId="62BC0A5F40A6DB43B83899E5A6C9F33B">
    <w:name w:val="62BC0A5F40A6DB43B83899E5A6C9F33B"/>
    <w:rsid w:val="009C2BF9"/>
  </w:style>
  <w:style w:type="paragraph" w:customStyle="1" w:styleId="D09B2ED43E0D3840BA1A98438855CBA6">
    <w:name w:val="D09B2ED43E0D3840BA1A98438855CBA6"/>
    <w:rsid w:val="009C2BF9"/>
  </w:style>
  <w:style w:type="paragraph" w:customStyle="1" w:styleId="B90450D78505BC429CC1E42515E4CA95">
    <w:name w:val="B90450D78505BC429CC1E42515E4CA95"/>
    <w:rsid w:val="009C2BF9"/>
  </w:style>
  <w:style w:type="paragraph" w:customStyle="1" w:styleId="9EC85EABD26E5840A39B243DEA8E312D">
    <w:name w:val="9EC85EABD26E5840A39B243DEA8E312D"/>
    <w:rsid w:val="009C2BF9"/>
  </w:style>
  <w:style w:type="paragraph" w:customStyle="1" w:styleId="1961D1CC4BF34843BD69A356B1685E5D">
    <w:name w:val="1961D1CC4BF34843BD69A356B1685E5D"/>
    <w:rsid w:val="009C2BF9"/>
  </w:style>
  <w:style w:type="paragraph" w:customStyle="1" w:styleId="89CB440E0B62194B9CDD57A073375312">
    <w:name w:val="89CB440E0B62194B9CDD57A073375312"/>
    <w:rsid w:val="009C2BF9"/>
  </w:style>
  <w:style w:type="paragraph" w:customStyle="1" w:styleId="3856959592DFCA4EAC92E109DDE5E727">
    <w:name w:val="3856959592DFCA4EAC92E109DDE5E727"/>
    <w:rsid w:val="009C2BF9"/>
  </w:style>
  <w:style w:type="paragraph" w:customStyle="1" w:styleId="5A933C3D01124143A09BD3CE879ACE3A">
    <w:name w:val="5A933C3D01124143A09BD3CE879ACE3A"/>
    <w:rsid w:val="009C2BF9"/>
  </w:style>
  <w:style w:type="paragraph" w:customStyle="1" w:styleId="5ACFB6E789A5FD4DB03A59B8BC331100">
    <w:name w:val="5ACFB6E789A5FD4DB03A59B8BC331100"/>
    <w:rsid w:val="009C2BF9"/>
  </w:style>
  <w:style w:type="paragraph" w:customStyle="1" w:styleId="8F480F42C88A27419DF1D55ECAC9D630">
    <w:name w:val="8F480F42C88A27419DF1D55ECAC9D630"/>
    <w:rsid w:val="009C2BF9"/>
  </w:style>
  <w:style w:type="paragraph" w:customStyle="1" w:styleId="0FD7A5B900B733428E6E7BB9DC62AE95">
    <w:name w:val="0FD7A5B900B733428E6E7BB9DC62AE95"/>
    <w:rsid w:val="009C2BF9"/>
  </w:style>
  <w:style w:type="paragraph" w:customStyle="1" w:styleId="7CA42C63848D4F43977ED3C3BA31BC52">
    <w:name w:val="7CA42C63848D4F43977ED3C3BA31BC52"/>
    <w:rsid w:val="009C2BF9"/>
  </w:style>
  <w:style w:type="paragraph" w:customStyle="1" w:styleId="FB8C9DA5048D564282631D905727DA14">
    <w:name w:val="FB8C9DA5048D564282631D905727DA14"/>
    <w:rsid w:val="009C2BF9"/>
  </w:style>
  <w:style w:type="paragraph" w:customStyle="1" w:styleId="ADD3B95FF86D814EABC54E6DE7085723">
    <w:name w:val="ADD3B95FF86D814EABC54E6DE7085723"/>
    <w:rsid w:val="009C2BF9"/>
  </w:style>
  <w:style w:type="paragraph" w:customStyle="1" w:styleId="CDF061005B396B4E9486D33CD37A7A3D">
    <w:name w:val="CDF061005B396B4E9486D33CD37A7A3D"/>
    <w:rsid w:val="009C2BF9"/>
  </w:style>
  <w:style w:type="paragraph" w:customStyle="1" w:styleId="6A7C4100DB791A46BEE68F2C19F703A7">
    <w:name w:val="6A7C4100DB791A46BEE68F2C19F703A7"/>
    <w:rsid w:val="009C2BF9"/>
  </w:style>
  <w:style w:type="paragraph" w:customStyle="1" w:styleId="9F1FDA99B064E4478B21158152A853BD">
    <w:name w:val="9F1FDA99B064E4478B21158152A853BD"/>
    <w:rsid w:val="009C2BF9"/>
  </w:style>
  <w:style w:type="paragraph" w:customStyle="1" w:styleId="C29EDB5F259D89428F46603E93836A62">
    <w:name w:val="C29EDB5F259D89428F46603E93836A62"/>
    <w:rsid w:val="009C2BF9"/>
  </w:style>
  <w:style w:type="paragraph" w:customStyle="1" w:styleId="04F820E82B006B4A8946B0001C6DABBA">
    <w:name w:val="04F820E82B006B4A8946B0001C6DABBA"/>
    <w:rsid w:val="009C2BF9"/>
  </w:style>
  <w:style w:type="paragraph" w:customStyle="1" w:styleId="87527CEE8A19AD44869F23566F89958A">
    <w:name w:val="87527CEE8A19AD44869F23566F89958A"/>
    <w:rsid w:val="009C2BF9"/>
  </w:style>
  <w:style w:type="paragraph" w:customStyle="1" w:styleId="E5B9B2BD75D3244D83B9964E0BA927DD">
    <w:name w:val="E5B9B2BD75D3244D83B9964E0BA927DD"/>
    <w:rsid w:val="009C2BF9"/>
  </w:style>
  <w:style w:type="paragraph" w:customStyle="1" w:styleId="46BDFB8A5359094CA24F6412FCB1D3B0">
    <w:name w:val="46BDFB8A5359094CA24F6412FCB1D3B0"/>
    <w:rsid w:val="009C2BF9"/>
  </w:style>
  <w:style w:type="paragraph" w:customStyle="1" w:styleId="C53F4DCD9114FC47AB55DABBBA55853D">
    <w:name w:val="C53F4DCD9114FC47AB55DABBBA55853D"/>
    <w:rsid w:val="009C2BF9"/>
  </w:style>
  <w:style w:type="paragraph" w:customStyle="1" w:styleId="5372E3629D7EA644B637D941EE301F5C">
    <w:name w:val="5372E3629D7EA644B637D941EE301F5C"/>
    <w:rsid w:val="009C2BF9"/>
  </w:style>
  <w:style w:type="paragraph" w:customStyle="1" w:styleId="CED9D0BD59E1EE4BA58F17CCFD4E7AA9">
    <w:name w:val="CED9D0BD59E1EE4BA58F17CCFD4E7AA9"/>
    <w:rsid w:val="009C2BF9"/>
  </w:style>
  <w:style w:type="paragraph" w:customStyle="1" w:styleId="79611118357C7344A058ADE1C1208727">
    <w:name w:val="79611118357C7344A058ADE1C1208727"/>
    <w:rsid w:val="009C2BF9"/>
  </w:style>
  <w:style w:type="paragraph" w:customStyle="1" w:styleId="F6649430480F2549B466AA508EDC49BE">
    <w:name w:val="F6649430480F2549B466AA508EDC49BE"/>
    <w:rsid w:val="009C2BF9"/>
  </w:style>
  <w:style w:type="paragraph" w:customStyle="1" w:styleId="4A6C15D39573684D9837FA7FBE28B145">
    <w:name w:val="4A6C15D39573684D9837FA7FBE28B145"/>
    <w:rsid w:val="009C2BF9"/>
  </w:style>
  <w:style w:type="paragraph" w:customStyle="1" w:styleId="61A3271D21D02E4EB46B0503C71A4B58">
    <w:name w:val="61A3271D21D02E4EB46B0503C71A4B58"/>
    <w:rsid w:val="009C2BF9"/>
  </w:style>
  <w:style w:type="paragraph" w:customStyle="1" w:styleId="671A34A845355A46AFCFB58ACE3DDD2F">
    <w:name w:val="671A34A845355A46AFCFB58ACE3DDD2F"/>
    <w:rsid w:val="009C2BF9"/>
  </w:style>
  <w:style w:type="paragraph" w:customStyle="1" w:styleId="6E4CEFBF364E114DA358CC795A8BB1AC">
    <w:name w:val="6E4CEFBF364E114DA358CC795A8BB1AC"/>
    <w:rsid w:val="009C2BF9"/>
  </w:style>
  <w:style w:type="paragraph" w:customStyle="1" w:styleId="92D9B723C386164E9178B3A08AD0FF32">
    <w:name w:val="92D9B723C386164E9178B3A08AD0FF32"/>
    <w:rsid w:val="009C2BF9"/>
  </w:style>
  <w:style w:type="paragraph" w:customStyle="1" w:styleId="80A8E807176110489AF39D046C768CBB">
    <w:name w:val="80A8E807176110489AF39D046C768CBB"/>
    <w:rsid w:val="009C2BF9"/>
  </w:style>
  <w:style w:type="paragraph" w:customStyle="1" w:styleId="DF04A80B4153434CB10021CD62AD990E">
    <w:name w:val="DF04A80B4153434CB10021CD62AD990E"/>
    <w:rsid w:val="009C2BF9"/>
  </w:style>
  <w:style w:type="paragraph" w:customStyle="1" w:styleId="FCFDAE494697B946BFDE043C211B8CAF">
    <w:name w:val="FCFDAE494697B946BFDE043C211B8CAF"/>
    <w:rsid w:val="009C2BF9"/>
  </w:style>
  <w:style w:type="paragraph" w:customStyle="1" w:styleId="4D3581A17B9C9C40AE55B859A5FA5388">
    <w:name w:val="4D3581A17B9C9C40AE55B859A5FA5388"/>
    <w:rsid w:val="009C2BF9"/>
  </w:style>
  <w:style w:type="paragraph" w:customStyle="1" w:styleId="B0BBD620F1019C4890787BF2EF821FD0">
    <w:name w:val="B0BBD620F1019C4890787BF2EF821FD0"/>
    <w:rsid w:val="009C2BF9"/>
  </w:style>
  <w:style w:type="paragraph" w:customStyle="1" w:styleId="2FA48DEF37A62E4EAFFD71DBD252D608">
    <w:name w:val="2FA48DEF37A62E4EAFFD71DBD252D608"/>
    <w:rsid w:val="009C2BF9"/>
  </w:style>
  <w:style w:type="paragraph" w:customStyle="1" w:styleId="6E19C4AAD847E747BDAB9A60F44B0E7D">
    <w:name w:val="6E19C4AAD847E747BDAB9A60F44B0E7D"/>
    <w:rsid w:val="009C2BF9"/>
  </w:style>
  <w:style w:type="paragraph" w:customStyle="1" w:styleId="E7D428C83E45374B82D02FC34455A363">
    <w:name w:val="E7D428C83E45374B82D02FC34455A363"/>
    <w:rsid w:val="009C2BF9"/>
  </w:style>
  <w:style w:type="paragraph" w:customStyle="1" w:styleId="41ECFAD1DC9AE9469820371D62164023">
    <w:name w:val="41ECFAD1DC9AE9469820371D62164023"/>
    <w:rsid w:val="009C2BF9"/>
  </w:style>
  <w:style w:type="paragraph" w:customStyle="1" w:styleId="C9C4B5841AE66241A9AE86C5E6D45846">
    <w:name w:val="C9C4B5841AE66241A9AE86C5E6D45846"/>
    <w:rsid w:val="009C2BF9"/>
  </w:style>
  <w:style w:type="paragraph" w:customStyle="1" w:styleId="2635823289D70B4399A99B40DA117C3E">
    <w:name w:val="2635823289D70B4399A99B40DA117C3E"/>
    <w:rsid w:val="009C2BF9"/>
  </w:style>
  <w:style w:type="paragraph" w:customStyle="1" w:styleId="82F9F2E318DDB94189FE23B58D9B6A58">
    <w:name w:val="82F9F2E318DDB94189FE23B58D9B6A58"/>
    <w:rsid w:val="009C2BF9"/>
  </w:style>
  <w:style w:type="paragraph" w:customStyle="1" w:styleId="7524312C09BE49479AD00968D6C88BDC">
    <w:name w:val="7524312C09BE49479AD00968D6C88BDC"/>
    <w:rsid w:val="009C2BF9"/>
  </w:style>
  <w:style w:type="paragraph" w:customStyle="1" w:styleId="7DF183E6E82B3E4F868AB117D3665E70">
    <w:name w:val="7DF183E6E82B3E4F868AB117D3665E70"/>
    <w:rsid w:val="009C2BF9"/>
  </w:style>
  <w:style w:type="paragraph" w:customStyle="1" w:styleId="7B2311A3CFECBF48B3BB1102E885FA03">
    <w:name w:val="7B2311A3CFECBF48B3BB1102E885FA03"/>
    <w:rsid w:val="009C2BF9"/>
  </w:style>
  <w:style w:type="paragraph" w:customStyle="1" w:styleId="AFABA04DE2C4CA41B29DF5AC690C1304">
    <w:name w:val="AFABA04DE2C4CA41B29DF5AC690C1304"/>
    <w:rsid w:val="009C2BF9"/>
  </w:style>
  <w:style w:type="paragraph" w:customStyle="1" w:styleId="F59E0AD95751DB4B8FFE374692DFAD25">
    <w:name w:val="F59E0AD95751DB4B8FFE374692DFAD25"/>
    <w:rsid w:val="009C2BF9"/>
  </w:style>
  <w:style w:type="paragraph" w:customStyle="1" w:styleId="B27FBA8FBBC2AA488CAB29915C4B897A">
    <w:name w:val="B27FBA8FBBC2AA488CAB29915C4B897A"/>
    <w:rsid w:val="009C2BF9"/>
  </w:style>
  <w:style w:type="paragraph" w:customStyle="1" w:styleId="87E6CED61BF1B5498A94385DBE9CE839">
    <w:name w:val="87E6CED61BF1B5498A94385DBE9CE839"/>
    <w:rsid w:val="009C2BF9"/>
  </w:style>
  <w:style w:type="paragraph" w:customStyle="1" w:styleId="8E81EAFADB3E08408CAA261B640DB3B6">
    <w:name w:val="8E81EAFADB3E08408CAA261B640DB3B6"/>
    <w:rsid w:val="009C2BF9"/>
  </w:style>
  <w:style w:type="paragraph" w:customStyle="1" w:styleId="FF34D9C7B91CA54CB629F110FB279BD8">
    <w:name w:val="FF34D9C7B91CA54CB629F110FB279BD8"/>
    <w:rsid w:val="009C2BF9"/>
  </w:style>
  <w:style w:type="paragraph" w:customStyle="1" w:styleId="720995E6167C684AAD2D93F260A797A4">
    <w:name w:val="720995E6167C684AAD2D93F260A797A4"/>
    <w:rsid w:val="009C2BF9"/>
  </w:style>
  <w:style w:type="paragraph" w:customStyle="1" w:styleId="EE4E3A0F2E0D2447B9EBACC148DA1AFE">
    <w:name w:val="EE4E3A0F2E0D2447B9EBACC148DA1AFE"/>
    <w:rsid w:val="009C2BF9"/>
  </w:style>
  <w:style w:type="paragraph" w:customStyle="1" w:styleId="68D18103DC55EB4786EBED19A74C7956">
    <w:name w:val="68D18103DC55EB4786EBED19A74C7956"/>
    <w:rsid w:val="009C2BF9"/>
  </w:style>
  <w:style w:type="paragraph" w:customStyle="1" w:styleId="8EB502CD97BA2049B7DE7E59ADC7668E">
    <w:name w:val="8EB502CD97BA2049B7DE7E59ADC7668E"/>
    <w:rsid w:val="009C2BF9"/>
  </w:style>
  <w:style w:type="paragraph" w:customStyle="1" w:styleId="82E3301CEE186046B557C1216B8A5FAF">
    <w:name w:val="82E3301CEE186046B557C1216B8A5FAF"/>
    <w:rsid w:val="009C2BF9"/>
  </w:style>
  <w:style w:type="paragraph" w:customStyle="1" w:styleId="C204D5695A94654AAC7C51671E4D4717">
    <w:name w:val="C204D5695A94654AAC7C51671E4D4717"/>
    <w:rsid w:val="009C2BF9"/>
  </w:style>
  <w:style w:type="paragraph" w:customStyle="1" w:styleId="C601C10FE122DE4299B619E8F44E5073">
    <w:name w:val="C601C10FE122DE4299B619E8F44E5073"/>
    <w:rsid w:val="009C2BF9"/>
  </w:style>
  <w:style w:type="paragraph" w:customStyle="1" w:styleId="E4CD1953A452B644B4656AC123F4D259">
    <w:name w:val="E4CD1953A452B644B4656AC123F4D259"/>
    <w:rsid w:val="009C2BF9"/>
  </w:style>
  <w:style w:type="paragraph" w:customStyle="1" w:styleId="A94507E105928847B9ECA2B48F945C89">
    <w:name w:val="A94507E105928847B9ECA2B48F945C89"/>
    <w:rsid w:val="009C2BF9"/>
  </w:style>
  <w:style w:type="paragraph" w:customStyle="1" w:styleId="3DD27BC2E1C69C46990F48FF8C7C9792">
    <w:name w:val="3DD27BC2E1C69C46990F48FF8C7C9792"/>
    <w:rsid w:val="009C2BF9"/>
  </w:style>
  <w:style w:type="paragraph" w:customStyle="1" w:styleId="7D5DD030099DF444B8531016D59C95E6">
    <w:name w:val="7D5DD030099DF444B8531016D59C95E6"/>
    <w:rsid w:val="009C2BF9"/>
  </w:style>
  <w:style w:type="paragraph" w:customStyle="1" w:styleId="F2CE0D67AE448B4A8973A0B3969559BE">
    <w:name w:val="F2CE0D67AE448B4A8973A0B3969559BE"/>
    <w:rsid w:val="009C2BF9"/>
  </w:style>
  <w:style w:type="paragraph" w:customStyle="1" w:styleId="0837E9EC66553C42A8E06636D31B389B">
    <w:name w:val="0837E9EC66553C42A8E06636D31B389B"/>
    <w:rsid w:val="009C2BF9"/>
  </w:style>
  <w:style w:type="paragraph" w:customStyle="1" w:styleId="2D447F1A06279A4FB5AF87EF989B4FE9">
    <w:name w:val="2D447F1A06279A4FB5AF87EF989B4FE9"/>
    <w:rsid w:val="009C2BF9"/>
  </w:style>
  <w:style w:type="paragraph" w:customStyle="1" w:styleId="A3563951B674C546BEA5F28481BB5BAA">
    <w:name w:val="A3563951B674C546BEA5F28481BB5BAA"/>
    <w:rsid w:val="009C2BF9"/>
  </w:style>
  <w:style w:type="paragraph" w:customStyle="1" w:styleId="1C7A632146CE51418950796675F4E92A">
    <w:name w:val="1C7A632146CE51418950796675F4E92A"/>
    <w:rsid w:val="009C2BF9"/>
  </w:style>
  <w:style w:type="paragraph" w:customStyle="1" w:styleId="42CA1889C62A8A48A7A3D83B2A3FD23B">
    <w:name w:val="42CA1889C62A8A48A7A3D83B2A3FD23B"/>
    <w:rsid w:val="009C2BF9"/>
  </w:style>
  <w:style w:type="paragraph" w:customStyle="1" w:styleId="0B29968480512941823D05FE77845112">
    <w:name w:val="0B29968480512941823D05FE77845112"/>
    <w:rsid w:val="009C2BF9"/>
  </w:style>
  <w:style w:type="paragraph" w:customStyle="1" w:styleId="0864D4CE997A4A49AD5727294989F910">
    <w:name w:val="0864D4CE997A4A49AD5727294989F910"/>
    <w:rsid w:val="009C2BF9"/>
  </w:style>
  <w:style w:type="paragraph" w:customStyle="1" w:styleId="F972BDF45572D0468425663C7F2287E2">
    <w:name w:val="F972BDF45572D0468425663C7F2287E2"/>
    <w:rsid w:val="009C2BF9"/>
  </w:style>
  <w:style w:type="paragraph" w:customStyle="1" w:styleId="49465057BA144A41848B173DE5CE9CF6">
    <w:name w:val="49465057BA144A41848B173DE5CE9CF6"/>
    <w:rsid w:val="009C2BF9"/>
  </w:style>
  <w:style w:type="paragraph" w:customStyle="1" w:styleId="8BA0CE89587E4648A37BF108EF8C6904">
    <w:name w:val="8BA0CE89587E4648A37BF108EF8C6904"/>
    <w:rsid w:val="009C2BF9"/>
  </w:style>
  <w:style w:type="paragraph" w:customStyle="1" w:styleId="120AA5EA83F3924599E84CF76DEC92A9">
    <w:name w:val="120AA5EA83F3924599E84CF76DEC92A9"/>
    <w:rsid w:val="009C2BF9"/>
  </w:style>
  <w:style w:type="paragraph" w:customStyle="1" w:styleId="2C6FFB8393E0364994C3AE39A0E5DE55">
    <w:name w:val="2C6FFB8393E0364994C3AE39A0E5DE55"/>
    <w:rsid w:val="009C2BF9"/>
  </w:style>
  <w:style w:type="paragraph" w:customStyle="1" w:styleId="274BF087BB216947B3D1A1894C578BDB">
    <w:name w:val="274BF087BB216947B3D1A1894C578BDB"/>
    <w:rsid w:val="009C2BF9"/>
  </w:style>
  <w:style w:type="paragraph" w:customStyle="1" w:styleId="380D91C35E0F8344B46437EA2B0CEEB2">
    <w:name w:val="380D91C35E0F8344B46437EA2B0CEEB2"/>
    <w:rsid w:val="009C2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2C64C-A9D6-E046-B663-F35B13F2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CS325 Project Time Log.dotx</Template>
  <TotalTime>0</TotalTime>
  <Pages>4</Pages>
  <Words>974</Words>
  <Characters>5556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Lindsey Shelton</dc:creator>
  <cp:lastModifiedBy>Lindsey Shelton</cp:lastModifiedBy>
  <cp:revision>3</cp:revision>
  <cp:lastPrinted>2012-12-09T21:50:00Z</cp:lastPrinted>
  <dcterms:created xsi:type="dcterms:W3CDTF">2012-12-09T21:50:00Z</dcterms:created>
  <dcterms:modified xsi:type="dcterms:W3CDTF">2012-12-09T21:50:00Z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