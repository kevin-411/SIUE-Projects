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2F335B">
        <w:object w:dxaOrig="41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E12DE37CD12D409CB3E2642F27078502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0C6ADE">
            <w:t>IP02</w:t>
          </w:r>
        </w:sdtContent>
      </w:sdt>
    </w:p>
    <w:tbl>
      <w:tblPr>
        <w:tblStyle w:val="TableGrid"/>
        <w:tblW w:w="11088" w:type="dxa"/>
        <w:tblLayout w:type="fixed"/>
        <w:tblLook w:val="04A0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630"/>
            <w:placeholder>
              <w:docPart w:val="0A8B2BBCEF71475AB7AB4B46D4597A7C"/>
            </w:placeholder>
            <w:date w:fullDate="2012-09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5F25E3" w:rsidP="00E12415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9/7/2012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637A82" w:rsidRDefault="005F25E3" w:rsidP="000777D6">
            <w:pPr>
              <w:tabs>
                <w:tab w:val="left" w:pos="5400"/>
              </w:tabs>
              <w:jc w:val="center"/>
            </w:pPr>
            <w:r>
              <w:t>5:2</w:t>
            </w:r>
            <w:r w:rsidR="004F7BCE">
              <w:t>1</w:t>
            </w:r>
          </w:p>
        </w:tc>
        <w:tc>
          <w:tcPr>
            <w:tcW w:w="864" w:type="dxa"/>
            <w:vAlign w:val="center"/>
          </w:tcPr>
          <w:p w:rsidR="00637A82" w:rsidRDefault="005F25E3" w:rsidP="000777D6">
            <w:pPr>
              <w:tabs>
                <w:tab w:val="left" w:pos="5400"/>
              </w:tabs>
              <w:jc w:val="center"/>
            </w:pPr>
            <w:r>
              <w:t>6</w:t>
            </w:r>
            <w:r w:rsidR="004F7BCE">
              <w:t>:0</w:t>
            </w:r>
            <w:r>
              <w:t>1</w:t>
            </w:r>
          </w:p>
        </w:tc>
        <w:tc>
          <w:tcPr>
            <w:tcW w:w="864" w:type="dxa"/>
            <w:vAlign w:val="center"/>
          </w:tcPr>
          <w:p w:rsidR="00637A82" w:rsidRDefault="005F25E3" w:rsidP="000777D6">
            <w:pPr>
              <w:tabs>
                <w:tab w:val="left" w:pos="5400"/>
              </w:tabs>
              <w:jc w:val="center"/>
            </w:pPr>
            <w:r>
              <w:t>40</w:t>
            </w:r>
          </w:p>
        </w:tc>
        <w:tc>
          <w:tcPr>
            <w:tcW w:w="5130" w:type="dxa"/>
          </w:tcPr>
          <w:p w:rsidR="00637A82" w:rsidRDefault="004F7BCE" w:rsidP="005F25E3">
            <w:pPr>
              <w:tabs>
                <w:tab w:val="left" w:pos="5400"/>
              </w:tabs>
            </w:pPr>
            <w:r>
              <w:t>Began the Planning process</w:t>
            </w:r>
            <w:r w:rsidR="005F25E3">
              <w:t xml:space="preserve"> with</w:t>
            </w:r>
            <w:r>
              <w:t xml:space="preserve">, </w:t>
            </w:r>
            <w:r w:rsidR="005F25E3">
              <w:t>divided up the tasks in three sep</w:t>
            </w:r>
            <w:r w:rsidR="002C3C02">
              <w:t xml:space="preserve">arate </w:t>
            </w:r>
            <w:r w:rsidR="00383FA4">
              <w:t>categories</w:t>
            </w:r>
            <w:r w:rsidR="002C3C02">
              <w:t xml:space="preserve">. </w:t>
            </w:r>
          </w:p>
        </w:tc>
        <w:bookmarkStart w:id="0" w:name="Check1"/>
        <w:tc>
          <w:tcPr>
            <w:tcW w:w="1350" w:type="dxa"/>
            <w:vAlign w:val="center"/>
          </w:tcPr>
          <w:p w:rsidR="00637A82" w:rsidRDefault="002F335B" w:rsidP="00637A82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8"/>
            <w:placeholder>
              <w:docPart w:val="DC4765E7F54A42D8B947571B2D07FA2D"/>
            </w:placeholder>
            <w:date w:fullDate="2012-09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5F25E3" w:rsidP="00E12415">
                <w:pPr>
                  <w:jc w:val="center"/>
                </w:pPr>
                <w:r>
                  <w:rPr>
                    <w:sz w:val="20"/>
                  </w:rPr>
                  <w:t>9/7/2012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</w:t>
            </w:r>
            <w:r w:rsidR="005F25E3">
              <w:t>1</w:t>
            </w:r>
          </w:p>
        </w:tc>
        <w:tc>
          <w:tcPr>
            <w:tcW w:w="864" w:type="dxa"/>
            <w:vAlign w:val="center"/>
          </w:tcPr>
          <w:p w:rsidR="00637A82" w:rsidRDefault="005F25E3" w:rsidP="000777D6">
            <w:pPr>
              <w:tabs>
                <w:tab w:val="left" w:pos="5400"/>
              </w:tabs>
              <w:jc w:val="center"/>
            </w:pPr>
            <w:r>
              <w:t>7:22</w:t>
            </w:r>
          </w:p>
        </w:tc>
        <w:tc>
          <w:tcPr>
            <w:tcW w:w="864" w:type="dxa"/>
            <w:vAlign w:val="center"/>
          </w:tcPr>
          <w:p w:rsidR="00637A82" w:rsidRDefault="000C6ADE" w:rsidP="000777D6">
            <w:pPr>
              <w:tabs>
                <w:tab w:val="left" w:pos="5400"/>
              </w:tabs>
              <w:jc w:val="center"/>
            </w:pPr>
            <w:r>
              <w:t>7</w:t>
            </w:r>
            <w:r w:rsidR="005F25E3">
              <w:t>:</w:t>
            </w:r>
            <w:r>
              <w:t>44</w:t>
            </w:r>
          </w:p>
        </w:tc>
        <w:tc>
          <w:tcPr>
            <w:tcW w:w="864" w:type="dxa"/>
            <w:vAlign w:val="center"/>
          </w:tcPr>
          <w:p w:rsidR="00637A82" w:rsidRDefault="000C6ADE" w:rsidP="000777D6">
            <w:pPr>
              <w:tabs>
                <w:tab w:val="left" w:pos="5400"/>
              </w:tabs>
              <w:jc w:val="center"/>
            </w:pPr>
            <w:r>
              <w:t>22</w:t>
            </w:r>
          </w:p>
        </w:tc>
        <w:tc>
          <w:tcPr>
            <w:tcW w:w="5130" w:type="dxa"/>
          </w:tcPr>
          <w:p w:rsidR="00637A82" w:rsidRDefault="002C3C02" w:rsidP="00CC1A14">
            <w:pPr>
              <w:tabs>
                <w:tab w:val="left" w:pos="5400"/>
              </w:tabs>
            </w:pPr>
            <w:r>
              <w:t>Refined the Requirements sheet and set up a public folder for all the team to access.</w:t>
            </w:r>
          </w:p>
        </w:tc>
        <w:tc>
          <w:tcPr>
            <w:tcW w:w="1350" w:type="dxa"/>
            <w:vAlign w:val="center"/>
          </w:tcPr>
          <w:p w:rsidR="00637A82" w:rsidRDefault="002F335B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799"/>
            <w:placeholder>
              <w:docPart w:val="D5A24B1A426C41C7B7D35146EBBB6790"/>
            </w:placeholder>
            <w:date w:fullDate="2012-09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0C6ADE" w:rsidP="00E12415">
                <w:pPr>
                  <w:jc w:val="center"/>
                </w:pPr>
                <w:r>
                  <w:rPr>
                    <w:sz w:val="20"/>
                  </w:rPr>
                  <w:t>9/7/2012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</w:t>
            </w:r>
            <w:r w:rsidR="000C6ADE">
              <w:t>2</w:t>
            </w:r>
          </w:p>
        </w:tc>
        <w:tc>
          <w:tcPr>
            <w:tcW w:w="864" w:type="dxa"/>
            <w:vAlign w:val="center"/>
          </w:tcPr>
          <w:p w:rsidR="00637A82" w:rsidRDefault="000C6ADE" w:rsidP="000777D6">
            <w:pPr>
              <w:tabs>
                <w:tab w:val="left" w:pos="5400"/>
              </w:tabs>
              <w:jc w:val="center"/>
            </w:pPr>
            <w:r>
              <w:t>7</w:t>
            </w:r>
            <w:r w:rsidR="008A2623">
              <w:t>:</w:t>
            </w:r>
            <w:r>
              <w:t>44</w:t>
            </w:r>
          </w:p>
        </w:tc>
        <w:tc>
          <w:tcPr>
            <w:tcW w:w="864" w:type="dxa"/>
            <w:vAlign w:val="center"/>
          </w:tcPr>
          <w:p w:rsidR="00637A82" w:rsidRDefault="000C6ADE" w:rsidP="000777D6">
            <w:pPr>
              <w:tabs>
                <w:tab w:val="left" w:pos="5400"/>
              </w:tabs>
              <w:jc w:val="center"/>
            </w:pPr>
            <w:r>
              <w:t>8</w:t>
            </w:r>
            <w:r w:rsidR="0026759F">
              <w:t>:</w:t>
            </w:r>
            <w:r>
              <w:t>07</w:t>
            </w:r>
          </w:p>
        </w:tc>
        <w:tc>
          <w:tcPr>
            <w:tcW w:w="864" w:type="dxa"/>
            <w:vAlign w:val="center"/>
          </w:tcPr>
          <w:p w:rsidR="00637A82" w:rsidRDefault="000C6ADE" w:rsidP="000777D6">
            <w:pPr>
              <w:tabs>
                <w:tab w:val="left" w:pos="5400"/>
              </w:tabs>
              <w:jc w:val="center"/>
            </w:pPr>
            <w:r>
              <w:t>23</w:t>
            </w:r>
          </w:p>
        </w:tc>
        <w:tc>
          <w:tcPr>
            <w:tcW w:w="5130" w:type="dxa"/>
          </w:tcPr>
          <w:p w:rsidR="00637A82" w:rsidRDefault="000C6ADE" w:rsidP="00D02C4F">
            <w:pPr>
              <w:tabs>
                <w:tab w:val="left" w:pos="5400"/>
              </w:tabs>
            </w:pPr>
            <w:r>
              <w:t>Familiar</w:t>
            </w:r>
            <w:r w:rsidR="002C3C02">
              <w:t xml:space="preserve">ized myself with Java Input and Output </w:t>
            </w:r>
            <w:r>
              <w:t xml:space="preserve">components </w:t>
            </w:r>
            <w:r w:rsidR="002C3C02">
              <w:t xml:space="preserve">of swing to get an idea for the UML Design. Began to </w:t>
            </w:r>
            <w:r w:rsidR="00D02C4F">
              <w:t>set up</w:t>
            </w:r>
            <w:r w:rsidR="00383FA4">
              <w:t xml:space="preserve"> the </w:t>
            </w:r>
            <w:proofErr w:type="spellStart"/>
            <w:r w:rsidR="00383FA4">
              <w:t>Dia</w:t>
            </w:r>
            <w:proofErr w:type="spellEnd"/>
            <w:r w:rsidR="00383FA4">
              <w:t xml:space="preserve"> UML design.</w:t>
            </w:r>
          </w:p>
        </w:tc>
        <w:tc>
          <w:tcPr>
            <w:tcW w:w="1350" w:type="dxa"/>
            <w:vAlign w:val="center"/>
          </w:tcPr>
          <w:p w:rsidR="00637A82" w:rsidRDefault="002F335B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0"/>
            <w:placeholder>
              <w:docPart w:val="BFA45183CD8145098E39188B01D8CE6D"/>
            </w:placeholder>
            <w:date w:fullDate="2012-09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351413" w:rsidP="00E12415">
                <w:pPr>
                  <w:jc w:val="center"/>
                </w:pPr>
                <w:r>
                  <w:rPr>
                    <w:sz w:val="20"/>
                  </w:rPr>
                  <w:t>9/8/2012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</w:t>
            </w:r>
            <w:r w:rsidR="00D02C4F">
              <w:t>2</w:t>
            </w:r>
          </w:p>
        </w:tc>
        <w:tc>
          <w:tcPr>
            <w:tcW w:w="864" w:type="dxa"/>
            <w:vAlign w:val="center"/>
          </w:tcPr>
          <w:p w:rsidR="00637A82" w:rsidRDefault="00242036" w:rsidP="000777D6">
            <w:pPr>
              <w:tabs>
                <w:tab w:val="left" w:pos="5400"/>
              </w:tabs>
              <w:jc w:val="center"/>
            </w:pPr>
            <w:r>
              <w:t>6</w:t>
            </w:r>
            <w:r w:rsidR="001F7532">
              <w:t>:</w:t>
            </w:r>
            <w:r>
              <w:t>27</w:t>
            </w:r>
          </w:p>
        </w:tc>
        <w:tc>
          <w:tcPr>
            <w:tcW w:w="864" w:type="dxa"/>
            <w:vAlign w:val="center"/>
          </w:tcPr>
          <w:p w:rsidR="00637A82" w:rsidRDefault="00242036" w:rsidP="000777D6">
            <w:pPr>
              <w:tabs>
                <w:tab w:val="left" w:pos="5400"/>
              </w:tabs>
              <w:jc w:val="center"/>
            </w:pPr>
            <w:r>
              <w:t>7</w:t>
            </w:r>
            <w:r w:rsidR="001F7532">
              <w:t>:3</w:t>
            </w:r>
            <w:r>
              <w:t>1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3</w:t>
            </w:r>
            <w:r w:rsidR="00242036">
              <w:t>4</w:t>
            </w:r>
          </w:p>
        </w:tc>
        <w:tc>
          <w:tcPr>
            <w:tcW w:w="5130" w:type="dxa"/>
          </w:tcPr>
          <w:p w:rsidR="00637A82" w:rsidRDefault="00D02C4F" w:rsidP="00CC1A14">
            <w:pPr>
              <w:tabs>
                <w:tab w:val="left" w:pos="5400"/>
              </w:tabs>
            </w:pPr>
            <w:r>
              <w:t xml:space="preserve">Drew up Flowchart and UML Diagram in </w:t>
            </w:r>
            <w:proofErr w:type="spellStart"/>
            <w:r>
              <w:t>Dia</w:t>
            </w:r>
            <w:proofErr w:type="spellEnd"/>
          </w:p>
        </w:tc>
        <w:tc>
          <w:tcPr>
            <w:tcW w:w="1350" w:type="dxa"/>
            <w:vAlign w:val="center"/>
          </w:tcPr>
          <w:p w:rsidR="00637A82" w:rsidRDefault="002F335B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1"/>
            <w:placeholder>
              <w:docPart w:val="7A35BEA628044FCEA7B7022BC883039C"/>
            </w:placeholder>
            <w:date w:fullDate="2012-09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E17450" w:rsidP="00E12415">
                <w:pPr>
                  <w:jc w:val="center"/>
                </w:pPr>
                <w:r>
                  <w:rPr>
                    <w:sz w:val="20"/>
                  </w:rPr>
                  <w:t>9/9/2012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:rsidR="00637A82" w:rsidRDefault="00B027CA" w:rsidP="000777D6">
            <w:pPr>
              <w:tabs>
                <w:tab w:val="left" w:pos="5400"/>
              </w:tabs>
              <w:jc w:val="center"/>
            </w:pPr>
            <w:r>
              <w:t>3</w:t>
            </w:r>
            <w:r w:rsidR="001F7532">
              <w:t>:0</w:t>
            </w:r>
            <w:r>
              <w:t>0</w:t>
            </w:r>
          </w:p>
        </w:tc>
        <w:tc>
          <w:tcPr>
            <w:tcW w:w="864" w:type="dxa"/>
            <w:vAlign w:val="center"/>
          </w:tcPr>
          <w:p w:rsidR="00637A82" w:rsidRDefault="00B027CA" w:rsidP="000777D6">
            <w:pPr>
              <w:tabs>
                <w:tab w:val="left" w:pos="5400"/>
              </w:tabs>
              <w:jc w:val="center"/>
            </w:pPr>
            <w:r>
              <w:t>4</w:t>
            </w:r>
            <w:r w:rsidR="001F7532">
              <w:t>:</w:t>
            </w:r>
            <w:r w:rsidR="003B524E">
              <w:t>25</w:t>
            </w:r>
          </w:p>
        </w:tc>
        <w:tc>
          <w:tcPr>
            <w:tcW w:w="864" w:type="dxa"/>
            <w:vAlign w:val="center"/>
          </w:tcPr>
          <w:p w:rsidR="00637A82" w:rsidRDefault="00B027CA" w:rsidP="000777D6">
            <w:pPr>
              <w:tabs>
                <w:tab w:val="left" w:pos="5400"/>
              </w:tabs>
              <w:jc w:val="center"/>
            </w:pPr>
            <w:r>
              <w:t>85</w:t>
            </w:r>
          </w:p>
        </w:tc>
        <w:tc>
          <w:tcPr>
            <w:tcW w:w="5130" w:type="dxa"/>
          </w:tcPr>
          <w:p w:rsidR="00637A82" w:rsidRDefault="00B027CA" w:rsidP="009C7C35">
            <w:pPr>
              <w:tabs>
                <w:tab w:val="left" w:pos="5400"/>
              </w:tabs>
            </w:pPr>
            <w:r>
              <w:t>Began the coding</w:t>
            </w:r>
            <w:r w:rsidR="009C7C35">
              <w:t xml:space="preserve"> I started figuring out the specifics of the file handle and developed some functions to get the current balance </w:t>
            </w:r>
            <w:proofErr w:type="gramStart"/>
            <w:r w:rsidR="009C7C35">
              <w:t>and  current</w:t>
            </w:r>
            <w:proofErr w:type="gramEnd"/>
            <w:r w:rsidR="009C7C35">
              <w:t xml:space="preserve"> check.</w:t>
            </w:r>
          </w:p>
        </w:tc>
        <w:tc>
          <w:tcPr>
            <w:tcW w:w="1350" w:type="dxa"/>
            <w:vAlign w:val="center"/>
          </w:tcPr>
          <w:p w:rsidR="00637A82" w:rsidRDefault="002F335B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RPr="00BE2BAA" w:rsidTr="00637A82">
        <w:trPr>
          <w:trHeight w:val="720"/>
        </w:trPr>
        <w:sdt>
          <w:sdtPr>
            <w:rPr>
              <w:sz w:val="20"/>
            </w:rPr>
            <w:id w:val="39803803"/>
            <w:placeholder>
              <w:docPart w:val="DA47B52064ED4F108C90EF45F6314577"/>
            </w:placeholder>
            <w:date w:fullDate="2012-09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E17450" w:rsidP="00E12415">
                <w:pPr>
                  <w:jc w:val="center"/>
                </w:pPr>
                <w:r w:rsidRPr="00BE2BAA">
                  <w:rPr>
                    <w:sz w:val="20"/>
                  </w:rPr>
                  <w:t>9/10/2012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Pr="00BE2BAA" w:rsidRDefault="002C1498" w:rsidP="000777D6">
            <w:pPr>
              <w:tabs>
                <w:tab w:val="left" w:pos="5400"/>
              </w:tabs>
              <w:jc w:val="center"/>
            </w:pPr>
            <w:r w:rsidRPr="00BE2BAA">
              <w:t>03</w:t>
            </w:r>
          </w:p>
        </w:tc>
        <w:tc>
          <w:tcPr>
            <w:tcW w:w="864" w:type="dxa"/>
            <w:vAlign w:val="center"/>
          </w:tcPr>
          <w:p w:rsidR="00637A82" w:rsidRPr="00BE2BAA" w:rsidRDefault="009C7C35" w:rsidP="009C7C35">
            <w:pPr>
              <w:tabs>
                <w:tab w:val="left" w:pos="5400"/>
              </w:tabs>
              <w:jc w:val="center"/>
            </w:pPr>
            <w:r w:rsidRPr="00BE2BAA">
              <w:t>6:46</w:t>
            </w:r>
          </w:p>
        </w:tc>
        <w:tc>
          <w:tcPr>
            <w:tcW w:w="864" w:type="dxa"/>
            <w:vAlign w:val="center"/>
          </w:tcPr>
          <w:p w:rsidR="00637A82" w:rsidRPr="00BE2BAA" w:rsidRDefault="009C7C35" w:rsidP="000777D6">
            <w:pPr>
              <w:tabs>
                <w:tab w:val="left" w:pos="5400"/>
              </w:tabs>
              <w:jc w:val="center"/>
            </w:pPr>
            <w:r w:rsidRPr="00BE2BAA">
              <w:t>8</w:t>
            </w:r>
            <w:r w:rsidR="003D0CB5" w:rsidRPr="00BE2BAA">
              <w:t>:</w:t>
            </w:r>
            <w:r w:rsidRPr="00BE2BAA">
              <w:t>02</w:t>
            </w:r>
          </w:p>
        </w:tc>
        <w:tc>
          <w:tcPr>
            <w:tcW w:w="864" w:type="dxa"/>
            <w:vAlign w:val="center"/>
          </w:tcPr>
          <w:p w:rsidR="00637A82" w:rsidRPr="00BE2BAA" w:rsidRDefault="009C7C35" w:rsidP="000777D6">
            <w:pPr>
              <w:tabs>
                <w:tab w:val="left" w:pos="5400"/>
              </w:tabs>
              <w:jc w:val="center"/>
            </w:pPr>
            <w:r w:rsidRPr="00BE2BAA">
              <w:t>76</w:t>
            </w:r>
          </w:p>
        </w:tc>
        <w:tc>
          <w:tcPr>
            <w:tcW w:w="5130" w:type="dxa"/>
          </w:tcPr>
          <w:p w:rsidR="00637A82" w:rsidRPr="00BE2BAA" w:rsidRDefault="00391467" w:rsidP="00CC1A14">
            <w:pPr>
              <w:tabs>
                <w:tab w:val="left" w:pos="5400"/>
              </w:tabs>
            </w:pPr>
            <w:r w:rsidRPr="00BE2BAA">
              <w:t>Started to work on save cases</w:t>
            </w:r>
            <w:r w:rsidR="009C7C35" w:rsidRPr="00BE2BAA">
              <w:t xml:space="preserve">. </w:t>
            </w:r>
            <w:r w:rsidR="00455121" w:rsidRPr="00BE2BAA">
              <w:t xml:space="preserve">When to enable and disable the save button and a dialog box that requires asks the user </w:t>
            </w:r>
          </w:p>
        </w:tc>
        <w:tc>
          <w:tcPr>
            <w:tcW w:w="1350" w:type="dxa"/>
            <w:vAlign w:val="center"/>
          </w:tcPr>
          <w:p w:rsidR="00637A82" w:rsidRPr="00BE2BAA" w:rsidRDefault="002F335B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637A82" w:rsidRPr="00BE2BAA" w:rsidTr="00637A82">
        <w:trPr>
          <w:trHeight w:val="720"/>
        </w:trPr>
        <w:sdt>
          <w:sdtPr>
            <w:rPr>
              <w:sz w:val="20"/>
            </w:rPr>
            <w:id w:val="39803804"/>
            <w:placeholder>
              <w:docPart w:val="6429FDD2666E4BA593FE39662E8D3D97"/>
            </w:placeholder>
            <w:date w:fullDate="2012-09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E17450" w:rsidP="00E12415">
                <w:pPr>
                  <w:jc w:val="center"/>
                </w:pPr>
                <w:r w:rsidRPr="00BE2BAA">
                  <w:rPr>
                    <w:sz w:val="20"/>
                  </w:rPr>
                  <w:t>9/11/2012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2C1498" w:rsidRPr="00BE2BAA" w:rsidRDefault="00E17450" w:rsidP="000777D6">
            <w:pPr>
              <w:tabs>
                <w:tab w:val="left" w:pos="5400"/>
              </w:tabs>
              <w:jc w:val="center"/>
            </w:pPr>
            <w:r w:rsidRPr="00BE2BAA">
              <w:t>03</w:t>
            </w:r>
          </w:p>
        </w:tc>
        <w:tc>
          <w:tcPr>
            <w:tcW w:w="864" w:type="dxa"/>
            <w:vAlign w:val="center"/>
          </w:tcPr>
          <w:p w:rsidR="00637A82" w:rsidRPr="00BE2BAA" w:rsidRDefault="009C7C35" w:rsidP="000777D6">
            <w:pPr>
              <w:tabs>
                <w:tab w:val="left" w:pos="5400"/>
              </w:tabs>
              <w:jc w:val="center"/>
            </w:pPr>
            <w:r w:rsidRPr="00BE2BAA">
              <w:t>6:2</w:t>
            </w:r>
            <w:r w:rsidR="00200360" w:rsidRPr="00BE2BAA">
              <w:t>2</w:t>
            </w:r>
          </w:p>
        </w:tc>
        <w:tc>
          <w:tcPr>
            <w:tcW w:w="864" w:type="dxa"/>
            <w:vAlign w:val="center"/>
          </w:tcPr>
          <w:p w:rsidR="00637A82" w:rsidRPr="00BE2BAA" w:rsidRDefault="000678E9" w:rsidP="000777D6">
            <w:pPr>
              <w:tabs>
                <w:tab w:val="left" w:pos="5400"/>
              </w:tabs>
              <w:jc w:val="center"/>
            </w:pPr>
            <w:r>
              <w:t>7</w:t>
            </w:r>
            <w:r w:rsidR="00200360" w:rsidRPr="00BE2BAA">
              <w:t>:</w:t>
            </w:r>
            <w:r>
              <w:t>08</w:t>
            </w:r>
          </w:p>
        </w:tc>
        <w:tc>
          <w:tcPr>
            <w:tcW w:w="864" w:type="dxa"/>
            <w:vAlign w:val="center"/>
          </w:tcPr>
          <w:p w:rsidR="00637A82" w:rsidRPr="00BE2BAA" w:rsidRDefault="00455121" w:rsidP="000777D6">
            <w:pPr>
              <w:tabs>
                <w:tab w:val="left" w:pos="5400"/>
              </w:tabs>
              <w:jc w:val="center"/>
            </w:pPr>
            <w:r w:rsidRPr="00BE2BAA">
              <w:t>46</w:t>
            </w:r>
          </w:p>
        </w:tc>
        <w:tc>
          <w:tcPr>
            <w:tcW w:w="5130" w:type="dxa"/>
          </w:tcPr>
          <w:p w:rsidR="00637A82" w:rsidRPr="00BE2BAA" w:rsidRDefault="0069390B" w:rsidP="00CC1A14">
            <w:pPr>
              <w:tabs>
                <w:tab w:val="left" w:pos="5400"/>
              </w:tabs>
            </w:pPr>
            <w:r w:rsidRPr="00BE2BAA">
              <w:t>Finished developing the save cases</w:t>
            </w:r>
            <w:r w:rsidR="00455121" w:rsidRPr="00BE2BAA">
              <w:t xml:space="preserve"> and sent off the code to my team so they can start working on combing our code together.</w:t>
            </w:r>
          </w:p>
        </w:tc>
        <w:tc>
          <w:tcPr>
            <w:tcW w:w="1350" w:type="dxa"/>
            <w:vAlign w:val="center"/>
          </w:tcPr>
          <w:p w:rsidR="00637A82" w:rsidRPr="00BE2BAA" w:rsidRDefault="002F335B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0360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637A82" w:rsidRPr="00BE2BAA" w:rsidTr="00B03D4A">
        <w:trPr>
          <w:trHeight w:val="720"/>
        </w:trPr>
        <w:sdt>
          <w:sdtPr>
            <w:rPr>
              <w:sz w:val="20"/>
            </w:rPr>
            <w:id w:val="39804248"/>
            <w:placeholder>
              <w:docPart w:val="DB03D2884A294D00ABE1CA2B3FBF87EB"/>
            </w:placeholder>
            <w:date w:fullDate="2012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B027CA" w:rsidP="00B03D4A">
                <w:pPr>
                  <w:jc w:val="center"/>
                </w:pPr>
                <w:r w:rsidRPr="00BE2BAA">
                  <w:rPr>
                    <w:sz w:val="20"/>
                  </w:rPr>
                  <w:t>9/12/2012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Pr="00BE2BAA" w:rsidRDefault="002C1498" w:rsidP="00B03D4A">
            <w:pPr>
              <w:tabs>
                <w:tab w:val="left" w:pos="5400"/>
              </w:tabs>
              <w:jc w:val="center"/>
            </w:pPr>
            <w:r w:rsidRPr="00BE2BAA">
              <w:t>04</w:t>
            </w:r>
          </w:p>
          <w:p w:rsidR="002C1498" w:rsidRPr="00BE2BAA" w:rsidRDefault="002C1498" w:rsidP="00B03D4A">
            <w:pPr>
              <w:tabs>
                <w:tab w:val="left" w:pos="5400"/>
              </w:tabs>
              <w:jc w:val="center"/>
            </w:pPr>
            <w:r w:rsidRPr="00BE2BAA">
              <w:t>06</w:t>
            </w:r>
          </w:p>
        </w:tc>
        <w:tc>
          <w:tcPr>
            <w:tcW w:w="864" w:type="dxa"/>
            <w:vAlign w:val="center"/>
          </w:tcPr>
          <w:p w:rsidR="00637A82" w:rsidRPr="00BE2BAA" w:rsidRDefault="009C7C35" w:rsidP="00B03D4A">
            <w:pPr>
              <w:tabs>
                <w:tab w:val="left" w:pos="5400"/>
              </w:tabs>
              <w:jc w:val="center"/>
            </w:pPr>
            <w:r w:rsidRPr="00BE2BAA">
              <w:t>4</w:t>
            </w:r>
            <w:r w:rsidR="002C1498" w:rsidRPr="00BE2BAA">
              <w:t>:22</w:t>
            </w:r>
          </w:p>
        </w:tc>
        <w:tc>
          <w:tcPr>
            <w:tcW w:w="864" w:type="dxa"/>
            <w:vAlign w:val="center"/>
          </w:tcPr>
          <w:p w:rsidR="00637A82" w:rsidRPr="00BE2BAA" w:rsidRDefault="00637991" w:rsidP="00B03D4A">
            <w:pPr>
              <w:tabs>
                <w:tab w:val="left" w:pos="5400"/>
              </w:tabs>
              <w:jc w:val="center"/>
            </w:pPr>
            <w:r>
              <w:t>5:2</w:t>
            </w:r>
            <w:r w:rsidR="002C1498" w:rsidRPr="00BE2BAA">
              <w:t>5</w:t>
            </w:r>
          </w:p>
        </w:tc>
        <w:tc>
          <w:tcPr>
            <w:tcW w:w="864" w:type="dxa"/>
            <w:vAlign w:val="center"/>
          </w:tcPr>
          <w:p w:rsidR="00637A82" w:rsidRPr="00BE2BAA" w:rsidRDefault="00637991" w:rsidP="00B03D4A">
            <w:pPr>
              <w:tabs>
                <w:tab w:val="left" w:pos="5400"/>
              </w:tabs>
              <w:jc w:val="center"/>
            </w:pPr>
            <w:r>
              <w:t>63</w:t>
            </w:r>
          </w:p>
        </w:tc>
        <w:tc>
          <w:tcPr>
            <w:tcW w:w="5130" w:type="dxa"/>
          </w:tcPr>
          <w:p w:rsidR="00637A82" w:rsidRPr="00BE2BAA" w:rsidRDefault="00455121" w:rsidP="003C0240">
            <w:pPr>
              <w:tabs>
                <w:tab w:val="left" w:pos="5400"/>
              </w:tabs>
            </w:pPr>
            <w:r w:rsidRPr="00BE2BAA">
              <w:t xml:space="preserve">Continued tying </w:t>
            </w:r>
            <w:r w:rsidR="003C0240" w:rsidRPr="00BE2BAA">
              <w:t>the code together</w:t>
            </w:r>
            <w:r w:rsidR="000456E7" w:rsidRPr="00BE2BAA">
              <w:t xml:space="preserve"> from what the team had given to me. It’s becoming apparent that I should make some changes.</w:t>
            </w:r>
          </w:p>
        </w:tc>
        <w:tc>
          <w:tcPr>
            <w:tcW w:w="1350" w:type="dxa"/>
            <w:vAlign w:val="center"/>
          </w:tcPr>
          <w:p w:rsidR="00637A82" w:rsidRPr="00BE2BAA" w:rsidRDefault="002F335B" w:rsidP="00B03D4A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754A9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CB7720" w:rsidRPr="00BE2BAA" w:rsidTr="00F6309E">
        <w:trPr>
          <w:trHeight w:val="720"/>
        </w:trPr>
        <w:sdt>
          <w:sdtPr>
            <w:rPr>
              <w:sz w:val="20"/>
            </w:rPr>
            <w:id w:val="16606177"/>
            <w:placeholder>
              <w:docPart w:val="6BF33D3FF7F44117BA94BEE303987D11"/>
            </w:placeholder>
            <w:date w:fullDate="2012-09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CB7720" w:rsidRPr="00BE2BAA" w:rsidRDefault="00CB7720" w:rsidP="00F6309E">
                <w:pPr>
                  <w:jc w:val="center"/>
                </w:pPr>
                <w:r w:rsidRPr="00BE2BAA">
                  <w:rPr>
                    <w:sz w:val="20"/>
                  </w:rPr>
                  <w:t>9/13/2012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CB7720" w:rsidRPr="00BE2BAA" w:rsidRDefault="00CB7720" w:rsidP="00F6309E">
            <w:pPr>
              <w:tabs>
                <w:tab w:val="left" w:pos="5400"/>
              </w:tabs>
              <w:jc w:val="center"/>
            </w:pPr>
            <w:r w:rsidRPr="00BE2BAA">
              <w:t>03</w:t>
            </w:r>
          </w:p>
        </w:tc>
        <w:tc>
          <w:tcPr>
            <w:tcW w:w="864" w:type="dxa"/>
            <w:vAlign w:val="center"/>
          </w:tcPr>
          <w:p w:rsidR="00CB7720" w:rsidRPr="00BE2BAA" w:rsidRDefault="00CB7720" w:rsidP="009C7C35">
            <w:pPr>
              <w:tabs>
                <w:tab w:val="left" w:pos="5400"/>
              </w:tabs>
              <w:jc w:val="center"/>
            </w:pPr>
            <w:r w:rsidRPr="00BE2BAA">
              <w:t>1</w:t>
            </w:r>
            <w:r w:rsidR="009A6584" w:rsidRPr="00BE2BAA">
              <w:t>2</w:t>
            </w:r>
            <w:r w:rsidRPr="00BE2BAA">
              <w:t>:</w:t>
            </w:r>
            <w:r w:rsidR="009A6584" w:rsidRPr="00BE2BAA">
              <w:t>40</w:t>
            </w:r>
          </w:p>
        </w:tc>
        <w:tc>
          <w:tcPr>
            <w:tcW w:w="864" w:type="dxa"/>
            <w:vAlign w:val="center"/>
          </w:tcPr>
          <w:p w:rsidR="00CB7720" w:rsidRPr="00BE2BAA" w:rsidRDefault="00CB7720" w:rsidP="00F6309E">
            <w:pPr>
              <w:tabs>
                <w:tab w:val="left" w:pos="5400"/>
              </w:tabs>
              <w:jc w:val="center"/>
            </w:pPr>
            <w:r w:rsidRPr="00BE2BAA">
              <w:t>1:</w:t>
            </w:r>
            <w:r w:rsidR="009A6584" w:rsidRPr="00BE2BAA">
              <w:t>05</w:t>
            </w:r>
          </w:p>
        </w:tc>
        <w:tc>
          <w:tcPr>
            <w:tcW w:w="864" w:type="dxa"/>
            <w:vAlign w:val="center"/>
          </w:tcPr>
          <w:p w:rsidR="00CB7720" w:rsidRPr="00BE2BAA" w:rsidRDefault="00455121" w:rsidP="00F6309E">
            <w:pPr>
              <w:tabs>
                <w:tab w:val="left" w:pos="5400"/>
              </w:tabs>
              <w:jc w:val="center"/>
            </w:pPr>
            <w:r w:rsidRPr="00BE2BAA">
              <w:t>2</w:t>
            </w:r>
            <w:r w:rsidR="009A6584" w:rsidRPr="00BE2BAA">
              <w:t>5</w:t>
            </w:r>
          </w:p>
        </w:tc>
        <w:tc>
          <w:tcPr>
            <w:tcW w:w="5130" w:type="dxa"/>
          </w:tcPr>
          <w:p w:rsidR="00CB7720" w:rsidRPr="00BE2BAA" w:rsidRDefault="009A6584" w:rsidP="00F6309E">
            <w:pPr>
              <w:tabs>
                <w:tab w:val="left" w:pos="5400"/>
              </w:tabs>
            </w:pPr>
            <w:r w:rsidRPr="00BE2BAA">
              <w:t>Making some last minute updates to some of my functions so they look neater and taking out any dead code and reorganizing the order of the functions.</w:t>
            </w:r>
          </w:p>
        </w:tc>
        <w:tc>
          <w:tcPr>
            <w:tcW w:w="1350" w:type="dxa"/>
            <w:vAlign w:val="center"/>
          </w:tcPr>
          <w:p w:rsidR="00CB7720" w:rsidRPr="00BE2BAA" w:rsidRDefault="002F335B" w:rsidP="00F6309E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7720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637A82" w:rsidRPr="00BE2BAA" w:rsidTr="00B03D4A">
        <w:trPr>
          <w:trHeight w:val="720"/>
        </w:trPr>
        <w:sdt>
          <w:sdtPr>
            <w:rPr>
              <w:sz w:val="20"/>
            </w:rPr>
            <w:id w:val="39804249"/>
            <w:placeholder>
              <w:docPart w:val="097E78797E814CBCB339F2511723F559"/>
            </w:placeholder>
            <w:date w:fullDate="2012-09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B027CA" w:rsidP="00B03D4A">
                <w:pPr>
                  <w:jc w:val="center"/>
                </w:pPr>
                <w:r w:rsidRPr="00BE2BAA">
                  <w:rPr>
                    <w:sz w:val="20"/>
                  </w:rPr>
                  <w:t>9/13/2012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Pr="00BE2BAA" w:rsidRDefault="00B027CA" w:rsidP="00B03D4A">
            <w:pPr>
              <w:tabs>
                <w:tab w:val="left" w:pos="5400"/>
              </w:tabs>
              <w:jc w:val="center"/>
            </w:pPr>
            <w:r w:rsidRPr="00BE2BAA">
              <w:t>0</w:t>
            </w:r>
            <w:r w:rsidR="00CB7720" w:rsidRPr="00BE2BAA">
              <w:t>5</w:t>
            </w:r>
          </w:p>
        </w:tc>
        <w:tc>
          <w:tcPr>
            <w:tcW w:w="864" w:type="dxa"/>
            <w:vAlign w:val="center"/>
          </w:tcPr>
          <w:p w:rsidR="00637A82" w:rsidRPr="00BE2BAA" w:rsidRDefault="009A6584" w:rsidP="00B027CA">
            <w:pPr>
              <w:tabs>
                <w:tab w:val="left" w:pos="5400"/>
              </w:tabs>
              <w:jc w:val="center"/>
            </w:pPr>
            <w:r w:rsidRPr="00BE2BAA">
              <w:t>7</w:t>
            </w:r>
            <w:r w:rsidR="002C1498" w:rsidRPr="00BE2BAA">
              <w:t>:</w:t>
            </w:r>
            <w:r w:rsidR="00B027CA" w:rsidRPr="00BE2BAA">
              <w:t>0</w:t>
            </w:r>
            <w:r w:rsidRPr="00BE2BAA">
              <w:t>2</w:t>
            </w:r>
          </w:p>
        </w:tc>
        <w:tc>
          <w:tcPr>
            <w:tcW w:w="864" w:type="dxa"/>
            <w:vAlign w:val="center"/>
          </w:tcPr>
          <w:p w:rsidR="00637A82" w:rsidRPr="00BE2BAA" w:rsidRDefault="009A6584" w:rsidP="00B03D4A">
            <w:pPr>
              <w:tabs>
                <w:tab w:val="left" w:pos="5400"/>
              </w:tabs>
              <w:jc w:val="center"/>
            </w:pPr>
            <w:r w:rsidRPr="00BE2BAA">
              <w:t>7</w:t>
            </w:r>
            <w:r w:rsidR="002C1498" w:rsidRPr="00BE2BAA">
              <w:t>:</w:t>
            </w:r>
            <w:r w:rsidRPr="00BE2BAA">
              <w:t>23</w:t>
            </w:r>
          </w:p>
        </w:tc>
        <w:tc>
          <w:tcPr>
            <w:tcW w:w="864" w:type="dxa"/>
            <w:vAlign w:val="center"/>
          </w:tcPr>
          <w:p w:rsidR="00637A82" w:rsidRPr="00BE2BAA" w:rsidRDefault="002C1498" w:rsidP="00B03D4A">
            <w:pPr>
              <w:tabs>
                <w:tab w:val="left" w:pos="5400"/>
              </w:tabs>
              <w:jc w:val="center"/>
            </w:pPr>
            <w:r w:rsidRPr="00BE2BAA">
              <w:t>2</w:t>
            </w:r>
            <w:r w:rsidR="009A6584" w:rsidRPr="00BE2BAA">
              <w:t>1</w:t>
            </w:r>
          </w:p>
        </w:tc>
        <w:tc>
          <w:tcPr>
            <w:tcW w:w="5130" w:type="dxa"/>
          </w:tcPr>
          <w:p w:rsidR="00637A82" w:rsidRPr="00BE2BAA" w:rsidRDefault="009A6584" w:rsidP="00B03D4A">
            <w:pPr>
              <w:tabs>
                <w:tab w:val="left" w:pos="5400"/>
              </w:tabs>
            </w:pPr>
            <w:r w:rsidRPr="00BE2BAA">
              <w:t>Compiled the code while doing some last minute testing to make sure everything was running well</w:t>
            </w:r>
          </w:p>
        </w:tc>
        <w:tc>
          <w:tcPr>
            <w:tcW w:w="1350" w:type="dxa"/>
            <w:vAlign w:val="center"/>
          </w:tcPr>
          <w:p w:rsidR="00637A82" w:rsidRPr="00BE2BAA" w:rsidRDefault="002F335B" w:rsidP="00B03D4A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754A9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69390B" w:rsidRPr="00BE2BAA" w:rsidTr="00B03D4A">
        <w:trPr>
          <w:trHeight w:val="720"/>
        </w:trPr>
        <w:sdt>
          <w:sdtPr>
            <w:rPr>
              <w:sz w:val="20"/>
            </w:rPr>
            <w:id w:val="4884657"/>
            <w:placeholder>
              <w:docPart w:val="86BFCA5C62FE400C9D00DE7461436480"/>
            </w:placeholder>
            <w:date w:fullDate="2012-09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9390B" w:rsidRPr="00BE2BAA" w:rsidRDefault="0069390B" w:rsidP="006E3349">
                <w:pPr>
                  <w:jc w:val="center"/>
                </w:pPr>
                <w:r w:rsidRPr="00BE2BAA">
                  <w:rPr>
                    <w:sz w:val="20"/>
                  </w:rPr>
                  <w:t>9/14/2012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9390B" w:rsidRPr="00BE2BAA" w:rsidRDefault="0069390B" w:rsidP="00B03D4A">
            <w:pPr>
              <w:tabs>
                <w:tab w:val="left" w:pos="5400"/>
              </w:tabs>
              <w:jc w:val="center"/>
            </w:pPr>
            <w:r w:rsidRPr="00BE2BAA">
              <w:t>06</w:t>
            </w:r>
          </w:p>
        </w:tc>
        <w:tc>
          <w:tcPr>
            <w:tcW w:w="864" w:type="dxa"/>
            <w:vAlign w:val="center"/>
          </w:tcPr>
          <w:p w:rsidR="0069390B" w:rsidRPr="00BE2BAA" w:rsidRDefault="00940BFC" w:rsidP="00B027CA">
            <w:pPr>
              <w:tabs>
                <w:tab w:val="left" w:pos="5400"/>
              </w:tabs>
              <w:jc w:val="center"/>
            </w:pPr>
            <w:r w:rsidRPr="00BE2BAA">
              <w:t>11:49</w:t>
            </w:r>
          </w:p>
        </w:tc>
        <w:tc>
          <w:tcPr>
            <w:tcW w:w="864" w:type="dxa"/>
            <w:vAlign w:val="center"/>
          </w:tcPr>
          <w:p w:rsidR="0069390B" w:rsidRPr="00BE2BAA" w:rsidRDefault="00940BFC" w:rsidP="00B03D4A">
            <w:pPr>
              <w:tabs>
                <w:tab w:val="left" w:pos="5400"/>
              </w:tabs>
              <w:jc w:val="center"/>
            </w:pPr>
            <w:r w:rsidRPr="00BE2BAA">
              <w:t>11:59</w:t>
            </w:r>
          </w:p>
        </w:tc>
        <w:tc>
          <w:tcPr>
            <w:tcW w:w="864" w:type="dxa"/>
            <w:vAlign w:val="center"/>
          </w:tcPr>
          <w:p w:rsidR="0069390B" w:rsidRPr="00BE2BAA" w:rsidRDefault="00455121" w:rsidP="00B03D4A">
            <w:pPr>
              <w:tabs>
                <w:tab w:val="left" w:pos="5400"/>
              </w:tabs>
              <w:jc w:val="center"/>
            </w:pPr>
            <w:r w:rsidRPr="00BE2BAA">
              <w:t>10</w:t>
            </w:r>
          </w:p>
        </w:tc>
        <w:tc>
          <w:tcPr>
            <w:tcW w:w="5130" w:type="dxa"/>
          </w:tcPr>
          <w:p w:rsidR="0069390B" w:rsidRPr="00BE2BAA" w:rsidRDefault="0069390B" w:rsidP="00B03D4A">
            <w:pPr>
              <w:tabs>
                <w:tab w:val="left" w:pos="5400"/>
              </w:tabs>
            </w:pPr>
            <w:r w:rsidRPr="00BE2BAA">
              <w:t>Found a bug after compilation sending it to Darren to fix</w:t>
            </w:r>
          </w:p>
        </w:tc>
        <w:tc>
          <w:tcPr>
            <w:tcW w:w="1350" w:type="dxa"/>
            <w:vAlign w:val="center"/>
          </w:tcPr>
          <w:p w:rsidR="0069390B" w:rsidRPr="00BE2BAA" w:rsidRDefault="002F335B" w:rsidP="00B03D4A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9390B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  <w:tr w:rsidR="00637A82" w:rsidRPr="00BE2BAA" w:rsidTr="00B03D4A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E34C685B6D82418B8ECDC7EA0DAA2FB1"/>
            </w:placeholder>
            <w:date w:fullDate="2012-09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69390B" w:rsidP="00B03D4A">
                <w:pPr>
                  <w:jc w:val="center"/>
                </w:pPr>
                <w:r w:rsidRPr="00BE2BAA">
                  <w:rPr>
                    <w:sz w:val="20"/>
                  </w:rPr>
                  <w:t>9/14/2012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Pr="00BE2BAA" w:rsidRDefault="002C1498" w:rsidP="00B03D4A">
            <w:pPr>
              <w:tabs>
                <w:tab w:val="left" w:pos="5400"/>
              </w:tabs>
              <w:jc w:val="center"/>
            </w:pPr>
            <w:r w:rsidRPr="00BE2BAA">
              <w:t>07</w:t>
            </w:r>
          </w:p>
        </w:tc>
        <w:tc>
          <w:tcPr>
            <w:tcW w:w="864" w:type="dxa"/>
            <w:vAlign w:val="center"/>
          </w:tcPr>
          <w:p w:rsidR="00637A82" w:rsidRPr="00BE2BAA" w:rsidRDefault="002C1498" w:rsidP="00B03D4A">
            <w:pPr>
              <w:tabs>
                <w:tab w:val="left" w:pos="5400"/>
              </w:tabs>
              <w:jc w:val="center"/>
            </w:pPr>
            <w:r w:rsidRPr="00BE2BAA">
              <w:t>12:00</w:t>
            </w:r>
          </w:p>
        </w:tc>
        <w:tc>
          <w:tcPr>
            <w:tcW w:w="864" w:type="dxa"/>
            <w:vAlign w:val="center"/>
          </w:tcPr>
          <w:p w:rsidR="00637A82" w:rsidRPr="00BE2BAA" w:rsidRDefault="002C1498" w:rsidP="00940BFC">
            <w:pPr>
              <w:tabs>
                <w:tab w:val="left" w:pos="5400"/>
              </w:tabs>
              <w:jc w:val="center"/>
            </w:pPr>
            <w:r w:rsidRPr="00BE2BAA">
              <w:t>12:</w:t>
            </w:r>
            <w:r w:rsidR="00940BFC" w:rsidRPr="00BE2BAA">
              <w:t>41</w:t>
            </w:r>
          </w:p>
        </w:tc>
        <w:tc>
          <w:tcPr>
            <w:tcW w:w="864" w:type="dxa"/>
            <w:vAlign w:val="center"/>
          </w:tcPr>
          <w:p w:rsidR="00637A82" w:rsidRPr="00BE2BAA" w:rsidRDefault="00940BFC" w:rsidP="00B03D4A">
            <w:pPr>
              <w:tabs>
                <w:tab w:val="left" w:pos="5400"/>
              </w:tabs>
              <w:jc w:val="center"/>
            </w:pPr>
            <w:r w:rsidRPr="00BE2BAA">
              <w:t>41</w:t>
            </w:r>
          </w:p>
        </w:tc>
        <w:tc>
          <w:tcPr>
            <w:tcW w:w="5130" w:type="dxa"/>
          </w:tcPr>
          <w:p w:rsidR="00637A82" w:rsidRPr="00BE2BAA" w:rsidRDefault="0069390B" w:rsidP="00B03D4A">
            <w:pPr>
              <w:tabs>
                <w:tab w:val="left" w:pos="5400"/>
              </w:tabs>
            </w:pPr>
            <w:r w:rsidRPr="00BE2BAA">
              <w:t>Doing all the documentation</w:t>
            </w:r>
            <w:r w:rsidR="000456E7" w:rsidRPr="00BE2BAA">
              <w:t xml:space="preserve"> for Individual files</w:t>
            </w:r>
            <w:r w:rsidR="009A6584" w:rsidRPr="00BE2BAA">
              <w:t xml:space="preserve"> and adding </w:t>
            </w:r>
          </w:p>
        </w:tc>
        <w:tc>
          <w:tcPr>
            <w:tcW w:w="1350" w:type="dxa"/>
            <w:vAlign w:val="center"/>
          </w:tcPr>
          <w:p w:rsidR="00637A82" w:rsidRPr="00BE2BAA" w:rsidRDefault="002F335B" w:rsidP="00B03D4A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754A9" w:rsidRPr="00BE2BAA">
              <w:instrText xml:space="preserve"> FORMCHECKBOX </w:instrText>
            </w:r>
            <w:r w:rsidRPr="00BE2BAA">
              <w:fldChar w:fldCharType="separate"/>
            </w:r>
            <w:r w:rsidRPr="00BE2BAA">
              <w:fldChar w:fldCharType="end"/>
            </w:r>
          </w:p>
        </w:tc>
      </w:tr>
    </w:tbl>
    <w:p w:rsidR="00637A82" w:rsidRPr="00BE2BAA" w:rsidRDefault="00637A82" w:rsidP="00637A82">
      <w:pPr>
        <w:tabs>
          <w:tab w:val="left" w:pos="5400"/>
        </w:tabs>
        <w:spacing w:after="0"/>
        <w:rPr>
          <w:sz w:val="16"/>
        </w:rPr>
      </w:pPr>
    </w:p>
    <w:p w:rsidR="00637A82" w:rsidRPr="00BE2BAA" w:rsidRDefault="00637A82" w:rsidP="00637A82">
      <w:pPr>
        <w:tabs>
          <w:tab w:val="left" w:pos="5400"/>
        </w:tabs>
        <w:rPr>
          <w:rFonts w:cstheme="minorHAnsi"/>
        </w:rPr>
      </w:pPr>
      <w:r w:rsidRPr="00BE2BAA">
        <w:rPr>
          <w:rFonts w:cstheme="minorHAnsi"/>
        </w:rPr>
        <w:t>*Task ID values refer back to those used in the Product Planning Sheet for the corresponding assignment.</w:t>
      </w:r>
    </w:p>
    <w:p w:rsidR="00637A82" w:rsidRPr="00BE2BAA" w:rsidRDefault="00637A82">
      <w:pPr>
        <w:tabs>
          <w:tab w:val="left" w:pos="5400"/>
        </w:tabs>
        <w:rPr>
          <w:rFonts w:cstheme="minorHAnsi"/>
        </w:rPr>
      </w:pPr>
    </w:p>
    <w:sectPr w:rsidR="00637A82" w:rsidRPr="00BE2BAA" w:rsidSect="00093263">
      <w:headerReference w:type="default" r:id="rId9"/>
      <w:footerReference w:type="default" r:id="rId10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09" w:rsidRDefault="00671009" w:rsidP="00F8251E">
      <w:pPr>
        <w:spacing w:after="0" w:line="240" w:lineRule="auto"/>
      </w:pPr>
      <w:r>
        <w:separator/>
      </w:r>
    </w:p>
  </w:endnote>
  <w:endnote w:type="continuationSeparator" w:id="0">
    <w:p w:rsidR="00671009" w:rsidRDefault="00671009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427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C0DD5" w:rsidRDefault="00637A82" w:rsidP="00637A82">
            <w:pPr>
              <w:pStyle w:val="Footer"/>
              <w:jc w:val="right"/>
            </w:pPr>
            <w:r>
              <w:t xml:space="preserve">Page </w:t>
            </w:r>
            <w:r w:rsidR="002F33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F335B">
              <w:rPr>
                <w:b/>
                <w:sz w:val="24"/>
                <w:szCs w:val="24"/>
              </w:rPr>
              <w:fldChar w:fldCharType="separate"/>
            </w:r>
            <w:r w:rsidR="00637991">
              <w:rPr>
                <w:b/>
                <w:noProof/>
              </w:rPr>
              <w:t>1</w:t>
            </w:r>
            <w:r w:rsidR="002F335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F33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F335B">
              <w:rPr>
                <w:b/>
                <w:sz w:val="24"/>
                <w:szCs w:val="24"/>
              </w:rPr>
              <w:fldChar w:fldCharType="separate"/>
            </w:r>
            <w:r w:rsidR="00637991">
              <w:rPr>
                <w:b/>
                <w:noProof/>
              </w:rPr>
              <w:t>1</w:t>
            </w:r>
            <w:r w:rsidR="002F335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09" w:rsidRDefault="00671009" w:rsidP="00F8251E">
      <w:pPr>
        <w:spacing w:after="0" w:line="240" w:lineRule="auto"/>
      </w:pPr>
      <w:r>
        <w:separator/>
      </w:r>
    </w:p>
  </w:footnote>
  <w:footnote w:type="continuationSeparator" w:id="0">
    <w:p w:rsidR="00671009" w:rsidRDefault="00671009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B8C" w:rsidRPr="00F8251E" w:rsidRDefault="002A4B8C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 w:rsidR="00E12415">
      <w:rPr>
        <w:rFonts w:asciiTheme="majorHAnsi" w:hAnsiTheme="majorHAnsi"/>
        <w:b/>
        <w:sz w:val="32"/>
      </w:rPr>
      <w:t>ject Time Log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02C"/>
    <w:rsid w:val="000238DF"/>
    <w:rsid w:val="000456E7"/>
    <w:rsid w:val="0006246F"/>
    <w:rsid w:val="000678E9"/>
    <w:rsid w:val="000777D6"/>
    <w:rsid w:val="00093263"/>
    <w:rsid w:val="000C6ADE"/>
    <w:rsid w:val="0017110F"/>
    <w:rsid w:val="001777A8"/>
    <w:rsid w:val="001A0A16"/>
    <w:rsid w:val="001F7532"/>
    <w:rsid w:val="00200360"/>
    <w:rsid w:val="00242036"/>
    <w:rsid w:val="00253C68"/>
    <w:rsid w:val="0026759F"/>
    <w:rsid w:val="002A4B8C"/>
    <w:rsid w:val="002C1498"/>
    <w:rsid w:val="002C3C02"/>
    <w:rsid w:val="002F335B"/>
    <w:rsid w:val="00351413"/>
    <w:rsid w:val="00376904"/>
    <w:rsid w:val="00383FA4"/>
    <w:rsid w:val="00391467"/>
    <w:rsid w:val="003957EA"/>
    <w:rsid w:val="003B524E"/>
    <w:rsid w:val="003C0240"/>
    <w:rsid w:val="003D0CB5"/>
    <w:rsid w:val="003F4B30"/>
    <w:rsid w:val="004029E2"/>
    <w:rsid w:val="00455121"/>
    <w:rsid w:val="00470E58"/>
    <w:rsid w:val="004F7BCE"/>
    <w:rsid w:val="00512A77"/>
    <w:rsid w:val="00556CA4"/>
    <w:rsid w:val="005D3265"/>
    <w:rsid w:val="005F25E3"/>
    <w:rsid w:val="00633731"/>
    <w:rsid w:val="00637991"/>
    <w:rsid w:val="00637A82"/>
    <w:rsid w:val="00664DC3"/>
    <w:rsid w:val="00671009"/>
    <w:rsid w:val="0069390B"/>
    <w:rsid w:val="006E3497"/>
    <w:rsid w:val="006F4D4D"/>
    <w:rsid w:val="00746EC0"/>
    <w:rsid w:val="0076085B"/>
    <w:rsid w:val="007F1F51"/>
    <w:rsid w:val="00835367"/>
    <w:rsid w:val="00882A33"/>
    <w:rsid w:val="008A2623"/>
    <w:rsid w:val="008D02B8"/>
    <w:rsid w:val="00940BFC"/>
    <w:rsid w:val="00960248"/>
    <w:rsid w:val="009A6584"/>
    <w:rsid w:val="009B602C"/>
    <w:rsid w:val="009C7C35"/>
    <w:rsid w:val="009D6593"/>
    <w:rsid w:val="00B027CA"/>
    <w:rsid w:val="00B1340E"/>
    <w:rsid w:val="00B62F60"/>
    <w:rsid w:val="00BC3DE5"/>
    <w:rsid w:val="00BE2BAA"/>
    <w:rsid w:val="00BE454C"/>
    <w:rsid w:val="00C3486A"/>
    <w:rsid w:val="00C754A9"/>
    <w:rsid w:val="00CB7720"/>
    <w:rsid w:val="00CC0DD5"/>
    <w:rsid w:val="00CC1A14"/>
    <w:rsid w:val="00CC1BEF"/>
    <w:rsid w:val="00D02C4F"/>
    <w:rsid w:val="00DB5DBC"/>
    <w:rsid w:val="00DD6D79"/>
    <w:rsid w:val="00E12415"/>
    <w:rsid w:val="00E17450"/>
    <w:rsid w:val="00F8251E"/>
    <w:rsid w:val="00FB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ropbox\CS325\CS325%20Project%20Time%20Log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2DE37CD12D409CB3E2642F2707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9451-B8D8-4977-8151-CFF2CAA54B52}"/>
      </w:docPartPr>
      <w:docPartBody>
        <w:p w:rsidR="008A2E94" w:rsidRDefault="008A2E94">
          <w:pPr>
            <w:pStyle w:val="E12DE37CD12D409CB3E2642F27078502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0A8B2BBCEF71475AB7AB4B46D459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73AE-7585-41B3-B0CA-1DC81E3F1D41}"/>
      </w:docPartPr>
      <w:docPartBody>
        <w:p w:rsidR="008A2E94" w:rsidRDefault="008A2E94">
          <w:pPr>
            <w:pStyle w:val="0A8B2BBCEF71475AB7AB4B46D4597A7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C4765E7F54A42D8B947571B2D07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AB5C-6ED4-4238-B3DC-98CBC3712A5D}"/>
      </w:docPartPr>
      <w:docPartBody>
        <w:p w:rsidR="008A2E94" w:rsidRDefault="008A2E94">
          <w:pPr>
            <w:pStyle w:val="DC4765E7F54A42D8B947571B2D07FA2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5A24B1A426C41C7B7D35146EBBB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A51E-C2AF-4C05-BC68-72E97D3A4874}"/>
      </w:docPartPr>
      <w:docPartBody>
        <w:p w:rsidR="008A2E94" w:rsidRDefault="008A2E94">
          <w:pPr>
            <w:pStyle w:val="D5A24B1A426C41C7B7D35146EBBB679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FA45183CD8145098E39188B01D8C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F5F72-11ED-47EE-B851-78D48D2E66D8}"/>
      </w:docPartPr>
      <w:docPartBody>
        <w:p w:rsidR="008A2E94" w:rsidRDefault="008A2E94">
          <w:pPr>
            <w:pStyle w:val="BFA45183CD8145098E39188B01D8CE6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A35BEA628044FCEA7B7022BC883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347F5-2489-40D9-861A-D02808F154C1}"/>
      </w:docPartPr>
      <w:docPartBody>
        <w:p w:rsidR="008A2E94" w:rsidRDefault="008A2E94">
          <w:pPr>
            <w:pStyle w:val="7A35BEA628044FCEA7B7022BC883039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A47B52064ED4F108C90EF45F631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F88B9-A056-45D6-BA34-E309844F1C32}"/>
      </w:docPartPr>
      <w:docPartBody>
        <w:p w:rsidR="008A2E94" w:rsidRDefault="008A2E94">
          <w:pPr>
            <w:pStyle w:val="DA47B52064ED4F108C90EF45F631457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429FDD2666E4BA593FE39662E8D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F9AB-5A96-43F1-930E-D2B44CC98C6C}"/>
      </w:docPartPr>
      <w:docPartBody>
        <w:p w:rsidR="008A2E94" w:rsidRDefault="008A2E94">
          <w:pPr>
            <w:pStyle w:val="6429FDD2666E4BA593FE39662E8D3D9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B03D2884A294D00ABE1CA2B3FBF8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25521-31A3-4687-813B-287C1F12E92D}"/>
      </w:docPartPr>
      <w:docPartBody>
        <w:p w:rsidR="008A2E94" w:rsidRDefault="008A2E94">
          <w:pPr>
            <w:pStyle w:val="DB03D2884A294D00ABE1CA2B3FBF87E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97E78797E814CBCB339F2511723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CC8B-3AAC-4FD6-94DB-C08191FE9C09}"/>
      </w:docPartPr>
      <w:docPartBody>
        <w:p w:rsidR="008A2E94" w:rsidRDefault="008A2E94">
          <w:pPr>
            <w:pStyle w:val="097E78797E814CBCB339F2511723F55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34C685B6D82418B8ECDC7EA0DA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D40C4-54A4-4671-A7A5-1C00F8C53C7D}"/>
      </w:docPartPr>
      <w:docPartBody>
        <w:p w:rsidR="008A2E94" w:rsidRDefault="008A2E94">
          <w:pPr>
            <w:pStyle w:val="E34C685B6D82418B8ECDC7EA0DAA2FB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BF33D3FF7F44117BA94BEE30398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0A52-33A0-48FC-8707-71123275AE73}"/>
      </w:docPartPr>
      <w:docPartBody>
        <w:p w:rsidR="007D1175" w:rsidRDefault="003A4118" w:rsidP="003A4118">
          <w:pPr>
            <w:pStyle w:val="6BF33D3FF7F44117BA94BEE303987D1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6BFCA5C62FE400C9D00DE7461436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BCA6-958A-40F0-AECF-4974AD469CE9}"/>
      </w:docPartPr>
      <w:docPartBody>
        <w:p w:rsidR="00EC5E5B" w:rsidRDefault="007D1175" w:rsidP="007D1175">
          <w:pPr>
            <w:pStyle w:val="86BFCA5C62FE400C9D00DE7461436480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2E94"/>
    <w:rsid w:val="003A4118"/>
    <w:rsid w:val="005F44D8"/>
    <w:rsid w:val="006C7244"/>
    <w:rsid w:val="007D1175"/>
    <w:rsid w:val="008A2E94"/>
    <w:rsid w:val="008C0C89"/>
    <w:rsid w:val="00E27714"/>
    <w:rsid w:val="00EC5E5B"/>
    <w:rsid w:val="00ED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75"/>
    <w:rPr>
      <w:color w:val="808080"/>
    </w:rPr>
  </w:style>
  <w:style w:type="paragraph" w:customStyle="1" w:styleId="E12DE37CD12D409CB3E2642F27078502">
    <w:name w:val="E12DE37CD12D409CB3E2642F27078502"/>
    <w:rsid w:val="008A2E94"/>
  </w:style>
  <w:style w:type="paragraph" w:customStyle="1" w:styleId="0A8B2BBCEF71475AB7AB4B46D4597A7C">
    <w:name w:val="0A8B2BBCEF71475AB7AB4B46D4597A7C"/>
    <w:rsid w:val="008A2E94"/>
  </w:style>
  <w:style w:type="paragraph" w:customStyle="1" w:styleId="DC4765E7F54A42D8B947571B2D07FA2D">
    <w:name w:val="DC4765E7F54A42D8B947571B2D07FA2D"/>
    <w:rsid w:val="008A2E94"/>
  </w:style>
  <w:style w:type="paragraph" w:customStyle="1" w:styleId="D5A24B1A426C41C7B7D35146EBBB6790">
    <w:name w:val="D5A24B1A426C41C7B7D35146EBBB6790"/>
    <w:rsid w:val="008A2E94"/>
  </w:style>
  <w:style w:type="paragraph" w:customStyle="1" w:styleId="BFA45183CD8145098E39188B01D8CE6D">
    <w:name w:val="BFA45183CD8145098E39188B01D8CE6D"/>
    <w:rsid w:val="008A2E94"/>
  </w:style>
  <w:style w:type="paragraph" w:customStyle="1" w:styleId="7A35BEA628044FCEA7B7022BC883039C">
    <w:name w:val="7A35BEA628044FCEA7B7022BC883039C"/>
    <w:rsid w:val="008A2E94"/>
  </w:style>
  <w:style w:type="paragraph" w:customStyle="1" w:styleId="AA6945F4C6E84B4C934B224D5B88CAFB">
    <w:name w:val="AA6945F4C6E84B4C934B224D5B88CAFB"/>
    <w:rsid w:val="008A2E94"/>
  </w:style>
  <w:style w:type="paragraph" w:customStyle="1" w:styleId="DA47B52064ED4F108C90EF45F6314577">
    <w:name w:val="DA47B52064ED4F108C90EF45F6314577"/>
    <w:rsid w:val="008A2E94"/>
  </w:style>
  <w:style w:type="paragraph" w:customStyle="1" w:styleId="6429FDD2666E4BA593FE39662E8D3D97">
    <w:name w:val="6429FDD2666E4BA593FE39662E8D3D97"/>
    <w:rsid w:val="008A2E94"/>
  </w:style>
  <w:style w:type="paragraph" w:customStyle="1" w:styleId="DB03D2884A294D00ABE1CA2B3FBF87EB">
    <w:name w:val="DB03D2884A294D00ABE1CA2B3FBF87EB"/>
    <w:rsid w:val="008A2E94"/>
  </w:style>
  <w:style w:type="paragraph" w:customStyle="1" w:styleId="097E78797E814CBCB339F2511723F559">
    <w:name w:val="097E78797E814CBCB339F2511723F559"/>
    <w:rsid w:val="008A2E94"/>
  </w:style>
  <w:style w:type="paragraph" w:customStyle="1" w:styleId="E34C685B6D82418B8ECDC7EA0DAA2FB1">
    <w:name w:val="E34C685B6D82418B8ECDC7EA0DAA2FB1"/>
    <w:rsid w:val="008A2E94"/>
  </w:style>
  <w:style w:type="paragraph" w:customStyle="1" w:styleId="67B1E58D094646DF833C0F31191DC317">
    <w:name w:val="67B1E58D094646DF833C0F31191DC317"/>
    <w:rsid w:val="008A2E94"/>
  </w:style>
  <w:style w:type="paragraph" w:customStyle="1" w:styleId="716BAE5B50A4403594A932AE61C849A0">
    <w:name w:val="716BAE5B50A4403594A932AE61C849A0"/>
    <w:rsid w:val="008A2E94"/>
  </w:style>
  <w:style w:type="paragraph" w:customStyle="1" w:styleId="B509F2C40FE14502BA776E802D5B7D5D">
    <w:name w:val="B509F2C40FE14502BA776E802D5B7D5D"/>
    <w:rsid w:val="008A2E94"/>
  </w:style>
  <w:style w:type="paragraph" w:customStyle="1" w:styleId="330ED878B41546E1B031807F9652B3AE">
    <w:name w:val="330ED878B41546E1B031807F9652B3AE"/>
    <w:rsid w:val="008A2E94"/>
  </w:style>
  <w:style w:type="paragraph" w:customStyle="1" w:styleId="2F6263A873114AB59C45037A22800FD1">
    <w:name w:val="2F6263A873114AB59C45037A22800FD1"/>
    <w:rsid w:val="008A2E94"/>
  </w:style>
  <w:style w:type="paragraph" w:customStyle="1" w:styleId="27D5B7028BF441088F8337C3E99ABB34">
    <w:name w:val="27D5B7028BF441088F8337C3E99ABB34"/>
    <w:rsid w:val="008A2E94"/>
  </w:style>
  <w:style w:type="paragraph" w:customStyle="1" w:styleId="A7FA756A657A4C4B8EEEDE81FCADBF10">
    <w:name w:val="A7FA756A657A4C4B8EEEDE81FCADBF10"/>
    <w:rsid w:val="008A2E94"/>
  </w:style>
  <w:style w:type="paragraph" w:customStyle="1" w:styleId="5E3EE16FA7844A50A88DF9271CC468B1">
    <w:name w:val="5E3EE16FA7844A50A88DF9271CC468B1"/>
    <w:rsid w:val="008A2E94"/>
  </w:style>
  <w:style w:type="paragraph" w:customStyle="1" w:styleId="31E50BA08DF143478B5E6227996742F0">
    <w:name w:val="31E50BA08DF143478B5E6227996742F0"/>
    <w:rsid w:val="008A2E94"/>
  </w:style>
  <w:style w:type="paragraph" w:customStyle="1" w:styleId="BD1857912FFA429E8B9F1100238E3134">
    <w:name w:val="BD1857912FFA429E8B9F1100238E3134"/>
    <w:rsid w:val="008A2E94"/>
  </w:style>
  <w:style w:type="paragraph" w:customStyle="1" w:styleId="4BBB4E4F6BD54F858416BACB4D9D5835">
    <w:name w:val="4BBB4E4F6BD54F858416BACB4D9D5835"/>
    <w:rsid w:val="008A2E94"/>
  </w:style>
  <w:style w:type="paragraph" w:customStyle="1" w:styleId="0F6EBEE54EA744D3A1BB45B1484A8ADF">
    <w:name w:val="0F6EBEE54EA744D3A1BB45B1484A8ADF"/>
    <w:rsid w:val="008A2E94"/>
  </w:style>
  <w:style w:type="paragraph" w:customStyle="1" w:styleId="F2F0B09EEBD24C11857640FD52F7127D">
    <w:name w:val="F2F0B09EEBD24C11857640FD52F7127D"/>
    <w:rsid w:val="008A2E94"/>
  </w:style>
  <w:style w:type="paragraph" w:customStyle="1" w:styleId="F6DA31A92BCD4ACEA770D789FEC58D95">
    <w:name w:val="F6DA31A92BCD4ACEA770D789FEC58D95"/>
    <w:rsid w:val="008A2E94"/>
  </w:style>
  <w:style w:type="paragraph" w:customStyle="1" w:styleId="F29F1FC7F67D4333BE9358A40796A787">
    <w:name w:val="F29F1FC7F67D4333BE9358A40796A787"/>
    <w:rsid w:val="008A2E94"/>
  </w:style>
  <w:style w:type="paragraph" w:customStyle="1" w:styleId="60174CAED1FF4C4AB3DBDDBDAFD580D8">
    <w:name w:val="60174CAED1FF4C4AB3DBDDBDAFD580D8"/>
    <w:rsid w:val="008A2E94"/>
  </w:style>
  <w:style w:type="paragraph" w:customStyle="1" w:styleId="738AC2ABDFA5405E9C48641A5D209160">
    <w:name w:val="738AC2ABDFA5405E9C48641A5D209160"/>
    <w:rsid w:val="008A2E94"/>
  </w:style>
  <w:style w:type="paragraph" w:customStyle="1" w:styleId="48DE639FA9304D90BAA7C82C8292B5F5">
    <w:name w:val="48DE639FA9304D90BAA7C82C8292B5F5"/>
    <w:rsid w:val="008A2E94"/>
  </w:style>
  <w:style w:type="paragraph" w:customStyle="1" w:styleId="93FED12E416544798AA21979EAB9F0C5">
    <w:name w:val="93FED12E416544798AA21979EAB9F0C5"/>
    <w:rsid w:val="008A2E94"/>
  </w:style>
  <w:style w:type="paragraph" w:customStyle="1" w:styleId="2A8252E2A9AC4E1788129D6C1A024478">
    <w:name w:val="2A8252E2A9AC4E1788129D6C1A024478"/>
    <w:rsid w:val="008A2E94"/>
  </w:style>
  <w:style w:type="paragraph" w:customStyle="1" w:styleId="2B6C6969FA9540DFACFC0D7ED3F3AEC2">
    <w:name w:val="2B6C6969FA9540DFACFC0D7ED3F3AEC2"/>
    <w:rsid w:val="00E27714"/>
  </w:style>
  <w:style w:type="paragraph" w:customStyle="1" w:styleId="6BF33D3FF7F44117BA94BEE303987D11">
    <w:name w:val="6BF33D3FF7F44117BA94BEE303987D11"/>
    <w:rsid w:val="003A4118"/>
  </w:style>
  <w:style w:type="paragraph" w:customStyle="1" w:styleId="86BFCA5C62FE400C9D00DE7461436480">
    <w:name w:val="86BFCA5C62FE400C9D00DE7461436480"/>
    <w:rsid w:val="007D11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AB547-3A6F-45E1-BA4F-5E058121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Log.dotx</Template>
  <TotalTime>698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31</cp:revision>
  <cp:lastPrinted>2012-09-04T17:02:00Z</cp:lastPrinted>
  <dcterms:created xsi:type="dcterms:W3CDTF">2012-08-29T01:06:00Z</dcterms:created>
  <dcterms:modified xsi:type="dcterms:W3CDTF">2012-09-16T04:01:00Z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